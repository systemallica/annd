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B3816" w:rsidRDefault="00215628" w:rsidP="00215628">
      <w:pPr>
        <w:pStyle w:val="Title"/>
        <w:rPr>
          <w:rFonts w:ascii="cmr10" w:hAnsi="cmr10"/>
          <w:b w:val="0"/>
          <w:bCs w:val="0"/>
        </w:rPr>
      </w:pPr>
      <w:bookmarkStart w:id="0" w:name="OLE_LINK2"/>
      <w:bookmarkStart w:id="1" w:name="OLE_LINK3"/>
      <w:r w:rsidRPr="00034B04">
        <w:rPr>
          <w:rFonts w:ascii="cmbx12" w:hAnsi="cmbx12"/>
          <w:b w:val="0"/>
          <w:bCs w:val="0"/>
        </w:rPr>
        <w:t>Report</w:t>
      </w:r>
    </w:p>
    <w:p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rsidR="00215628" w:rsidRPr="00332481" w:rsidRDefault="00215628" w:rsidP="00215628">
      <w:pPr>
        <w:rPr>
          <w:rFonts w:ascii="cmbx12" w:hAnsi="cmbx12"/>
          <w:lang w:val="en-GB"/>
        </w:rPr>
      </w:pPr>
    </w:p>
    <w:p w:rsidR="00034B04" w:rsidRPr="00034B04" w:rsidRDefault="00034B04" w:rsidP="00034B04">
      <w:pPr>
        <w:pStyle w:val="Heading1"/>
        <w:rPr>
          <w:lang w:val="en-GB"/>
        </w:rPr>
      </w:pPr>
      <w:r w:rsidRPr="00034B04">
        <w:rPr>
          <w:lang w:val="en-GB"/>
        </w:rPr>
        <w:t>Supervised learning and generalization</w:t>
      </w:r>
    </w:p>
    <w:p w:rsidR="00034B04" w:rsidRPr="008B70BC" w:rsidRDefault="008B70BC" w:rsidP="008B70BC">
      <w:pPr>
        <w:pStyle w:val="Heading2"/>
        <w:rPr>
          <w:lang w:val="en-GB" w:eastAsia="en-GB"/>
        </w:rPr>
      </w:pPr>
      <w:r>
        <w:rPr>
          <w:lang w:val="en-GB" w:eastAsia="en-GB"/>
        </w:rPr>
        <w:t>Perceptron</w:t>
      </w:r>
    </w:p>
    <w:p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a perceptron is only able to learn linearly separable tasks, that is, groups of points that can be separated by and hyperplane in the input space, this is called decision boundary. This makes it a useful tool for basic classification tasks, such as spam detection.</w:t>
      </w:r>
      <w:r w:rsidR="0097042F">
        <w:rPr>
          <w:lang w:val="en-GB" w:eastAsia="en-GB"/>
        </w:rPr>
        <w:t xml:space="preserve"> On the other hand, a perceptron cannot learn non-linear functions, such as the XOR function.</w:t>
      </w:r>
    </w:p>
    <w:p w:rsidR="005976E4" w:rsidRPr="008B70BC" w:rsidRDefault="005976E4" w:rsidP="005976E4">
      <w:pPr>
        <w:rPr>
          <w:lang w:val="en-GB" w:eastAsia="en-GB"/>
        </w:rPr>
      </w:pPr>
    </w:p>
    <w:p w:rsidR="008B70BC" w:rsidRPr="008B70BC" w:rsidRDefault="00034B04" w:rsidP="005976E4">
      <w:pPr>
        <w:rPr>
          <w:lang w:val="en-GB" w:eastAsia="en-GB"/>
        </w:rPr>
      </w:pPr>
      <w:r w:rsidRPr="008B70BC">
        <w:rPr>
          <w:lang w:val="en-GB" w:eastAsia="en-GB"/>
        </w:rPr>
        <w:t>For this kind of 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rsidR="008B70BC" w:rsidRDefault="008B70BC" w:rsidP="008B70BC">
      <w:pPr>
        <w:pStyle w:val="Heading2"/>
        <w:rPr>
          <w:lang w:val="en-GB"/>
        </w:rPr>
      </w:pPr>
      <w:r>
        <w:rPr>
          <w:lang w:val="en-GB"/>
        </w:rPr>
        <w:t>Backpropagation in feedforward multi-layer networks</w:t>
      </w:r>
    </w:p>
    <w:p w:rsidR="001E4A64" w:rsidRDefault="001E4A64" w:rsidP="005976E4">
      <w:pPr>
        <w:pStyle w:val="Firstparagraph"/>
        <w:ind w:firstLine="340"/>
        <w:rPr>
          <w:lang w:val="en-GB"/>
        </w:rPr>
      </w:pPr>
      <w:r>
        <w:rPr>
          <w:lang w:val="en-GB"/>
        </w:rPr>
        <w:t>The limitation of linearity comes to an end when several layers are introduced. A simple multi-layer network consisting of one hidden layer and one output layers is perfectly capable of being an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Function(Gaussian).</w:t>
      </w:r>
    </w:p>
    <w:p w:rsidR="005976E4" w:rsidRPr="005976E4" w:rsidRDefault="005976E4" w:rsidP="005976E4">
      <w:pPr>
        <w:rPr>
          <w:lang w:val="en-GB"/>
        </w:rPr>
      </w:pPr>
    </w:p>
    <w:p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rsidR="00510FC4" w:rsidRDefault="00510FC4" w:rsidP="00A673E8">
      <w:pPr>
        <w:rPr>
          <w:lang w:val="en-GB"/>
        </w:rPr>
      </w:pPr>
    </w:p>
    <w:p w:rsidR="00510FC4" w:rsidRDefault="00510FC4" w:rsidP="00A673E8">
      <w:pPr>
        <w:rPr>
          <w:lang w:val="en-GB"/>
        </w:rPr>
      </w:pPr>
      <w:r>
        <w:rPr>
          <w:lang w:val="en-GB"/>
        </w:rPr>
        <w:t>The first algorithm that was ever invented for multi-layer perceptrons is called the backpropagation algorithm.</w:t>
      </w:r>
      <w:r w:rsidR="00157172">
        <w:rPr>
          <w:lang w:val="en-GB"/>
        </w:rPr>
        <w:t xml:space="preserve"> It caused a revolution in the area of neural network research. The network optimizes a so-called objective or energy function, the Mean Squared Error(MSE)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rsidR="00157172" w:rsidRDefault="00157172" w:rsidP="00A673E8">
      <w:pPr>
        <w:rPr>
          <w:lang w:val="en-GB"/>
        </w:rPr>
      </w:pPr>
    </w:p>
    <w:p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rsidR="005D5A42" w:rsidRDefault="005D5A42" w:rsidP="00A673E8">
      <w:pPr>
        <w:rPr>
          <w:lang w:val="en-GB"/>
        </w:rPr>
      </w:pPr>
    </w:p>
    <w:p w:rsidR="005D5A42" w:rsidRDefault="005D5A42" w:rsidP="00A673E8">
      <w:pPr>
        <w:rPr>
          <w:lang w:val="en-GB"/>
        </w:rPr>
      </w:pPr>
      <w:r>
        <w:rPr>
          <w:lang w:val="en-GB"/>
        </w:rPr>
        <w:t>When learning a model, it is important to note that the objective is not to memorize the training data and being able to predict it. The real goal is to approximate the function that is generating this data, in order to be able to generalize this knowledge on new unseen data(the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 rendering it unable to generalize. One way of achieving good generalization without overfitting is via cross-validation.</w:t>
      </w:r>
    </w:p>
    <w:p w:rsidR="005D5A42" w:rsidRDefault="005D5A42" w:rsidP="00A673E8">
      <w:pPr>
        <w:rPr>
          <w:lang w:val="en-GB"/>
        </w:rPr>
      </w:pPr>
    </w:p>
    <w:p w:rsidR="00645108" w:rsidRDefault="005D5A42" w:rsidP="003E1341">
      <w:pPr>
        <w:rPr>
          <w:lang w:val="en-GB"/>
        </w:rPr>
      </w:pPr>
      <w:r>
        <w:rPr>
          <w:lang w:val="en-GB"/>
        </w:rPr>
        <w:t>This is also the goal of the complexity criteria, which states that the complexity f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rsidR="00571E6B" w:rsidRPr="003E1341" w:rsidRDefault="00645108" w:rsidP="003E1341">
      <w:pPr>
        <w:pStyle w:val="Heading3"/>
        <w:rPr>
          <w:lang w:val="en-GB"/>
        </w:rPr>
      </w:pPr>
      <w:r>
        <w:rPr>
          <w:lang w:val="en-GB"/>
        </w:rPr>
        <w:t>Comparison of various algorithms</w:t>
      </w:r>
    </w:p>
    <w:p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Levenberg-Marquardt</w:t>
      </w:r>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to a neural network of these characteristics, as they are universal approximators, and thus are capable of approximating non-linear functions</w:t>
      </w:r>
      <w:r w:rsidR="008D5805">
        <w:rPr>
          <w:lang w:val="en-GB"/>
        </w:rPr>
        <w:t>, as stated in Hornik</w:t>
      </w:r>
      <w:r w:rsidR="008D5805">
        <w:rPr>
          <w:rFonts w:ascii="Arial" w:hAnsi="Arial" w:cs="Arial"/>
          <w:lang w:val="en-GB"/>
        </w:rPr>
        <w:t>’</w:t>
      </w:r>
      <w:r w:rsidR="008D5805">
        <w:rPr>
          <w:lang w:val="en-GB"/>
        </w:rPr>
        <w:t>s theorem</w:t>
      </w:r>
      <w:r w:rsidR="00D33BD3">
        <w:rPr>
          <w:lang w:val="en-GB"/>
        </w:rPr>
        <w:t>.</w:t>
      </w:r>
      <w:r w:rsidR="008D5805" w:rsidRPr="008D5805">
        <w:rPr>
          <w:lang w:val="en-GB"/>
        </w:rPr>
        <w:t xml:space="preserve"> </w:t>
      </w:r>
      <w:r w:rsidR="008D5805">
        <w:rPr>
          <w:lang w:val="en-GB"/>
        </w:rPr>
        <w:t>The three selected methods were trained on the same dataset, with a varying number of epochs(1,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rsidR="00D33BD3" w:rsidRDefault="00D33BD3" w:rsidP="00736D42">
      <w:pPr>
        <w:rPr>
          <w:lang w:val="en-GB"/>
        </w:rPr>
      </w:pPr>
    </w:p>
    <w:p w:rsidR="006D5AA2" w:rsidRDefault="00F50F65" w:rsidP="00D7597C">
      <w:pPr>
        <w:rPr>
          <w:lang w:val="en-GB"/>
        </w:rPr>
      </w:pPr>
      <w:r w:rsidRPr="000F5EBF">
        <w:rPr>
          <w:noProof/>
        </w:rPr>
        <w:drawing>
          <wp:anchor distT="0" distB="0" distL="114300" distR="114300" simplePos="0" relativeHeight="251677696" behindDoc="0" locked="0" layoutInCell="1" allowOverlap="1" wp14:anchorId="5FC032C7">
            <wp:simplePos x="0" y="0"/>
            <wp:positionH relativeFrom="column">
              <wp:posOffset>3953510</wp:posOffset>
            </wp:positionH>
            <wp:positionV relativeFrom="paragraph">
              <wp:posOffset>591397</wp:posOffset>
            </wp:positionV>
            <wp:extent cx="1778000" cy="1515110"/>
            <wp:effectExtent l="0" t="0" r="0" b="0"/>
            <wp:wrapThrough wrapText="bothSides">
              <wp:wrapPolygon edited="0">
                <wp:start x="0" y="0"/>
                <wp:lineTo x="0" y="21365"/>
                <wp:lineTo x="21446" y="21365"/>
                <wp:lineTo x="214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000" cy="1515110"/>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8720" behindDoc="0" locked="0" layoutInCell="1" allowOverlap="1" wp14:anchorId="2F61FA7E">
            <wp:simplePos x="0" y="0"/>
            <wp:positionH relativeFrom="column">
              <wp:posOffset>2099310</wp:posOffset>
            </wp:positionH>
            <wp:positionV relativeFrom="paragraph">
              <wp:posOffset>597535</wp:posOffset>
            </wp:positionV>
            <wp:extent cx="1776730" cy="1514475"/>
            <wp:effectExtent l="0" t="0" r="1270" b="0"/>
            <wp:wrapThrough wrapText="bothSides">
              <wp:wrapPolygon edited="0">
                <wp:start x="0" y="0"/>
                <wp:lineTo x="0" y="21374"/>
                <wp:lineTo x="21461" y="21374"/>
                <wp:lineTo x="214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730" cy="1514475"/>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9744" behindDoc="0" locked="0" layoutInCell="1" allowOverlap="1" wp14:anchorId="29274DA6">
            <wp:simplePos x="0" y="0"/>
            <wp:positionH relativeFrom="column">
              <wp:posOffset>219710</wp:posOffset>
            </wp:positionH>
            <wp:positionV relativeFrom="paragraph">
              <wp:posOffset>592032</wp:posOffset>
            </wp:positionV>
            <wp:extent cx="1783715" cy="1520190"/>
            <wp:effectExtent l="0" t="0" r="0" b="3810"/>
            <wp:wrapThrough wrapText="bothSides">
              <wp:wrapPolygon edited="0">
                <wp:start x="0" y="0"/>
                <wp:lineTo x="0" y="21474"/>
                <wp:lineTo x="21377" y="21474"/>
                <wp:lineTo x="2137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3715" cy="1520190"/>
                    </a:xfrm>
                    <a:prstGeom prst="rect">
                      <a:avLst/>
                    </a:prstGeom>
                  </pic:spPr>
                </pic:pic>
              </a:graphicData>
            </a:graphic>
            <wp14:sizeRelH relativeFrom="page">
              <wp14:pctWidth>0</wp14:pctWidth>
            </wp14:sizeRelH>
            <wp14:sizeRelV relativeFrom="page">
              <wp14:pctHeight>0</wp14:pctHeight>
            </wp14:sizeRelV>
          </wp:anchor>
        </w:drawing>
      </w:r>
      <w:r w:rsidR="00D33BD3">
        <w:rPr>
          <w:lang w:val="en-GB"/>
        </w:rPr>
        <w:t>It is important to note that many other learning methods exists, such as Resilient Backpropagation or One Step Secant, but they have been left out of this analysis for the sake of clarity.</w:t>
      </w:r>
    </w:p>
    <w:p w:rsidR="00F50F65" w:rsidRDefault="00F50F65" w:rsidP="00F50F65">
      <w:pPr>
        <w:pStyle w:val="Caption"/>
        <w:jc w:val="center"/>
      </w:pPr>
    </w:p>
    <w:p w:rsidR="000A6746" w:rsidRPr="00F50F65" w:rsidRDefault="00F50F65" w:rsidP="00F50F65">
      <w:pPr>
        <w:pStyle w:val="Caption"/>
        <w:jc w:val="center"/>
      </w:pPr>
      <w:r>
        <w:t xml:space="preserve">Figure </w:t>
      </w:r>
      <w:r>
        <w:fldChar w:fldCharType="begin"/>
      </w:r>
      <w:r>
        <w:instrText xml:space="preserve"> SEQ Figure \* ARABIC </w:instrText>
      </w:r>
      <w:r>
        <w:fldChar w:fldCharType="separate"/>
      </w:r>
      <w:r w:rsidR="00C41028">
        <w:rPr>
          <w:noProof/>
        </w:rPr>
        <w:t>1</w:t>
      </w:r>
      <w:r>
        <w:fldChar w:fldCharType="end"/>
      </w:r>
      <w:r>
        <w:t>. Comparison between trainlm</w:t>
      </w:r>
      <w:r w:rsidR="00DC387D">
        <w:t>(left)</w:t>
      </w:r>
      <w:r>
        <w:t>, trainbfg</w:t>
      </w:r>
      <w:r w:rsidR="00DC387D">
        <w:t>(center)</w:t>
      </w:r>
      <w:r>
        <w:t xml:space="preserve"> and traingd</w:t>
      </w:r>
      <w:r w:rsidR="00DC387D">
        <w:t>(right)</w:t>
      </w:r>
      <w:r>
        <w:t xml:space="preserve"> with a different amount of epochs</w:t>
      </w:r>
      <w:r w:rsidR="00DC387D">
        <w:t>.</w:t>
      </w:r>
    </w:p>
    <w:p w:rsidR="000A6746" w:rsidRDefault="000A6746" w:rsidP="00736D42">
      <w:pPr>
        <w:rPr>
          <w:lang w:val="en-GB"/>
        </w:rPr>
      </w:pPr>
      <w:r>
        <w:rPr>
          <w:lang w:val="en-GB"/>
        </w:rPr>
        <w:t xml:space="preserve">As we can see in </w:t>
      </w:r>
      <w:r w:rsidR="006223E5">
        <w:rPr>
          <w:lang w:val="en-GB"/>
        </w:rPr>
        <w:t>F</w:t>
      </w:r>
      <w:r>
        <w:rPr>
          <w:lang w:val="en-GB"/>
        </w:rPr>
        <w:t>igure</w:t>
      </w:r>
      <w:r w:rsidR="006223E5">
        <w:rPr>
          <w:lang w:val="en-GB"/>
        </w:rPr>
        <w:t xml:space="preserve"> 1</w:t>
      </w:r>
      <w:r>
        <w:rPr>
          <w:lang w:val="en-GB"/>
        </w:rPr>
        <w:t>, LM achieves by far the best approximation, and it does so quickly</w:t>
      </w:r>
      <w:r w:rsidR="00954126">
        <w:rPr>
          <w:lang w:val="en-GB"/>
        </w:rPr>
        <w:t>, at the cost of more memory usage</w:t>
      </w:r>
      <w:r w:rsidR="00A92B2F">
        <w:rPr>
          <w:lang w:val="en-GB"/>
        </w:rPr>
        <w:t xml:space="preserve">. Under the same conditions(initial weights, bias, number of epochs and neurons), a pure </w:t>
      </w:r>
      <w:r w:rsidR="00D7597C">
        <w:rPr>
          <w:lang w:val="en-GB"/>
        </w:rPr>
        <w:t>GD</w:t>
      </w:r>
      <w:r w:rsidR="00A92B2F">
        <w:rPr>
          <w:lang w:val="en-GB"/>
        </w:rPr>
        <w:t xml:space="preserve"> approach gives really disappointing results. This is expected as the LM method if working towards finding the best error reduction, not just the biggest one at a given point.</w:t>
      </w:r>
    </w:p>
    <w:p w:rsidR="00A92B2F" w:rsidRDefault="00A92B2F" w:rsidP="00736D42">
      <w:pPr>
        <w:rPr>
          <w:lang w:val="en-GB"/>
        </w:rPr>
      </w:pPr>
    </w:p>
    <w:p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rsidR="00A92B2F" w:rsidRDefault="00A92B2F" w:rsidP="00736D42">
      <w:pPr>
        <w:rPr>
          <w:lang w:val="en-GB"/>
        </w:rPr>
      </w:pPr>
    </w:p>
    <w:p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w:t>
      </w:r>
      <w:r w:rsidR="006223E5">
        <w:rPr>
          <w:lang w:val="en-GB"/>
        </w:rPr>
        <w:t>in Figure 2 we show</w:t>
      </w:r>
      <w:r w:rsidR="00F30B14">
        <w:rPr>
          <w:lang w:val="en-GB"/>
        </w:rPr>
        <w:t xml:space="preserve"> the comparison of the linear fit achieved by LM and GD with 950 epochs</w:t>
      </w:r>
      <w:r w:rsidR="006223E5">
        <w:rPr>
          <w:lang w:val="en-GB"/>
        </w:rPr>
        <w:t>.</w:t>
      </w:r>
    </w:p>
    <w:p w:rsidR="006223E5" w:rsidRDefault="006223E5" w:rsidP="006223E5">
      <w:pPr>
        <w:keepNext/>
        <w:ind w:firstLine="0"/>
      </w:pPr>
      <w:r w:rsidRPr="00F30B14">
        <w:rPr>
          <w:noProof/>
          <w:lang w:val="en-GB"/>
        </w:rPr>
        <w:lastRenderedPageBreak/>
        <w:drawing>
          <wp:anchor distT="0" distB="0" distL="114300" distR="114300" simplePos="0" relativeHeight="251681792" behindDoc="0" locked="0" layoutInCell="1" allowOverlap="1" wp14:anchorId="2E6D2EE5">
            <wp:simplePos x="0" y="0"/>
            <wp:positionH relativeFrom="column">
              <wp:posOffset>297180</wp:posOffset>
            </wp:positionH>
            <wp:positionV relativeFrom="paragraph">
              <wp:posOffset>93768</wp:posOffset>
            </wp:positionV>
            <wp:extent cx="2641600" cy="2251075"/>
            <wp:effectExtent l="0" t="0" r="0" b="0"/>
            <wp:wrapThrough wrapText="bothSides">
              <wp:wrapPolygon edited="0">
                <wp:start x="0" y="0"/>
                <wp:lineTo x="0" y="21448"/>
                <wp:lineTo x="21496" y="21448"/>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2251075"/>
                    </a:xfrm>
                    <a:prstGeom prst="rect">
                      <a:avLst/>
                    </a:prstGeom>
                  </pic:spPr>
                </pic:pic>
              </a:graphicData>
            </a:graphic>
            <wp14:sizeRelH relativeFrom="page">
              <wp14:pctWidth>0</wp14:pctWidth>
            </wp14:sizeRelH>
            <wp14:sizeRelV relativeFrom="page">
              <wp14:pctHeight>0</wp14:pctHeight>
            </wp14:sizeRelV>
          </wp:anchor>
        </w:drawing>
      </w:r>
      <w:r w:rsidRPr="00A12A46">
        <w:rPr>
          <w:noProof/>
        </w:rPr>
        <w:drawing>
          <wp:anchor distT="0" distB="0" distL="114300" distR="114300" simplePos="0" relativeHeight="251680768" behindDoc="0" locked="0" layoutInCell="1" allowOverlap="1" wp14:anchorId="07CA2B2E">
            <wp:simplePos x="0" y="0"/>
            <wp:positionH relativeFrom="column">
              <wp:posOffset>3089910</wp:posOffset>
            </wp:positionH>
            <wp:positionV relativeFrom="paragraph">
              <wp:posOffset>93133</wp:posOffset>
            </wp:positionV>
            <wp:extent cx="2641600" cy="2251710"/>
            <wp:effectExtent l="0" t="0" r="0" b="0"/>
            <wp:wrapThrough wrapText="bothSides">
              <wp:wrapPolygon edited="0">
                <wp:start x="0" y="0"/>
                <wp:lineTo x="0" y="21442"/>
                <wp:lineTo x="21496" y="2144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2251710"/>
                    </a:xfrm>
                    <a:prstGeom prst="rect">
                      <a:avLst/>
                    </a:prstGeom>
                  </pic:spPr>
                </pic:pic>
              </a:graphicData>
            </a:graphic>
            <wp14:sizeRelH relativeFrom="page">
              <wp14:pctWidth>0</wp14:pctWidth>
            </wp14:sizeRelH>
            <wp14:sizeRelV relativeFrom="page">
              <wp14:pctHeight>0</wp14:pctHeight>
            </wp14:sizeRelV>
          </wp:anchor>
        </w:drawing>
      </w:r>
    </w:p>
    <w:p w:rsidR="001E5765" w:rsidRDefault="006223E5" w:rsidP="006223E5">
      <w:pPr>
        <w:pStyle w:val="Caption"/>
        <w:jc w:val="center"/>
      </w:pPr>
      <w:r>
        <w:t xml:space="preserve">Figure </w:t>
      </w:r>
      <w:r>
        <w:fldChar w:fldCharType="begin"/>
      </w:r>
      <w:r>
        <w:instrText xml:space="preserve"> SEQ Figure \* ARABIC </w:instrText>
      </w:r>
      <w:r>
        <w:fldChar w:fldCharType="separate"/>
      </w:r>
      <w:r w:rsidR="00C41028">
        <w:rPr>
          <w:noProof/>
        </w:rPr>
        <w:t>2</w:t>
      </w:r>
      <w:r>
        <w:fldChar w:fldCharType="end"/>
      </w:r>
      <w:r>
        <w:t>. Linear fir comparison between trainlm</w:t>
      </w:r>
      <w:r w:rsidR="00DC387D">
        <w:t>(left)</w:t>
      </w:r>
      <w:r>
        <w:t xml:space="preserve"> and traingd</w:t>
      </w:r>
      <w:r w:rsidR="00DC387D">
        <w:t>(right)</w:t>
      </w:r>
      <w:r>
        <w:t>.</w:t>
      </w:r>
    </w:p>
    <w:p w:rsidR="001E5765" w:rsidRDefault="00986647" w:rsidP="00736D42">
      <w:pPr>
        <w:rPr>
          <w:noProof/>
        </w:rPr>
      </w:pPr>
      <w:r w:rsidRPr="001E5765">
        <w:rPr>
          <w:noProof/>
        </w:rPr>
        <w:drawing>
          <wp:anchor distT="0" distB="0" distL="114300" distR="114300" simplePos="0" relativeHeight="251683840" behindDoc="0" locked="0" layoutInCell="1" allowOverlap="1" wp14:anchorId="3E8E1AB0">
            <wp:simplePos x="0" y="0"/>
            <wp:positionH relativeFrom="column">
              <wp:posOffset>3012440</wp:posOffset>
            </wp:positionH>
            <wp:positionV relativeFrom="paragraph">
              <wp:posOffset>884132</wp:posOffset>
            </wp:positionV>
            <wp:extent cx="2719070" cy="2242820"/>
            <wp:effectExtent l="0" t="0" r="0" b="5080"/>
            <wp:wrapThrough wrapText="bothSides">
              <wp:wrapPolygon edited="0">
                <wp:start x="0" y="0"/>
                <wp:lineTo x="0" y="21527"/>
                <wp:lineTo x="21489" y="21527"/>
                <wp:lineTo x="214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9070" cy="2242820"/>
                    </a:xfrm>
                    <a:prstGeom prst="rect">
                      <a:avLst/>
                    </a:prstGeom>
                  </pic:spPr>
                </pic:pic>
              </a:graphicData>
            </a:graphic>
            <wp14:sizeRelH relativeFrom="page">
              <wp14:pctWidth>0</wp14:pctWidth>
            </wp14:sizeRelH>
            <wp14:sizeRelV relativeFrom="page">
              <wp14:pctHeight>0</wp14:pctHeight>
            </wp14:sizeRelV>
          </wp:anchor>
        </w:drawing>
      </w:r>
      <w:r w:rsidR="001E5765">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 Although they improve slightly in the case of GD.</w:t>
      </w:r>
      <w:r w:rsidR="006E3A15">
        <w:rPr>
          <w:noProof/>
        </w:rPr>
        <w:t xml:space="preserve"> A good balance between prediction accuracy and computational cost lies around 35 neurons.</w:t>
      </w:r>
    </w:p>
    <w:p w:rsidR="00D25D8E" w:rsidRDefault="00986647" w:rsidP="00D25D8E">
      <w:pPr>
        <w:keepNext/>
      </w:pPr>
      <w:r w:rsidRPr="001E5765">
        <w:rPr>
          <w:noProof/>
        </w:rPr>
        <w:drawing>
          <wp:anchor distT="0" distB="0" distL="114300" distR="114300" simplePos="0" relativeHeight="251682816" behindDoc="0" locked="0" layoutInCell="1" allowOverlap="1" wp14:anchorId="6424B015">
            <wp:simplePos x="0" y="0"/>
            <wp:positionH relativeFrom="column">
              <wp:posOffset>220378</wp:posOffset>
            </wp:positionH>
            <wp:positionV relativeFrom="paragraph">
              <wp:posOffset>85090</wp:posOffset>
            </wp:positionV>
            <wp:extent cx="2719070" cy="2242736"/>
            <wp:effectExtent l="0" t="0" r="0" b="5715"/>
            <wp:wrapThrough wrapText="bothSides">
              <wp:wrapPolygon edited="0">
                <wp:start x="0" y="0"/>
                <wp:lineTo x="0" y="21533"/>
                <wp:lineTo x="21489" y="21533"/>
                <wp:lineTo x="2148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9070" cy="2242736"/>
                    </a:xfrm>
                    <a:prstGeom prst="rect">
                      <a:avLst/>
                    </a:prstGeom>
                  </pic:spPr>
                </pic:pic>
              </a:graphicData>
            </a:graphic>
            <wp14:sizeRelH relativeFrom="page">
              <wp14:pctWidth>0</wp14:pctWidth>
            </wp14:sizeRelH>
            <wp14:sizeRelV relativeFrom="page">
              <wp14:pctHeight>0</wp14:pctHeight>
            </wp14:sizeRelV>
          </wp:anchor>
        </w:drawing>
      </w:r>
    </w:p>
    <w:p w:rsidR="00F30B14" w:rsidRDefault="00D25D8E" w:rsidP="00D25D8E">
      <w:pPr>
        <w:pStyle w:val="Caption"/>
        <w:jc w:val="center"/>
      </w:pPr>
      <w:r>
        <w:t xml:space="preserve">Figure </w:t>
      </w:r>
      <w:r>
        <w:fldChar w:fldCharType="begin"/>
      </w:r>
      <w:r>
        <w:instrText xml:space="preserve"> SEQ Figure \* ARABIC </w:instrText>
      </w:r>
      <w:r>
        <w:fldChar w:fldCharType="separate"/>
      </w:r>
      <w:r w:rsidR="00C41028">
        <w:rPr>
          <w:noProof/>
        </w:rPr>
        <w:t>3</w:t>
      </w:r>
      <w:r>
        <w:fldChar w:fldCharType="end"/>
      </w:r>
      <w:r>
        <w:t>. Effect of the number of hidden units.</w:t>
      </w:r>
      <w:r w:rsidR="003D6BCA">
        <w:t xml:space="preserve"> 10(left) vs 100(right).</w:t>
      </w:r>
    </w:p>
    <w:p w:rsidR="00BF4237" w:rsidRDefault="00BF4237" w:rsidP="00BF4237">
      <w:pPr>
        <w:pStyle w:val="Heading3"/>
        <w:rPr>
          <w:noProof/>
        </w:rPr>
      </w:pPr>
      <w:r>
        <w:rPr>
          <w:noProof/>
        </w:rPr>
        <w:t>Learning from noisy data</w:t>
      </w:r>
    </w:p>
    <w:p w:rsidR="000B7CCB" w:rsidRDefault="002D68F8" w:rsidP="002D68F8">
      <w:pPr>
        <w:pStyle w:val="Firstparagraph"/>
        <w:ind w:firstLine="340"/>
      </w:pPr>
      <w:r>
        <w:t>Although these methods work fairly well with the task of approximating a sine function, the results vary tremendously when noise is introduced in the data, and the number of training points in increased slightly. In the following figure, the number of training points has been increase from 3pi to 10 pi, and a random noise factor</w:t>
      </w:r>
      <w:r w:rsidR="002F63E2">
        <w:t xml:space="preserve"> of 5%</w:t>
      </w:r>
      <w:r>
        <w:t xml:space="preserve"> has been included</w:t>
      </w:r>
      <w:r w:rsidR="001316BA">
        <w:t>.</w:t>
      </w:r>
    </w:p>
    <w:p w:rsidR="002F63E2" w:rsidRDefault="002D68F8" w:rsidP="002F63E2">
      <w:pPr>
        <w:keepNext/>
        <w:jc w:val="center"/>
      </w:pPr>
      <w:r w:rsidRPr="002D68F8">
        <w:rPr>
          <w:b/>
          <w:bCs/>
          <w:noProof/>
        </w:rPr>
        <w:lastRenderedPageBreak/>
        <w:drawing>
          <wp:inline distT="0" distB="0" distL="0" distR="0" wp14:anchorId="29713D33" wp14:editId="205B538B">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1057" cy="2540000"/>
                    </a:xfrm>
                    <a:prstGeom prst="rect">
                      <a:avLst/>
                    </a:prstGeom>
                  </pic:spPr>
                </pic:pic>
              </a:graphicData>
            </a:graphic>
          </wp:inline>
        </w:drawing>
      </w:r>
    </w:p>
    <w:p w:rsidR="001316BA" w:rsidRPr="002F63E2" w:rsidRDefault="002F63E2" w:rsidP="002F63E2">
      <w:pPr>
        <w:pStyle w:val="Caption"/>
        <w:jc w:val="center"/>
        <w:rPr>
          <w:b/>
          <w:bCs/>
        </w:rPr>
      </w:pPr>
      <w:r>
        <w:t xml:space="preserve">Figure </w:t>
      </w:r>
      <w:r>
        <w:fldChar w:fldCharType="begin"/>
      </w:r>
      <w:r>
        <w:instrText xml:space="preserve"> SEQ Figure \* ARABIC </w:instrText>
      </w:r>
      <w:r>
        <w:fldChar w:fldCharType="separate"/>
      </w:r>
      <w:r w:rsidR="00C41028">
        <w:rPr>
          <w:noProof/>
        </w:rPr>
        <w:t>4</w:t>
      </w:r>
      <w:r>
        <w:fldChar w:fldCharType="end"/>
      </w:r>
      <w:r>
        <w:t>. Effect of noisy data.</w:t>
      </w:r>
    </w:p>
    <w:p w:rsidR="002A7B87" w:rsidRDefault="002D68F8" w:rsidP="002A7B87">
      <w:r>
        <w:t>We have zoomed to a random location of the plot in order to be able to appreciate the target function points. The difference compared to the previous plots in highly noticeable. Both algorithms are unable to learn the underlying function from the data, thus showing that these methods are not really robust against noise.</w:t>
      </w:r>
      <w:r w:rsidR="00A43D78">
        <w:t xml:space="preserve"> This is a clear </w:t>
      </w:r>
      <w:r w:rsidR="009D7FC0">
        <w:t xml:space="preserve">case of overfitting: the models are not able to ignore the noise and thus their predictions do not approximate the function </w:t>
      </w:r>
      <w:r w:rsidR="0047037B">
        <w:t>with the generated</w:t>
      </w:r>
      <w:r w:rsidR="009D7FC0">
        <w:t xml:space="preserve"> noise.</w:t>
      </w:r>
    </w:p>
    <w:p w:rsidR="009D7FC0" w:rsidRDefault="002A7B87" w:rsidP="009D7FC0">
      <w:pPr>
        <w:pStyle w:val="Heading3"/>
      </w:pPr>
      <w:r>
        <w:t>Approximating an unknown function</w:t>
      </w:r>
    </w:p>
    <w:p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r w:rsidR="00DA6793" w:rsidRPr="00BC2983">
        <w:rPr>
          <w:i/>
          <w:iCs/>
        </w:rPr>
        <w:t>Tnew</w:t>
      </w:r>
      <w:r w:rsidR="00DA6793">
        <w:t xml:space="preserve"> was built such as: </w:t>
      </w:r>
    </w:p>
    <w:p w:rsidR="00F30413" w:rsidRDefault="00F30413" w:rsidP="00F30413"/>
    <w:p w:rsidR="00F30413" w:rsidRDefault="00DA6793" w:rsidP="00F30413">
      <w:pPr>
        <w:jc w:val="center"/>
      </w:pPr>
      <w:r>
        <w:t>Tnew = (d</w:t>
      </w:r>
      <w:r w:rsidRPr="00F30413">
        <w:rPr>
          <w:vertAlign w:val="subscript"/>
        </w:rPr>
        <w:t>1</w:t>
      </w:r>
      <w:r>
        <w:t>T1 + d</w:t>
      </w:r>
      <w:r w:rsidRPr="00F30413">
        <w:rPr>
          <w:vertAlign w:val="subscript"/>
        </w:rPr>
        <w:t>2</w:t>
      </w:r>
      <w:r>
        <w:t>T2 + d</w:t>
      </w:r>
      <w:r w:rsidR="00F30413" w:rsidRPr="00F30413">
        <w:rPr>
          <w:vertAlign w:val="subscript"/>
        </w:rPr>
        <w:t>3</w:t>
      </w:r>
      <w:r>
        <w:t>T3 + d</w:t>
      </w:r>
      <w:r w:rsidR="00F30413" w:rsidRPr="00F30413">
        <w:rPr>
          <w:vertAlign w:val="subscript"/>
        </w:rPr>
        <w:t>4</w:t>
      </w:r>
      <w:r w:rsidR="00F30413">
        <w:t>T4 + d</w:t>
      </w:r>
      <w:r w:rsidR="00F30413" w:rsidRPr="00F30413">
        <w:rPr>
          <w:vertAlign w:val="subscript"/>
        </w:rPr>
        <w:t>5</w:t>
      </w:r>
      <w:r w:rsidR="00F30413">
        <w:t>T5) / (d</w:t>
      </w:r>
      <w:r w:rsidR="00F30413" w:rsidRPr="00F30413">
        <w:rPr>
          <w:vertAlign w:val="subscript"/>
        </w:rPr>
        <w:t>1</w:t>
      </w:r>
      <w:r w:rsidR="00F30413">
        <w:t xml:space="preserve"> + d</w:t>
      </w:r>
      <w:r w:rsidR="00F30413" w:rsidRPr="00F30413">
        <w:rPr>
          <w:vertAlign w:val="subscript"/>
        </w:rPr>
        <w:t>2</w:t>
      </w:r>
      <w:r w:rsidR="00F30413">
        <w:t xml:space="preserve"> + d</w:t>
      </w:r>
      <w:r w:rsidR="00F30413" w:rsidRPr="00F30413">
        <w:rPr>
          <w:vertAlign w:val="subscript"/>
        </w:rPr>
        <w:t>3</w:t>
      </w:r>
      <w:r w:rsidR="00F30413">
        <w:t xml:space="preserve"> + d</w:t>
      </w:r>
      <w:r w:rsidR="00F30413" w:rsidRPr="00F30413">
        <w:rPr>
          <w:vertAlign w:val="subscript"/>
        </w:rPr>
        <w:t>4</w:t>
      </w:r>
      <w:r w:rsidR="00F30413">
        <w:t xml:space="preserve"> + d</w:t>
      </w:r>
      <w:r w:rsidR="00F30413" w:rsidRPr="00F30413">
        <w:rPr>
          <w:vertAlign w:val="subscript"/>
        </w:rPr>
        <w:t>5</w:t>
      </w:r>
      <w:r w:rsidR="00F30413">
        <w:t>)</w:t>
      </w:r>
    </w:p>
    <w:p w:rsidR="00F30413" w:rsidRDefault="00F30413" w:rsidP="00F30413"/>
    <w:p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rsidR="00DA6793" w:rsidRDefault="00DA6793" w:rsidP="009D7FC0"/>
    <w:p w:rsidR="009D7FC0" w:rsidRDefault="009D7FC0" w:rsidP="009D7FC0">
      <w:r>
        <w:t xml:space="preserve">The dataset consists of 3 independent samples of 1000 points each, built with the </w:t>
      </w:r>
      <w:r w:rsidRPr="009D7FC0">
        <w:rPr>
          <w:i/>
          <w:iCs/>
        </w:rPr>
        <w:t>datasample</w:t>
      </w:r>
      <w:r>
        <w:t xml:space="preserve"> function.</w:t>
      </w:r>
      <w:r w:rsidR="00F30413">
        <w:t xml:space="preserve"> The resulting training dataset can be plotted using the mesh function and can be seen in </w:t>
      </w:r>
      <w:r w:rsidR="00264752">
        <w:t>Figure 5.</w:t>
      </w:r>
    </w:p>
    <w:p w:rsidR="00264752" w:rsidRDefault="00F30413" w:rsidP="00264752">
      <w:pPr>
        <w:keepNext/>
        <w:jc w:val="center"/>
      </w:pPr>
      <w:r w:rsidRPr="00F30413">
        <w:rPr>
          <w:noProof/>
          <w:lang w:val="en-GB"/>
        </w:rPr>
        <w:drawing>
          <wp:inline distT="0" distB="0" distL="0" distR="0" wp14:anchorId="4A85A6EF" wp14:editId="3E831598">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rsidR="00F30413" w:rsidRDefault="00264752" w:rsidP="00264752">
      <w:pPr>
        <w:pStyle w:val="Caption"/>
        <w:jc w:val="center"/>
        <w:rPr>
          <w:lang w:val="en-GB"/>
        </w:rPr>
      </w:pPr>
      <w:r>
        <w:t xml:space="preserve">Figure </w:t>
      </w:r>
      <w:r>
        <w:fldChar w:fldCharType="begin"/>
      </w:r>
      <w:r>
        <w:instrText xml:space="preserve"> SEQ Figure \* ARABIC </w:instrText>
      </w:r>
      <w:r>
        <w:fldChar w:fldCharType="separate"/>
      </w:r>
      <w:r w:rsidR="00C41028">
        <w:rPr>
          <w:noProof/>
        </w:rPr>
        <w:t>5</w:t>
      </w:r>
      <w:r>
        <w:fldChar w:fldCharType="end"/>
      </w:r>
      <w:r>
        <w:t>. Mesh plot of the training dataset.</w:t>
      </w:r>
    </w:p>
    <w:p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rsidR="00D06A00" w:rsidRDefault="00D06A00" w:rsidP="009D7FC0">
      <w:pPr>
        <w:rPr>
          <w:lang w:val="en-GB"/>
        </w:rPr>
      </w:pPr>
    </w:p>
    <w:p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expected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rsidR="00D06A00" w:rsidRDefault="00D06A00" w:rsidP="009D7FC0">
      <w:pPr>
        <w:rPr>
          <w:lang w:val="en-GB"/>
        </w:rPr>
      </w:pPr>
    </w:p>
    <w:p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06701D">
        <w:rPr>
          <w:lang w:val="en-GB"/>
        </w:rPr>
        <w:t>a value of almost 0</w:t>
      </w:r>
      <w:r w:rsidR="00775065">
        <w:rPr>
          <w:lang w:val="en-GB"/>
        </w:rPr>
        <w:t>.</w:t>
      </w:r>
    </w:p>
    <w:p w:rsidR="005A593E" w:rsidRDefault="0087062A" w:rsidP="005A593E">
      <w:pPr>
        <w:keepNext/>
        <w:jc w:val="center"/>
      </w:pPr>
      <w:r w:rsidRPr="0087062A">
        <w:rPr>
          <w:noProof/>
          <w:lang w:val="en-GB"/>
        </w:rPr>
        <w:drawing>
          <wp:inline distT="0" distB="0" distL="0" distR="0" wp14:anchorId="6B4D4387" wp14:editId="2A480104">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rsidR="003E2478"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C41028">
        <w:rPr>
          <w:noProof/>
        </w:rPr>
        <w:t>6</w:t>
      </w:r>
      <w:r>
        <w:fldChar w:fldCharType="end"/>
      </w:r>
      <w:r>
        <w:t>. Linear fit of trainlm.</w:t>
      </w:r>
    </w:p>
    <w:p w:rsidR="00D91336" w:rsidRDefault="005A593E" w:rsidP="009D7FC0">
      <w:pPr>
        <w:rPr>
          <w:lang w:val="en-GB"/>
        </w:rPr>
      </w:pPr>
      <w:r>
        <w:rPr>
          <w:lang w:val="en-GB"/>
        </w:rPr>
        <w:t>In Figure 7</w:t>
      </w:r>
      <w:r w:rsidR="00D91336">
        <w:rPr>
          <w:lang w:val="en-GB"/>
        </w:rPr>
        <w:t xml:space="preserve"> we can see the actual </w:t>
      </w:r>
      <w:r w:rsidR="00B94408">
        <w:rPr>
          <w:lang w:val="en-GB"/>
        </w:rPr>
        <w:t xml:space="preserve">test </w:t>
      </w:r>
      <w:r w:rsidR="00D91336">
        <w:rPr>
          <w:lang w:val="en-GB"/>
        </w:rPr>
        <w:t>points vs</w:t>
      </w:r>
      <w:r>
        <w:rPr>
          <w:lang w:val="en-GB"/>
        </w:rPr>
        <w:t>.</w:t>
      </w:r>
      <w:r w:rsidR="00D91336">
        <w:rPr>
          <w:lang w:val="en-GB"/>
        </w:rPr>
        <w:t xml:space="preserve"> the prediction of the model.</w:t>
      </w:r>
    </w:p>
    <w:p w:rsidR="005A593E" w:rsidRDefault="0087062A" w:rsidP="005A593E">
      <w:pPr>
        <w:keepNext/>
        <w:jc w:val="center"/>
      </w:pPr>
      <w:r w:rsidRPr="0087062A">
        <w:rPr>
          <w:noProof/>
          <w:lang w:val="en-GB"/>
        </w:rPr>
        <w:drawing>
          <wp:inline distT="0" distB="0" distL="0" distR="0" wp14:anchorId="4DA44B1E" wp14:editId="30AB7036">
            <wp:extent cx="5096934" cy="305725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315" cy="3100073"/>
                    </a:xfrm>
                    <a:prstGeom prst="rect">
                      <a:avLst/>
                    </a:prstGeom>
                  </pic:spPr>
                </pic:pic>
              </a:graphicData>
            </a:graphic>
          </wp:inline>
        </w:drawing>
      </w:r>
    </w:p>
    <w:p w:rsidR="00D91336"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C41028">
        <w:rPr>
          <w:noProof/>
        </w:rPr>
        <w:t>7</w:t>
      </w:r>
      <w:r>
        <w:fldChar w:fldCharType="end"/>
      </w:r>
      <w:r>
        <w:t>. Training data vs. prediction.</w:t>
      </w:r>
    </w:p>
    <w:p w:rsidR="00225ED5" w:rsidRDefault="00225ED5" w:rsidP="009D7FC0">
      <w:pPr>
        <w:rPr>
          <w:lang w:val="en-GB"/>
        </w:rPr>
      </w:pPr>
      <w:r>
        <w:rPr>
          <w:lang w:val="en-GB"/>
        </w:rPr>
        <w:t>As it can be seen, the figures are almost identical.</w:t>
      </w:r>
    </w:p>
    <w:p w:rsidR="00C81A61" w:rsidRPr="003E1341" w:rsidRDefault="00C81A61" w:rsidP="00C81A61">
      <w:pPr>
        <w:pStyle w:val="Heading3"/>
        <w:rPr>
          <w:lang w:val="en-GB"/>
        </w:rPr>
      </w:pPr>
      <w:r>
        <w:rPr>
          <w:lang w:val="en-GB"/>
        </w:rPr>
        <w:lastRenderedPageBreak/>
        <w:t>Bayesian Learning Regularization</w:t>
      </w:r>
    </w:p>
    <w:p w:rsidR="00C81A61" w:rsidRDefault="00C81A61" w:rsidP="00C81A61">
      <w:pPr>
        <w:rPr>
          <w:lang w:val="en-GB"/>
        </w:rPr>
      </w:pPr>
      <w:r>
        <w:rPr>
          <w:lang w:val="en-GB"/>
        </w:rPr>
        <w:t>For the last exercise, we will repeat the analysis performed in the first part of the practical session, but now the Bayesian Learning Regularization(</w:t>
      </w:r>
      <w:r w:rsidRPr="00C81A61">
        <w:rPr>
          <w:i/>
          <w:iCs/>
          <w:lang w:val="en-GB"/>
        </w:rPr>
        <w:t>trainbr</w:t>
      </w:r>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r w:rsidRPr="00C81A61">
        <w:rPr>
          <w:i/>
          <w:iCs/>
          <w:lang w:val="en-GB"/>
        </w:rPr>
        <w:t>trainbr</w:t>
      </w:r>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rsidR="00C81A61" w:rsidRDefault="00C81A61" w:rsidP="00C81A61">
      <w:pPr>
        <w:rPr>
          <w:lang w:val="en-GB"/>
        </w:rPr>
      </w:pPr>
    </w:p>
    <w:p w:rsidR="00C81A61" w:rsidRDefault="00C81A61" w:rsidP="00C81A61">
      <w:pPr>
        <w:rPr>
          <w:lang w:val="en-GB"/>
        </w:rPr>
      </w:pPr>
      <w:r>
        <w:rPr>
          <w:lang w:val="en-GB"/>
        </w:rPr>
        <w:t>Given this definition, one would expect this algorithm to perform better on test data, as it has better generalization properties.</w:t>
      </w:r>
      <w:r w:rsidR="008C3167">
        <w:rPr>
          <w:lang w:val="en-GB"/>
        </w:rPr>
        <w:t xml:space="preserve"> Surprisingly, that is not the case, and </w:t>
      </w:r>
      <w:r w:rsidR="008C3167" w:rsidRPr="008C3167">
        <w:rPr>
          <w:i/>
          <w:iCs/>
          <w:lang w:val="en-GB"/>
        </w:rPr>
        <w:t>trainlm</w:t>
      </w:r>
      <w:r w:rsidR="008C3167">
        <w:rPr>
          <w:lang w:val="en-GB"/>
        </w:rPr>
        <w:t xml:space="preserve"> performed better in every test.</w:t>
      </w:r>
      <w:r w:rsidR="00E503F9">
        <w:rPr>
          <w:lang w:val="en-GB"/>
        </w:rPr>
        <w:t xml:space="preserve"> On this figure we can see how </w:t>
      </w:r>
      <w:r w:rsidR="00E503F9" w:rsidRPr="00E503F9">
        <w:rPr>
          <w:i/>
          <w:iCs/>
          <w:lang w:val="en-GB"/>
        </w:rPr>
        <w:t>trainlm</w:t>
      </w:r>
      <w:r w:rsidR="00E503F9">
        <w:rPr>
          <w:lang w:val="en-GB"/>
        </w:rPr>
        <w:t xml:space="preserve"> is consistently better, no matter the number of epochs.</w:t>
      </w:r>
      <w:r w:rsidR="006C4EDA">
        <w:rPr>
          <w:lang w:val="en-GB"/>
        </w:rPr>
        <w:t xml:space="preserve"> </w:t>
      </w:r>
      <w:r w:rsidR="006C4EDA" w:rsidRPr="006C4EDA">
        <w:rPr>
          <w:highlight w:val="yellow"/>
          <w:lang w:val="en-GB"/>
        </w:rPr>
        <w:t>TODO(fix this chart by increasing data points)</w:t>
      </w:r>
    </w:p>
    <w:p w:rsidR="00FC3973" w:rsidRDefault="00FC3973" w:rsidP="00C81A61">
      <w:pPr>
        <w:rPr>
          <w:lang w:val="en-GB"/>
        </w:rPr>
      </w:pPr>
    </w:p>
    <w:tbl>
      <w:tblPr>
        <w:tblStyle w:val="TableGrid"/>
        <w:tblW w:w="0" w:type="auto"/>
        <w:tblLook w:val="04A0" w:firstRow="1" w:lastRow="0" w:firstColumn="1" w:lastColumn="0" w:noHBand="0" w:noVBand="1"/>
      </w:tblPr>
      <w:tblGrid>
        <w:gridCol w:w="3005"/>
        <w:gridCol w:w="3005"/>
        <w:gridCol w:w="3006"/>
      </w:tblGrid>
      <w:tr w:rsidR="00FC3973" w:rsidTr="00FC3973">
        <w:tc>
          <w:tcPr>
            <w:tcW w:w="3005" w:type="dxa"/>
          </w:tcPr>
          <w:p w:rsidR="00FC3973" w:rsidRDefault="00FC3973" w:rsidP="00FC3973">
            <w:pPr>
              <w:ind w:firstLine="0"/>
              <w:jc w:val="center"/>
              <w:rPr>
                <w:lang w:val="en-GB"/>
              </w:rPr>
            </w:pPr>
            <w:r>
              <w:rPr>
                <w:lang w:val="en-GB"/>
              </w:rPr>
              <w:t>Random noise</w:t>
            </w:r>
          </w:p>
        </w:tc>
        <w:tc>
          <w:tcPr>
            <w:tcW w:w="3005" w:type="dxa"/>
          </w:tcPr>
          <w:p w:rsidR="00FC3973" w:rsidRDefault="00FC3973" w:rsidP="00FC3973">
            <w:pPr>
              <w:ind w:firstLine="0"/>
              <w:jc w:val="center"/>
              <w:rPr>
                <w:lang w:val="en-GB"/>
              </w:rPr>
            </w:pPr>
            <w:r>
              <w:rPr>
                <w:lang w:val="en-GB"/>
              </w:rPr>
              <w:t>trainlm(100 units, 950 epochs)</w:t>
            </w:r>
          </w:p>
        </w:tc>
        <w:tc>
          <w:tcPr>
            <w:tcW w:w="3006" w:type="dxa"/>
          </w:tcPr>
          <w:p w:rsidR="00FC3973" w:rsidRDefault="00FC3973" w:rsidP="00FC3973">
            <w:pPr>
              <w:ind w:firstLine="0"/>
              <w:jc w:val="center"/>
              <w:rPr>
                <w:lang w:val="en-GB"/>
              </w:rPr>
            </w:pPr>
            <w:r>
              <w:rPr>
                <w:lang w:val="en-GB"/>
              </w:rPr>
              <w:t>trainbr(100 units, 950 epochs)</w:t>
            </w:r>
          </w:p>
        </w:tc>
      </w:tr>
      <w:tr w:rsidR="00FC3973" w:rsidTr="00FC3973">
        <w:tc>
          <w:tcPr>
            <w:tcW w:w="3005" w:type="dxa"/>
          </w:tcPr>
          <w:p w:rsidR="00FC3973" w:rsidRDefault="00FC3973" w:rsidP="00FC3973">
            <w:pPr>
              <w:ind w:firstLine="0"/>
              <w:jc w:val="center"/>
              <w:rPr>
                <w:lang w:val="en-GB"/>
              </w:rPr>
            </w:pPr>
            <w:r>
              <w:rPr>
                <w:lang w:val="en-GB"/>
              </w:rPr>
              <w:t>5%</w:t>
            </w:r>
          </w:p>
        </w:tc>
        <w:tc>
          <w:tcPr>
            <w:tcW w:w="3005" w:type="dxa"/>
          </w:tcPr>
          <w:p w:rsidR="00FC3973" w:rsidRDefault="00FC3973" w:rsidP="00FC3973">
            <w:pPr>
              <w:ind w:firstLine="0"/>
              <w:jc w:val="center"/>
              <w:rPr>
                <w:lang w:val="en-GB"/>
              </w:rPr>
            </w:pPr>
            <w:r>
              <w:rPr>
                <w:lang w:val="en-GB"/>
              </w:rPr>
              <w:t>0,</w:t>
            </w:r>
            <w:r w:rsidR="00252127">
              <w:rPr>
                <w:lang w:val="en-GB"/>
              </w:rPr>
              <w:t>913</w:t>
            </w:r>
          </w:p>
        </w:tc>
        <w:tc>
          <w:tcPr>
            <w:tcW w:w="3006" w:type="dxa"/>
          </w:tcPr>
          <w:p w:rsidR="00FC3973" w:rsidRDefault="00FC3973" w:rsidP="00FC3973">
            <w:pPr>
              <w:ind w:firstLine="0"/>
              <w:jc w:val="center"/>
              <w:rPr>
                <w:lang w:val="en-GB"/>
              </w:rPr>
            </w:pPr>
            <w:r>
              <w:rPr>
                <w:lang w:val="en-GB"/>
              </w:rPr>
              <w:t>0,</w:t>
            </w:r>
            <w:r w:rsidR="00252127">
              <w:rPr>
                <w:lang w:val="en-GB"/>
              </w:rPr>
              <w:t>916</w:t>
            </w:r>
          </w:p>
        </w:tc>
      </w:tr>
      <w:tr w:rsidR="00FC3973" w:rsidTr="00FC3973">
        <w:tc>
          <w:tcPr>
            <w:tcW w:w="3005" w:type="dxa"/>
          </w:tcPr>
          <w:p w:rsidR="00FC3973" w:rsidRDefault="00FC3973" w:rsidP="00FC3973">
            <w:pPr>
              <w:ind w:firstLine="0"/>
              <w:jc w:val="center"/>
              <w:rPr>
                <w:lang w:val="en-GB"/>
              </w:rPr>
            </w:pPr>
            <w:r>
              <w:rPr>
                <w:lang w:val="en-GB"/>
              </w:rPr>
              <w:t>10%</w:t>
            </w:r>
          </w:p>
        </w:tc>
        <w:tc>
          <w:tcPr>
            <w:tcW w:w="3005" w:type="dxa"/>
          </w:tcPr>
          <w:p w:rsidR="00FC3973" w:rsidRDefault="00FC3973" w:rsidP="00FC3973">
            <w:pPr>
              <w:ind w:firstLine="0"/>
              <w:jc w:val="center"/>
              <w:rPr>
                <w:lang w:val="en-GB"/>
              </w:rPr>
            </w:pPr>
            <w:r>
              <w:rPr>
                <w:lang w:val="en-GB"/>
              </w:rPr>
              <w:t>0,</w:t>
            </w:r>
            <w:r w:rsidR="00252127">
              <w:rPr>
                <w:lang w:val="en-GB"/>
              </w:rPr>
              <w:t>953</w:t>
            </w:r>
          </w:p>
        </w:tc>
        <w:tc>
          <w:tcPr>
            <w:tcW w:w="3006" w:type="dxa"/>
          </w:tcPr>
          <w:p w:rsidR="00FC3973" w:rsidRDefault="00FC3973" w:rsidP="00FC3973">
            <w:pPr>
              <w:ind w:firstLine="0"/>
              <w:jc w:val="center"/>
              <w:rPr>
                <w:lang w:val="en-GB"/>
              </w:rPr>
            </w:pPr>
            <w:r>
              <w:rPr>
                <w:lang w:val="en-GB"/>
              </w:rPr>
              <w:t>0,</w:t>
            </w:r>
            <w:r w:rsidR="00252127">
              <w:rPr>
                <w:lang w:val="en-GB"/>
              </w:rPr>
              <w:t>942</w:t>
            </w:r>
          </w:p>
        </w:tc>
      </w:tr>
      <w:tr w:rsidR="00FC3973" w:rsidTr="00FC3973">
        <w:tc>
          <w:tcPr>
            <w:tcW w:w="3005" w:type="dxa"/>
          </w:tcPr>
          <w:p w:rsidR="00FC3973" w:rsidRDefault="00FC3973" w:rsidP="00FC3973">
            <w:pPr>
              <w:ind w:firstLine="0"/>
              <w:jc w:val="center"/>
              <w:rPr>
                <w:lang w:val="en-GB"/>
              </w:rPr>
            </w:pPr>
            <w:r>
              <w:rPr>
                <w:lang w:val="en-GB"/>
              </w:rPr>
              <w:t>15%</w:t>
            </w:r>
          </w:p>
        </w:tc>
        <w:tc>
          <w:tcPr>
            <w:tcW w:w="3005" w:type="dxa"/>
          </w:tcPr>
          <w:p w:rsidR="00FC3973" w:rsidRDefault="00FC3973" w:rsidP="00FC3973">
            <w:pPr>
              <w:ind w:firstLine="0"/>
              <w:jc w:val="center"/>
              <w:rPr>
                <w:lang w:val="en-GB"/>
              </w:rPr>
            </w:pPr>
            <w:r>
              <w:rPr>
                <w:lang w:val="en-GB"/>
              </w:rPr>
              <w:t>0,941</w:t>
            </w:r>
          </w:p>
        </w:tc>
        <w:tc>
          <w:tcPr>
            <w:tcW w:w="3006" w:type="dxa"/>
          </w:tcPr>
          <w:p w:rsidR="00FC3973" w:rsidRDefault="00FC3973" w:rsidP="00FC3973">
            <w:pPr>
              <w:ind w:firstLine="0"/>
              <w:jc w:val="center"/>
              <w:rPr>
                <w:lang w:val="en-GB"/>
              </w:rPr>
            </w:pPr>
            <w:r>
              <w:rPr>
                <w:lang w:val="en-GB"/>
              </w:rPr>
              <w:t>0,913</w:t>
            </w:r>
          </w:p>
        </w:tc>
      </w:tr>
    </w:tbl>
    <w:p w:rsidR="00FC3973" w:rsidRPr="00C81A61" w:rsidRDefault="00FC3973" w:rsidP="00C81A61">
      <w:pPr>
        <w:rPr>
          <w:lang w:val="en-GB"/>
        </w:rPr>
      </w:pPr>
    </w:p>
    <w:p w:rsidR="00ED4FF3" w:rsidRDefault="00252127" w:rsidP="00ED4FF3">
      <w:pPr>
        <w:keepNext/>
        <w:jc w:val="center"/>
      </w:pPr>
      <w:r w:rsidRPr="00252127">
        <w:rPr>
          <w:lang w:val="en-GB"/>
        </w:rPr>
        <w:drawing>
          <wp:inline distT="0" distB="0" distL="0" distR="0" wp14:anchorId="26C4BFC6" wp14:editId="2461009F">
            <wp:extent cx="3945467" cy="226560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4189" cy="2270614"/>
                    </a:xfrm>
                    <a:prstGeom prst="rect">
                      <a:avLst/>
                    </a:prstGeom>
                  </pic:spPr>
                </pic:pic>
              </a:graphicData>
            </a:graphic>
          </wp:inline>
        </w:drawing>
      </w:r>
    </w:p>
    <w:p w:rsidR="00C81A61" w:rsidRPr="00C81A61" w:rsidRDefault="00ED4FF3" w:rsidP="00ED4FF3">
      <w:pPr>
        <w:pStyle w:val="Caption"/>
        <w:jc w:val="center"/>
        <w:rPr>
          <w:lang w:val="en-GB"/>
        </w:rPr>
      </w:pPr>
      <w:r>
        <w:t xml:space="preserve">Figure </w:t>
      </w:r>
      <w:r>
        <w:fldChar w:fldCharType="begin"/>
      </w:r>
      <w:r>
        <w:instrText xml:space="preserve"> SEQ Figure \* ARABIC </w:instrText>
      </w:r>
      <w:r>
        <w:fldChar w:fldCharType="separate"/>
      </w:r>
      <w:r w:rsidR="00C41028">
        <w:rPr>
          <w:noProof/>
        </w:rPr>
        <w:t>8</w:t>
      </w:r>
      <w:r>
        <w:fldChar w:fldCharType="end"/>
      </w:r>
      <w:r>
        <w:t>. trainlm vs. trainbr.</w:t>
      </w:r>
    </w:p>
    <w:p w:rsidR="00034B04" w:rsidRDefault="00034B04" w:rsidP="00034B04">
      <w:pPr>
        <w:pStyle w:val="Heading1"/>
        <w:rPr>
          <w:lang w:val="en-GB"/>
        </w:rPr>
      </w:pPr>
      <w:r w:rsidRPr="00034B04">
        <w:rPr>
          <w:lang w:val="en-GB"/>
        </w:rPr>
        <w:t>Recurrent neural networks</w:t>
      </w:r>
    </w:p>
    <w:p w:rsidR="005E4A0C" w:rsidRDefault="005E4A0C" w:rsidP="005E4A0C">
      <w:pPr>
        <w:pStyle w:val="Heading2"/>
        <w:rPr>
          <w:lang w:val="en-GB"/>
        </w:rPr>
      </w:pPr>
      <w:r>
        <w:rPr>
          <w:lang w:val="en-GB"/>
        </w:rPr>
        <w:t>Hopfield networks</w:t>
      </w:r>
    </w:p>
    <w:p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function(satlins)</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rsidR="00FB65AD" w:rsidRPr="00FB65AD" w:rsidRDefault="00FB65AD" w:rsidP="00FB65AD">
      <w:pPr>
        <w:rPr>
          <w:lang w:val="en-GB"/>
        </w:rPr>
      </w:pPr>
    </w:p>
    <w:p w:rsidR="002C7C91" w:rsidRDefault="007E42DB" w:rsidP="00D8425C">
      <w:pPr>
        <w:rPr>
          <w:lang w:val="en-GB"/>
        </w:rPr>
      </w:pPr>
      <w:r>
        <w:rPr>
          <w:lang w:val="en-GB"/>
        </w:rPr>
        <w:t>This kind of network is used as associative memory,</w:t>
      </w:r>
      <w:r w:rsidR="002C7C91">
        <w:rPr>
          <w:lang w:val="en-GB"/>
        </w:rPr>
        <w:t xml:space="preserve"> as it associates new data points to its attractors(points already learnt). This kind of network can learn</w:t>
      </w:r>
      <w:r>
        <w:rPr>
          <w:lang w:val="en-GB"/>
        </w:rPr>
        <w:t xml:space="preserve"> classification tasks such as digit recognition.</w:t>
      </w:r>
      <w:r w:rsidR="002C7C91">
        <w:rPr>
          <w:lang w:val="en-GB"/>
        </w:rPr>
        <w:t xml:space="preserve"> The first part of this session consisted of several experiments based on this type of network.</w:t>
      </w:r>
    </w:p>
    <w:p w:rsidR="003C47B4" w:rsidRPr="003C47B4" w:rsidRDefault="003C47B4" w:rsidP="003C47B4">
      <w:pPr>
        <w:pStyle w:val="Heading3"/>
        <w:rPr>
          <w:lang w:val="en-GB"/>
        </w:rPr>
      </w:pPr>
      <w:r>
        <w:rPr>
          <w:lang w:val="en-GB"/>
        </w:rPr>
        <w:lastRenderedPageBreak/>
        <w:t>Simple network</w:t>
      </w:r>
    </w:p>
    <w:p w:rsidR="003C47B4" w:rsidRDefault="003C47B4" w:rsidP="003C47B4">
      <w:pPr>
        <w:rPr>
          <w:lang w:val="en-GB"/>
        </w:rPr>
      </w:pPr>
      <w:r>
        <w:rPr>
          <w:lang w:val="en-GB"/>
        </w:rPr>
        <w:t xml:space="preserve">A simple Hofield network with initial attractors </w:t>
      </w:r>
      <w:r w:rsidRPr="003C47B4">
        <w:rPr>
          <w:lang w:val="en-GB"/>
        </w:rPr>
        <w:t>[1 1; -1 -1; 1 -1]</w:t>
      </w:r>
      <w:r w:rsidRPr="003C47B4">
        <w:rPr>
          <w:vertAlign w:val="superscript"/>
          <w:lang w:val="en-GB"/>
        </w:rPr>
        <w:t>T</w:t>
      </w:r>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rsidR="00E33A2C" w:rsidRDefault="00E33A2C" w:rsidP="003C47B4">
      <w:pPr>
        <w:rPr>
          <w:lang w:val="en-GB"/>
        </w:rPr>
      </w:pPr>
    </w:p>
    <w:p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w:t>
      </w:r>
      <w:r w:rsidR="00ED4FF3">
        <w:rPr>
          <w:lang w:val="en-GB"/>
        </w:rPr>
        <w:t>Table 1</w:t>
      </w:r>
      <w:r w:rsidR="006A2064">
        <w:rPr>
          <w:lang w:val="en-GB"/>
        </w:rPr>
        <w:t xml:space="preserve"> show</w:t>
      </w:r>
      <w:r w:rsidR="00ED4FF3">
        <w:rPr>
          <w:lang w:val="en-GB"/>
        </w:rPr>
        <w:t>s</w:t>
      </w:r>
      <w:r w:rsidR="006A2064">
        <w:rPr>
          <w:lang w:val="en-GB"/>
        </w:rPr>
        <w:t xml:space="preserve">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rsidTr="006A2064">
        <w:trPr>
          <w:trHeight w:val="185"/>
          <w:jc w:val="center"/>
        </w:trPr>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0.6;-0.1 0.8;-1 0.5]</w:t>
            </w: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70"/>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bl>
    <w:p w:rsidR="00E33A2C" w:rsidRDefault="00ED4FF3" w:rsidP="00ED4FF3">
      <w:pPr>
        <w:pStyle w:val="Caption"/>
        <w:jc w:val="center"/>
        <w:rPr>
          <w:lang w:val="en-GB"/>
        </w:rPr>
      </w:pPr>
      <w:r>
        <w:t xml:space="preserve">Table </w:t>
      </w:r>
      <w:r>
        <w:fldChar w:fldCharType="begin"/>
      </w:r>
      <w:r>
        <w:instrText xml:space="preserve"> SEQ Table \* ARABIC </w:instrText>
      </w:r>
      <w:r>
        <w:fldChar w:fldCharType="separate"/>
      </w:r>
      <w:r w:rsidR="001C2636">
        <w:rPr>
          <w:noProof/>
        </w:rPr>
        <w:t>1</w:t>
      </w:r>
      <w:r>
        <w:fldChar w:fldCharType="end"/>
      </w:r>
      <w:r>
        <w:t>. Inputs and corresponding attractors.</w:t>
      </w:r>
    </w:p>
    <w:p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rsidR="00006118" w:rsidRPr="00006118" w:rsidRDefault="00006118" w:rsidP="00D85D97">
      <w:pPr>
        <w:pStyle w:val="Heading3"/>
        <w:jc w:val="both"/>
        <w:rPr>
          <w:lang w:val="en-GB"/>
        </w:rPr>
      </w:pPr>
      <w:r>
        <w:rPr>
          <w:lang w:val="en-GB"/>
        </w:rPr>
        <w:t>High</w:t>
      </w:r>
      <w:r w:rsidR="00B30A38">
        <w:rPr>
          <w:lang w:val="en-GB"/>
        </w:rPr>
        <w:t>ly</w:t>
      </w:r>
      <w:r>
        <w:rPr>
          <w:lang w:val="en-GB"/>
        </w:rPr>
        <w:t xml:space="preserve"> symmetr</w:t>
      </w:r>
      <w:r w:rsidR="00B30A38">
        <w:rPr>
          <w:lang w:val="en-GB"/>
        </w:rPr>
        <w:t>ical</w:t>
      </w:r>
      <w:r>
        <w:rPr>
          <w:lang w:val="en-GB"/>
        </w:rPr>
        <w:t xml:space="preserve"> points</w:t>
      </w:r>
    </w:p>
    <w:p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rsidR="00F56E80" w:rsidRDefault="00F56E80" w:rsidP="00D85D97">
      <w:pPr>
        <w:rPr>
          <w:lang w:val="en-GB"/>
        </w:rPr>
      </w:pPr>
    </w:p>
    <w:p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0.2 -0.2]</w:t>
      </w:r>
      <w:r w:rsidRPr="00F56E80">
        <w:rPr>
          <w:rFonts w:cs="Courier"/>
          <w:color w:val="000000"/>
          <w:szCs w:val="21"/>
          <w:vertAlign w:val="superscript"/>
          <w:lang w:val="en-GB" w:eastAsia="en-GB"/>
        </w:rPr>
        <w:t>T</w:t>
      </w:r>
    </w:p>
    <w:p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rsidR="00ED4FF3" w:rsidRDefault="00ED4FF3" w:rsidP="00ED4FF3">
      <w:pPr>
        <w:keepNext/>
        <w:autoSpaceDE w:val="0"/>
        <w:autoSpaceDN w:val="0"/>
        <w:adjustRightInd w:val="0"/>
        <w:spacing w:line="276" w:lineRule="auto"/>
        <w:ind w:firstLine="0"/>
        <w:jc w:val="center"/>
      </w:pPr>
      <w:r w:rsidRPr="00D85D97">
        <w:rPr>
          <w:noProof/>
          <w:sz w:val="28"/>
          <w:szCs w:val="28"/>
          <w:lang w:val="en-GB" w:eastAsia="en-GB"/>
        </w:rPr>
        <w:drawing>
          <wp:anchor distT="0" distB="0" distL="114300" distR="114300" simplePos="0" relativeHeight="251684864" behindDoc="0" locked="0" layoutInCell="1" allowOverlap="1" wp14:anchorId="3C2BF74C">
            <wp:simplePos x="0" y="0"/>
            <wp:positionH relativeFrom="column">
              <wp:posOffset>1548765</wp:posOffset>
            </wp:positionH>
            <wp:positionV relativeFrom="paragraph">
              <wp:posOffset>2540</wp:posOffset>
            </wp:positionV>
            <wp:extent cx="2878666" cy="2420873"/>
            <wp:effectExtent l="0" t="0" r="4445" b="5080"/>
            <wp:wrapThrough wrapText="bothSides">
              <wp:wrapPolygon edited="0">
                <wp:start x="0" y="0"/>
                <wp:lineTo x="0" y="21532"/>
                <wp:lineTo x="21538" y="21532"/>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666" cy="2420873"/>
                    </a:xfrm>
                    <a:prstGeom prst="rect">
                      <a:avLst/>
                    </a:prstGeom>
                  </pic:spPr>
                </pic:pic>
              </a:graphicData>
            </a:graphic>
            <wp14:sizeRelH relativeFrom="page">
              <wp14:pctWidth>0</wp14:pctWidth>
            </wp14:sizeRelH>
            <wp14:sizeRelV relativeFrom="page">
              <wp14:pctHeight>0</wp14:pctHeight>
            </wp14:sizeRelV>
          </wp:anchor>
        </w:drawing>
      </w: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D85D97" w:rsidRDefault="00ED4FF3" w:rsidP="00ED4FF3">
      <w:pPr>
        <w:pStyle w:val="Caption"/>
        <w:jc w:val="center"/>
      </w:pPr>
      <w:r>
        <w:t xml:space="preserve">Figure </w:t>
      </w:r>
      <w:r>
        <w:fldChar w:fldCharType="begin"/>
      </w:r>
      <w:r>
        <w:instrText xml:space="preserve"> SEQ Figure \* ARABIC </w:instrText>
      </w:r>
      <w:r>
        <w:fldChar w:fldCharType="separate"/>
      </w:r>
      <w:r w:rsidR="00C41028">
        <w:rPr>
          <w:noProof/>
        </w:rPr>
        <w:t>9</w:t>
      </w:r>
      <w:r>
        <w:fldChar w:fldCharType="end"/>
      </w:r>
      <w:r>
        <w:t>. Time evolution of higly symmetrical points.</w:t>
      </w:r>
    </w:p>
    <w:p w:rsidR="00ED4FF3" w:rsidRDefault="00ED4FF3" w:rsidP="00ED4FF3"/>
    <w:p w:rsidR="00F32C7F" w:rsidRPr="007F6D8F" w:rsidRDefault="00413E6E" w:rsidP="00F32C7F">
      <w:pPr>
        <w:pStyle w:val="Heading3"/>
        <w:jc w:val="both"/>
        <w:rPr>
          <w:lang w:val="en-GB"/>
        </w:rPr>
      </w:pPr>
      <w:r>
        <w:rPr>
          <w:lang w:val="en-GB"/>
        </w:rPr>
        <w:lastRenderedPageBreak/>
        <w:t>Three-neuron Hopfield network</w:t>
      </w:r>
    </w:p>
    <w:p w:rsidR="00F32C7F" w:rsidRDefault="00F32C7F" w:rsidP="00F32C7F">
      <w:pPr>
        <w:rPr>
          <w:lang w:val="en-GB"/>
        </w:rPr>
      </w:pPr>
      <w:r>
        <w:rPr>
          <w:lang w:val="en-GB"/>
        </w:rPr>
        <w:t>Now, we will repeat the process done in point 2.1.2, but the network architecture will contain 3 neurons instead of just 2. With the increasing the number of neurons, an increase of the required computational complexity can be expected. Nonetheless, some improvements are to be expected as well.</w:t>
      </w:r>
    </w:p>
    <w:p w:rsidR="00F32C7F" w:rsidRDefault="00F32C7F" w:rsidP="00F32C7F">
      <w:pPr>
        <w:rPr>
          <w:lang w:val="en-GB"/>
        </w:rPr>
      </w:pPr>
    </w:p>
    <w:p w:rsidR="00F32C7F" w:rsidRDefault="00F32C7F" w:rsidP="00F32C7F">
      <w:pPr>
        <w:rPr>
          <w:lang w:val="en-GB"/>
        </w:rPr>
      </w:pPr>
      <w:r>
        <w:rPr>
          <w:lang w:val="en-GB"/>
        </w:rPr>
        <w:t>The same points were fed into the network, which this time was initialized with the following matrix:</w:t>
      </w:r>
    </w:p>
    <w:p w:rsidR="00F32C7F" w:rsidRDefault="00F32C7F" w:rsidP="00F32C7F">
      <w:pPr>
        <w:autoSpaceDE w:val="0"/>
        <w:autoSpaceDN w:val="0"/>
        <w:adjustRightInd w:val="0"/>
        <w:spacing w:line="240" w:lineRule="auto"/>
        <w:ind w:firstLine="0"/>
        <w:jc w:val="center"/>
        <w:rPr>
          <w:rFonts w:cs="Courier"/>
          <w:color w:val="000000"/>
          <w:szCs w:val="21"/>
          <w:lang w:val="en-GB" w:eastAsia="en-GB"/>
        </w:rPr>
      </w:pPr>
      <w:r w:rsidRPr="00F32C7F">
        <w:rPr>
          <w:rFonts w:cs="Courier"/>
          <w:color w:val="000000"/>
          <w:szCs w:val="21"/>
          <w:lang w:val="en-GB" w:eastAsia="en-GB"/>
        </w:rPr>
        <w:t>[1 1 1; -1 -1 1; 1 -1 -1]</w:t>
      </w:r>
      <w:r w:rsidR="00C610A7" w:rsidRPr="00C610A7">
        <w:rPr>
          <w:rFonts w:cs="Courier"/>
          <w:color w:val="000000"/>
          <w:szCs w:val="21"/>
          <w:vertAlign w:val="superscript"/>
          <w:lang w:val="en-GB" w:eastAsia="en-GB"/>
        </w:rPr>
        <w:t>T</w:t>
      </w:r>
    </w:p>
    <w:p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p>
    <w:p w:rsidR="000C787C" w:rsidRPr="00F32C7F" w:rsidRDefault="000C787C" w:rsidP="000C787C">
      <w:pPr>
        <w:autoSpaceDE w:val="0"/>
        <w:autoSpaceDN w:val="0"/>
        <w:adjustRightInd w:val="0"/>
        <w:spacing w:line="240" w:lineRule="auto"/>
        <w:ind w:firstLine="0"/>
        <w:jc w:val="left"/>
        <w:rPr>
          <w:sz w:val="28"/>
          <w:szCs w:val="28"/>
          <w:lang w:val="en-GB" w:eastAsia="en-GB"/>
        </w:rPr>
      </w:pPr>
    </w:p>
    <w:p w:rsidR="00B30A38" w:rsidRDefault="000C787C" w:rsidP="00B30A38">
      <w:pPr>
        <w:keepNext/>
        <w:jc w:val="center"/>
      </w:pPr>
      <w:r w:rsidRPr="000C787C">
        <w:rPr>
          <w:noProof/>
          <w:lang w:val="en-GB"/>
        </w:rPr>
        <w:drawing>
          <wp:inline distT="0" distB="0" distL="0" distR="0" wp14:anchorId="57D2BDE0" wp14:editId="7BB424DB">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rsidR="00F32C7F"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C41028">
        <w:rPr>
          <w:noProof/>
        </w:rPr>
        <w:t>10</w:t>
      </w:r>
      <w:r>
        <w:fldChar w:fldCharType="end"/>
      </w:r>
      <w:r>
        <w:t>. Time evolution of the 3-neuron Hofield network.</w:t>
      </w:r>
    </w:p>
    <w:p w:rsidR="007F6D8F" w:rsidRDefault="007F6D8F" w:rsidP="007F6D8F">
      <w:pPr>
        <w:pStyle w:val="Heading3"/>
        <w:jc w:val="both"/>
        <w:rPr>
          <w:lang w:val="en-GB"/>
        </w:rPr>
      </w:pPr>
      <w:r>
        <w:rPr>
          <w:lang w:val="en-GB"/>
        </w:rPr>
        <w:t>Handwritten digit classification</w:t>
      </w:r>
    </w:p>
    <w:p w:rsidR="000F550D" w:rsidRDefault="000F550D" w:rsidP="000F550D">
      <w:pPr>
        <w:pStyle w:val="Firstparagraph"/>
        <w:rPr>
          <w:lang w:val="en-GB"/>
        </w:rPr>
      </w:pPr>
    </w:p>
    <w:p w:rsidR="000F550D" w:rsidRDefault="000F550D" w:rsidP="000F550D">
      <w:pPr>
        <w:rPr>
          <w:lang w:val="en-GB"/>
        </w:rPr>
      </w:pPr>
      <w:r>
        <w:rPr>
          <w:lang w:val="en-GB"/>
        </w:rPr>
        <w:t xml:space="preserve">The final exercise about Hofield network is related to handwritten digit recognition. For this task, the function </w:t>
      </w:r>
      <w:r w:rsidRPr="000F550D">
        <w:rPr>
          <w:i/>
          <w:iCs/>
          <w:lang w:val="en-GB"/>
        </w:rPr>
        <w:t>hopdigit</w:t>
      </w:r>
      <w:r>
        <w:rPr>
          <w:i/>
          <w:iCs/>
          <w:lang w:val="en-GB"/>
        </w:rPr>
        <w:t xml:space="preserve"> </w:t>
      </w:r>
      <w:r>
        <w:rPr>
          <w:lang w:val="en-GB"/>
        </w:rPr>
        <w:t>was used. This function creates a Hopfield network whose attractors are the handwritten digits from 0 to 9.</w:t>
      </w:r>
    </w:p>
    <w:p w:rsidR="000F550D" w:rsidRDefault="000F550D" w:rsidP="000F550D">
      <w:pPr>
        <w:rPr>
          <w:lang w:val="en-GB"/>
        </w:rPr>
      </w:pPr>
    </w:p>
    <w:p w:rsidR="000F550D" w:rsidRDefault="000F550D" w:rsidP="000F550D">
      <w:pPr>
        <w:rPr>
          <w:lang w:val="en-GB"/>
        </w:rPr>
      </w:pPr>
      <w:r>
        <w:rPr>
          <w:lang w:val="en-GB"/>
        </w:rPr>
        <w:t>As not all handwritten digits are exactly identical(they depend on the person writing), some noise is added to the input of the network in order to test its robustness.</w:t>
      </w:r>
      <w:r w:rsidR="00CB384B">
        <w:rPr>
          <w:lang w:val="en-GB"/>
        </w:rPr>
        <w:t xml:space="preserve"> The level of noise is variable between 0 and 10.</w:t>
      </w: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r>
        <w:rPr>
          <w:lang w:val="en-GB"/>
        </w:rPr>
        <w:lastRenderedPageBreak/>
        <w:t xml:space="preserve">The network is generally very capable of identifying the noisy input. </w:t>
      </w:r>
      <w:r w:rsidR="00B30A38">
        <w:rPr>
          <w:lang w:val="en-GB"/>
        </w:rPr>
        <w:t>Figure 11</w:t>
      </w:r>
      <w:r>
        <w:rPr>
          <w:lang w:val="en-GB"/>
        </w:rPr>
        <w:t xml:space="preserve"> shows the predictions given a noise level of 5 and 1000 epochs.</w:t>
      </w:r>
    </w:p>
    <w:p w:rsidR="00B30A38" w:rsidRDefault="00CB384B" w:rsidP="00B30A38">
      <w:pPr>
        <w:keepNext/>
        <w:jc w:val="center"/>
      </w:pPr>
      <w:r w:rsidRPr="00CB384B">
        <w:rPr>
          <w:noProof/>
          <w:lang w:val="en-GB"/>
        </w:rPr>
        <w:drawing>
          <wp:inline distT="0" distB="0" distL="0" distR="0" wp14:anchorId="1FADEB25" wp14:editId="6E22A33C">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C41028">
        <w:rPr>
          <w:noProof/>
        </w:rPr>
        <w:t>11</w:t>
      </w:r>
      <w:r>
        <w:fldChar w:fldCharType="end"/>
      </w:r>
      <w:r>
        <w:t>. Digit prediction with noise level 5.</w:t>
      </w:r>
    </w:p>
    <w:p w:rsidR="00CB384B" w:rsidRDefault="00CB384B" w:rsidP="000F550D">
      <w:pPr>
        <w:rPr>
          <w:lang w:val="en-GB"/>
        </w:rPr>
      </w:pPr>
    </w:p>
    <w:p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epochs(9000).</w:t>
      </w:r>
    </w:p>
    <w:p w:rsidR="00B30A38" w:rsidRDefault="00CB384B" w:rsidP="00B30A38">
      <w:pPr>
        <w:keepNext/>
        <w:jc w:val="center"/>
      </w:pPr>
      <w:r w:rsidRPr="00CB384B">
        <w:rPr>
          <w:noProof/>
          <w:lang w:val="en-GB"/>
        </w:rPr>
        <w:drawing>
          <wp:inline distT="0" distB="0" distL="0" distR="0" wp14:anchorId="433250AA" wp14:editId="3EA54542">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C41028">
        <w:rPr>
          <w:noProof/>
        </w:rPr>
        <w:t>12</w:t>
      </w:r>
      <w:r>
        <w:fldChar w:fldCharType="end"/>
      </w:r>
      <w:r>
        <w:t>. Digit prediction with noise level 9.</w:t>
      </w:r>
    </w:p>
    <w:p w:rsidR="00C205FC" w:rsidRDefault="00C205FC" w:rsidP="00C205FC">
      <w:pPr>
        <w:jc w:val="left"/>
        <w:rPr>
          <w:lang w:val="en-GB"/>
        </w:rPr>
      </w:pPr>
      <w:r>
        <w:rPr>
          <w:lang w:val="en-GB"/>
        </w:rPr>
        <w:t xml:space="preserve">Finally, with a moderate noise(5), increasing the number of epochs does help </w:t>
      </w:r>
      <w:r w:rsidR="00C00E65">
        <w:rPr>
          <w:lang w:val="en-GB"/>
        </w:rPr>
        <w:t>improve</w:t>
      </w:r>
      <w:r>
        <w:rPr>
          <w:lang w:val="en-GB"/>
        </w:rPr>
        <w:t xml:space="preserve"> the predictions. Here we can see the comparison between 100 and 1000 epochs:</w:t>
      </w:r>
    </w:p>
    <w:p w:rsidR="00C205FC" w:rsidRPr="00006118" w:rsidRDefault="00B30A38" w:rsidP="00B30A38">
      <w:pPr>
        <w:jc w:val="center"/>
        <w:rPr>
          <w:lang w:val="en-GB"/>
        </w:rPr>
      </w:pPr>
      <w:r w:rsidRPr="00C205FC">
        <w:rPr>
          <w:noProof/>
          <w:lang w:val="en-GB"/>
        </w:rPr>
        <w:drawing>
          <wp:anchor distT="0" distB="0" distL="114300" distR="114300" simplePos="0" relativeHeight="251685888" behindDoc="0" locked="0" layoutInCell="1" allowOverlap="1" wp14:anchorId="47BD7E45">
            <wp:simplePos x="0" y="0"/>
            <wp:positionH relativeFrom="column">
              <wp:posOffset>2933912</wp:posOffset>
            </wp:positionH>
            <wp:positionV relativeFrom="paragraph">
              <wp:posOffset>635</wp:posOffset>
            </wp:positionV>
            <wp:extent cx="2252345" cy="1972310"/>
            <wp:effectExtent l="0" t="0" r="0" b="0"/>
            <wp:wrapThrough wrapText="bothSides">
              <wp:wrapPolygon edited="0">
                <wp:start x="0" y="0"/>
                <wp:lineTo x="0" y="21419"/>
                <wp:lineTo x="21436" y="21419"/>
                <wp:lineTo x="214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2345" cy="1972310"/>
                    </a:xfrm>
                    <a:prstGeom prst="rect">
                      <a:avLst/>
                    </a:prstGeom>
                  </pic:spPr>
                </pic:pic>
              </a:graphicData>
            </a:graphic>
            <wp14:sizeRelH relativeFrom="page">
              <wp14:pctWidth>0</wp14:pctWidth>
            </wp14:sizeRelH>
            <wp14:sizeRelV relativeFrom="page">
              <wp14:pctHeight>0</wp14:pctHeight>
            </wp14:sizeRelV>
          </wp:anchor>
        </w:drawing>
      </w:r>
      <w:r w:rsidRPr="00C205FC">
        <w:rPr>
          <w:noProof/>
          <w:lang w:val="en-GB"/>
        </w:rPr>
        <w:drawing>
          <wp:anchor distT="0" distB="0" distL="114300" distR="114300" simplePos="0" relativeHeight="251686912" behindDoc="0" locked="0" layoutInCell="1" allowOverlap="1" wp14:anchorId="2A206532">
            <wp:simplePos x="0" y="0"/>
            <wp:positionH relativeFrom="column">
              <wp:posOffset>651510</wp:posOffset>
            </wp:positionH>
            <wp:positionV relativeFrom="paragraph">
              <wp:posOffset>8890</wp:posOffset>
            </wp:positionV>
            <wp:extent cx="2243455" cy="1964055"/>
            <wp:effectExtent l="0" t="0" r="4445" b="4445"/>
            <wp:wrapThrough wrapText="bothSides">
              <wp:wrapPolygon edited="0">
                <wp:start x="0" y="0"/>
                <wp:lineTo x="0" y="21509"/>
                <wp:lineTo x="21521" y="21509"/>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3455" cy="1964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60098BDE" wp14:editId="69479EAF">
                <wp:simplePos x="0" y="0"/>
                <wp:positionH relativeFrom="column">
                  <wp:posOffset>549910</wp:posOffset>
                </wp:positionH>
                <wp:positionV relativeFrom="paragraph">
                  <wp:posOffset>2008081</wp:posOffset>
                </wp:positionV>
                <wp:extent cx="4410710" cy="228600"/>
                <wp:effectExtent l="0" t="0" r="0" b="0"/>
                <wp:wrapThrough wrapText="bothSides">
                  <wp:wrapPolygon edited="0">
                    <wp:start x="0" y="0"/>
                    <wp:lineTo x="0" y="20400"/>
                    <wp:lineTo x="21519" y="20400"/>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4410710" cy="228600"/>
                        </a:xfrm>
                        <a:prstGeom prst="rect">
                          <a:avLst/>
                        </a:prstGeom>
                        <a:solidFill>
                          <a:prstClr val="white"/>
                        </a:solidFill>
                        <a:ln>
                          <a:noFill/>
                        </a:ln>
                      </wps:spPr>
                      <wps:txbx>
                        <w:txbxContent>
                          <w:p w:rsidR="00B30A38" w:rsidRPr="003171B1" w:rsidRDefault="00B30A38"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C41028">
                              <w:rPr>
                                <w:noProof/>
                              </w:rPr>
                              <w:t>13</w:t>
                            </w:r>
                            <w:r>
                              <w:fldChar w:fldCharType="end"/>
                            </w:r>
                            <w:r>
                              <w:t>. Digit prediction with noise level 5. 100 epochs(left) vs. 1000 epochs(right).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98BDE" id="_x0000_t202" coordsize="21600,21600" o:spt="202" path="m,l,21600r21600,l21600,xe">
                <v:stroke joinstyle="miter"/>
                <v:path gradientshapeok="t" o:connecttype="rect"/>
              </v:shapetype>
              <v:shape id="Text Box 7" o:spid="_x0000_s1026" type="#_x0000_t202" style="position:absolute;left:0;text-align:left;margin-left:43.3pt;margin-top:158.1pt;width:347.3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" stroked="f">
                <v:textbox inset="0,0,0,0">
                  <w:txbxContent>
                    <w:p w:rsidR="00B30A38" w:rsidRPr="003171B1" w:rsidRDefault="00B30A38"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C41028">
                        <w:rPr>
                          <w:noProof/>
                        </w:rPr>
                        <w:t>13</w:t>
                      </w:r>
                      <w:r>
                        <w:fldChar w:fldCharType="end"/>
                      </w:r>
                      <w:r>
                        <w:t>. Digit prediction with noise level 5. 100 epochs(left) vs. 1000 epochs(right).</w:t>
                      </w:r>
                    </w:p>
                  </w:txbxContent>
                </v:textbox>
                <w10:wrap type="through"/>
              </v:shape>
            </w:pict>
          </mc:Fallback>
        </mc:AlternateContent>
      </w:r>
    </w:p>
    <w:p w:rsidR="005E4A0C" w:rsidRDefault="00E33A2C" w:rsidP="005E4A0C">
      <w:pPr>
        <w:pStyle w:val="Heading2"/>
        <w:rPr>
          <w:lang w:val="en-GB"/>
        </w:rPr>
      </w:pPr>
      <w:r>
        <w:rPr>
          <w:lang w:val="en-GB"/>
        </w:rPr>
        <w:lastRenderedPageBreak/>
        <w:t>Long short-term memory networks</w:t>
      </w:r>
    </w:p>
    <w:p w:rsidR="005F5183" w:rsidRDefault="005F5183" w:rsidP="005F5183">
      <w:pPr>
        <w:pStyle w:val="Firstparagraph"/>
        <w:rPr>
          <w:lang w:val="en-GB"/>
        </w:rPr>
      </w:pPr>
    </w:p>
    <w:p w:rsidR="005F5183" w:rsidRDefault="00F30772" w:rsidP="005F5183">
      <w:pPr>
        <w:rPr>
          <w:lang w:val="en-GB"/>
        </w:rPr>
      </w:pPr>
      <w:r>
        <w:rPr>
          <w:lang w:val="en-GB"/>
        </w:rPr>
        <w:t>A time series is a sequence of observations ordered in time.</w:t>
      </w:r>
      <w:r w:rsidR="005F5183">
        <w:rPr>
          <w:lang w:val="en-GB"/>
        </w:rPr>
        <w:t xml:space="preserve"> In order to predict new points of this type of data, some historical data is fed into the model to train it, for example, a linear auto-regressive(AR) model.</w:t>
      </w:r>
    </w:p>
    <w:p w:rsidR="005F5183" w:rsidRDefault="005F5183" w:rsidP="005F5183">
      <w:pPr>
        <w:rPr>
          <w:lang w:val="en-GB"/>
        </w:rPr>
      </w:pPr>
    </w:p>
    <w:p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rsidR="000A08BB" w:rsidRDefault="000A08BB" w:rsidP="001B204B">
      <w:pPr>
        <w:rPr>
          <w:lang w:val="en-GB"/>
        </w:rPr>
      </w:pPr>
    </w:p>
    <w:p w:rsidR="005F5183" w:rsidRDefault="000A08BB" w:rsidP="001B204B">
      <w:pPr>
        <w:rPr>
          <w:lang w:val="en-GB"/>
        </w:rPr>
      </w:pPr>
      <w:r>
        <w:rPr>
          <w:lang w:val="en-GB"/>
        </w:rPr>
        <w:t>We will first implement a MLP and then compare it with a LSTM network.</w:t>
      </w:r>
    </w:p>
    <w:p w:rsidR="005F5183" w:rsidRPr="001B204B" w:rsidRDefault="005F5183" w:rsidP="001B204B">
      <w:pPr>
        <w:pStyle w:val="Heading3"/>
        <w:rPr>
          <w:lang w:val="en-GB"/>
        </w:rPr>
      </w:pPr>
      <w:r>
        <w:rPr>
          <w:lang w:val="en-GB"/>
        </w:rPr>
        <w:t>MLP for time-series prediction</w:t>
      </w:r>
    </w:p>
    <w:p w:rsidR="000A08BB" w:rsidRDefault="005F5183" w:rsidP="000A08BB">
      <w:pPr>
        <w:rPr>
          <w:lang w:val="en-GB"/>
        </w:rPr>
      </w:pPr>
      <w:r>
        <w:rPr>
          <w:lang w:val="en-GB"/>
        </w:rPr>
        <w:t>The Santa Fe dataset has been used to train a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rsidR="000A08BB" w:rsidRDefault="000A08BB" w:rsidP="000A08BB">
      <w:pPr>
        <w:rPr>
          <w:lang w:val="en-GB"/>
        </w:rPr>
      </w:pPr>
    </w:p>
    <w:p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rsidR="000A08BB" w:rsidRDefault="000A08BB" w:rsidP="000A08BB">
      <w:pPr>
        <w:rPr>
          <w:lang w:val="en-GB"/>
        </w:rPr>
      </w:pPr>
    </w:p>
    <w:p w:rsidR="000A08BB" w:rsidRDefault="000A08BB" w:rsidP="000A08BB">
      <w:pPr>
        <w:rPr>
          <w:lang w:val="en-GB"/>
        </w:rPr>
      </w:pPr>
      <w:r>
        <w:rPr>
          <w:lang w:val="en-GB"/>
        </w:rPr>
        <w:t>The parameter that affected accuracy in the most significant way was the lag value. Anything below 100 gave relatively bad results.</w:t>
      </w:r>
    </w:p>
    <w:p w:rsidR="000A08BB" w:rsidRDefault="000A08BB" w:rsidP="000A08BB">
      <w:pPr>
        <w:rPr>
          <w:lang w:val="en-GB"/>
        </w:rPr>
      </w:pPr>
    </w:p>
    <w:p w:rsidR="000A08BB" w:rsidRDefault="000A08BB" w:rsidP="000A08BB">
      <w:pPr>
        <w:rPr>
          <w:lang w:val="en-GB"/>
        </w:rPr>
      </w:pPr>
      <w:r>
        <w:rPr>
          <w:lang w:val="en-GB"/>
        </w:rPr>
        <w:t>We also compared the trainlm and trainbr learning algorithms, and found that trainbr performs a bit better, although takes much longer to train. This is expected, as trainbr generalizes better.</w:t>
      </w:r>
    </w:p>
    <w:p w:rsidR="000A08BB" w:rsidRDefault="000A08BB" w:rsidP="000A08BB">
      <w:pPr>
        <w:rPr>
          <w:lang w:val="en-GB"/>
        </w:rPr>
      </w:pPr>
    </w:p>
    <w:p w:rsidR="000A08BB" w:rsidRDefault="00703026" w:rsidP="000A08BB">
      <w:pPr>
        <w:rPr>
          <w:lang w:val="en-GB"/>
        </w:rPr>
      </w:pPr>
      <w:r w:rsidRPr="00686BB2">
        <w:rPr>
          <w:noProof/>
          <w:lang w:val="en-GB"/>
        </w:rPr>
        <w:drawing>
          <wp:anchor distT="0" distB="0" distL="114300" distR="114300" simplePos="0" relativeHeight="251691008" behindDoc="0" locked="0" layoutInCell="1" allowOverlap="1" wp14:anchorId="1CB23202">
            <wp:simplePos x="0" y="0"/>
            <wp:positionH relativeFrom="column">
              <wp:posOffset>3047365</wp:posOffset>
            </wp:positionH>
            <wp:positionV relativeFrom="paragraph">
              <wp:posOffset>574040</wp:posOffset>
            </wp:positionV>
            <wp:extent cx="2717800" cy="2157730"/>
            <wp:effectExtent l="0" t="0" r="0" b="1270"/>
            <wp:wrapThrough wrapText="bothSides">
              <wp:wrapPolygon edited="0">
                <wp:start x="0" y="0"/>
                <wp:lineTo x="0" y="21486"/>
                <wp:lineTo x="21499" y="21486"/>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00" cy="2157730"/>
                    </a:xfrm>
                    <a:prstGeom prst="rect">
                      <a:avLst/>
                    </a:prstGeom>
                  </pic:spPr>
                </pic:pic>
              </a:graphicData>
            </a:graphic>
            <wp14:sizeRelH relativeFrom="page">
              <wp14:pctWidth>0</wp14:pctWidth>
            </wp14:sizeRelH>
            <wp14:sizeRelV relativeFrom="page">
              <wp14:pctHeight>0</wp14:pctHeight>
            </wp14:sizeRelV>
          </wp:anchor>
        </w:drawing>
      </w:r>
      <w:r w:rsidRPr="00F47137">
        <w:rPr>
          <w:noProof/>
          <w:lang w:val="en-GB"/>
        </w:rPr>
        <w:drawing>
          <wp:anchor distT="0" distB="0" distL="114300" distR="114300" simplePos="0" relativeHeight="251689984" behindDoc="0" locked="0" layoutInCell="1" allowOverlap="1" wp14:anchorId="31AF3138">
            <wp:simplePos x="0" y="0"/>
            <wp:positionH relativeFrom="column">
              <wp:posOffset>219710</wp:posOffset>
            </wp:positionH>
            <wp:positionV relativeFrom="paragraph">
              <wp:posOffset>575733</wp:posOffset>
            </wp:positionV>
            <wp:extent cx="2721519" cy="2160693"/>
            <wp:effectExtent l="0" t="0" r="0" b="0"/>
            <wp:wrapThrough wrapText="bothSides">
              <wp:wrapPolygon edited="0">
                <wp:start x="0" y="0"/>
                <wp:lineTo x="0" y="21460"/>
                <wp:lineTo x="21474" y="21460"/>
                <wp:lineTo x="2147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1519" cy="2160693"/>
                    </a:xfrm>
                    <a:prstGeom prst="rect">
                      <a:avLst/>
                    </a:prstGeom>
                  </pic:spPr>
                </pic:pic>
              </a:graphicData>
            </a:graphic>
            <wp14:sizeRelH relativeFrom="page">
              <wp14:pctWidth>0</wp14:pctWidth>
            </wp14:sizeRelH>
            <wp14:sizeRelV relativeFrom="page">
              <wp14:pctHeight>0</wp14:pctHeight>
            </wp14:sizeRelV>
          </wp:anchor>
        </w:drawing>
      </w:r>
      <w:r w:rsidR="000A08BB">
        <w:rPr>
          <w:lang w:val="en-GB"/>
        </w:rPr>
        <w:t xml:space="preserve">In the end, the best combination of training parameters was 40 hidden units, 1000 epochs and a lag value of 100. In </w:t>
      </w:r>
      <w:r>
        <w:rPr>
          <w:lang w:val="en-GB"/>
        </w:rPr>
        <w:t>Figure 14</w:t>
      </w:r>
      <w:r w:rsidR="000A08BB">
        <w:rPr>
          <w:lang w:val="en-GB"/>
        </w:rPr>
        <w:t xml:space="preserve"> we can see the best predictions obtained with these parameters and the trainlm(left) or trainbr(right) algorithms.</w:t>
      </w:r>
    </w:p>
    <w:p w:rsidR="00703026" w:rsidRDefault="00703026" w:rsidP="00703026">
      <w:pPr>
        <w:keepNext/>
      </w:pPr>
    </w:p>
    <w:p w:rsidR="00703026" w:rsidRDefault="00703026" w:rsidP="00703026">
      <w:pPr>
        <w:pStyle w:val="Caption"/>
        <w:jc w:val="center"/>
      </w:pPr>
      <w:r>
        <w:t xml:space="preserve">Figure </w:t>
      </w:r>
      <w:r>
        <w:fldChar w:fldCharType="begin"/>
      </w:r>
      <w:r>
        <w:instrText xml:space="preserve"> SEQ Figure \* ARABIC </w:instrText>
      </w:r>
      <w:r>
        <w:fldChar w:fldCharType="separate"/>
      </w:r>
      <w:r w:rsidR="00C41028">
        <w:rPr>
          <w:noProof/>
        </w:rPr>
        <w:t>14</w:t>
      </w:r>
      <w:r>
        <w:fldChar w:fldCharType="end"/>
      </w:r>
      <w:r>
        <w:t>. Comparison of trainlm and trainbr for time-series prediction.</w:t>
      </w:r>
    </w:p>
    <w:p w:rsidR="00F47137" w:rsidRDefault="00F47137" w:rsidP="005F5183">
      <w:pPr>
        <w:rPr>
          <w:lang w:val="en-GB"/>
        </w:rPr>
      </w:pPr>
    </w:p>
    <w:p w:rsidR="00D537AA" w:rsidRDefault="00D537AA" w:rsidP="005F5183">
      <w:pPr>
        <w:rPr>
          <w:lang w:val="en-GB"/>
        </w:rPr>
      </w:pPr>
    </w:p>
    <w:p w:rsidR="00092829" w:rsidRDefault="00092829"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D537AA">
      <w:pPr>
        <w:pStyle w:val="Heading3"/>
        <w:rPr>
          <w:lang w:val="en-GB"/>
        </w:rPr>
      </w:pPr>
      <w:r>
        <w:rPr>
          <w:lang w:val="en-GB"/>
        </w:rPr>
        <w:lastRenderedPageBreak/>
        <w:t>LSTM networks</w:t>
      </w:r>
    </w:p>
    <w:p w:rsidR="00F30772" w:rsidRDefault="00F30772" w:rsidP="00F30772">
      <w:pPr>
        <w:pStyle w:val="Firstparagraph"/>
        <w:rPr>
          <w:lang w:val="en-GB"/>
        </w:rPr>
      </w:pPr>
    </w:p>
    <w:p w:rsidR="00F30772" w:rsidRDefault="00F30772" w:rsidP="00F30772">
      <w:pPr>
        <w:rPr>
          <w:lang w:val="en-GB"/>
        </w:rPr>
      </w:pPr>
      <w:r>
        <w:rPr>
          <w:lang w:val="en-GB"/>
        </w:rPr>
        <w:t xml:space="preserve">LSTM networs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rsidR="001B6FA9" w:rsidRDefault="001B6FA9" w:rsidP="00F30772">
      <w:pPr>
        <w:rPr>
          <w:lang w:val="en-GB"/>
        </w:rPr>
      </w:pPr>
    </w:p>
    <w:p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rsidR="00D63181" w:rsidRDefault="00D63181" w:rsidP="00D63181">
      <w:pPr>
        <w:rPr>
          <w:lang w:val="en-GB"/>
        </w:rPr>
      </w:pPr>
    </w:p>
    <w:p w:rsidR="00A52C28" w:rsidRDefault="00A52C28" w:rsidP="00F30772">
      <w:pPr>
        <w:rPr>
          <w:lang w:val="en-GB"/>
        </w:rPr>
      </w:pPr>
      <w:r>
        <w:rPr>
          <w:lang w:val="en-GB"/>
        </w:rPr>
        <w:t>The best</w:t>
      </w:r>
      <w:r w:rsidR="000A2663">
        <w:rPr>
          <w:lang w:val="en-GB"/>
        </w:rPr>
        <w:t xml:space="preserve"> found</w:t>
      </w:r>
      <w:r>
        <w:rPr>
          <w:lang w:val="en-GB"/>
        </w:rPr>
        <w:t xml:space="preserve"> parameter combination</w:t>
      </w:r>
      <w:r w:rsidR="000A2663">
        <w:rPr>
          <w:lang w:val="en-GB"/>
        </w:rPr>
        <w:t xml:space="preserve"> </w:t>
      </w:r>
      <w:r>
        <w:rPr>
          <w:lang w:val="en-GB"/>
        </w:rPr>
        <w:t>is:</w:t>
      </w:r>
    </w:p>
    <w:p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rsidR="00A52C28" w:rsidRDefault="00A52C28" w:rsidP="00A52C28">
      <w:pPr>
        <w:pStyle w:val="ListParagraph"/>
        <w:numPr>
          <w:ilvl w:val="0"/>
          <w:numId w:val="15"/>
        </w:numPr>
        <w:rPr>
          <w:lang w:val="en-GB"/>
        </w:rPr>
      </w:pPr>
      <w:r>
        <w:rPr>
          <w:lang w:val="en-GB"/>
        </w:rPr>
        <w:t>50 lag</w:t>
      </w:r>
    </w:p>
    <w:p w:rsidR="00A52C28" w:rsidRDefault="00A52C28" w:rsidP="00A52C28">
      <w:pPr>
        <w:pStyle w:val="ListParagraph"/>
        <w:numPr>
          <w:ilvl w:val="0"/>
          <w:numId w:val="15"/>
        </w:numPr>
        <w:rPr>
          <w:lang w:val="en-GB"/>
        </w:rPr>
      </w:pPr>
      <w:r>
        <w:rPr>
          <w:lang w:val="en-GB"/>
        </w:rPr>
        <w:t>200 hidden units</w:t>
      </w:r>
    </w:p>
    <w:p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100 LearnRateDropPeriod</w:t>
      </w:r>
    </w:p>
    <w:p w:rsidR="005E7ED6" w:rsidRDefault="005E7ED6" w:rsidP="005E7ED6">
      <w:pPr>
        <w:autoSpaceDE w:val="0"/>
        <w:autoSpaceDN w:val="0"/>
        <w:adjustRightInd w:val="0"/>
        <w:spacing w:line="240" w:lineRule="auto"/>
        <w:ind w:firstLine="0"/>
        <w:jc w:val="left"/>
        <w:rPr>
          <w:lang w:val="en-GB"/>
        </w:rPr>
      </w:pPr>
    </w:p>
    <w:p w:rsidR="005E7ED6" w:rsidRDefault="005E7ED6" w:rsidP="005E7ED6">
      <w:pPr>
        <w:rPr>
          <w:lang w:val="en-GB"/>
        </w:rPr>
      </w:pPr>
      <w:r w:rsidRPr="005E7ED6">
        <w:t xml:space="preserve">The effect of lag is not as straightforward as with the MLP model. In this case the best RMSE value was obtained with a lag of 60 units. The correlation between RMSE and lag is not linear as it was before. This can be seen in </w:t>
      </w:r>
      <w:r w:rsidR="00256ED5">
        <w:t>Figure 15</w:t>
      </w:r>
      <w:r w:rsidRPr="005E7ED6">
        <w:t>, which compares RMSE vs lag</w:t>
      </w:r>
      <w:r w:rsidR="00256ED5">
        <w:rPr>
          <w:lang w:val="en-GB"/>
        </w:rPr>
        <w:t>.</w:t>
      </w:r>
    </w:p>
    <w:p w:rsidR="00845F97" w:rsidRDefault="005E7ED6" w:rsidP="00845F97">
      <w:pPr>
        <w:keepNext/>
        <w:autoSpaceDE w:val="0"/>
        <w:autoSpaceDN w:val="0"/>
        <w:adjustRightInd w:val="0"/>
        <w:spacing w:line="240" w:lineRule="auto"/>
        <w:ind w:left="340" w:firstLine="0"/>
        <w:jc w:val="center"/>
      </w:pPr>
      <w:r>
        <w:rPr>
          <w:noProof/>
        </w:rPr>
        <w:drawing>
          <wp:inline distT="0" distB="0" distL="0" distR="0" wp14:anchorId="563DBBB4" wp14:editId="2FFEA7C3">
            <wp:extent cx="3183467" cy="19896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E7ED6" w:rsidRDefault="00845F97" w:rsidP="00845F97">
      <w:pPr>
        <w:pStyle w:val="Caption"/>
        <w:jc w:val="center"/>
        <w:rPr>
          <w:lang w:val="en-GB"/>
        </w:rPr>
      </w:pPr>
      <w:r>
        <w:t xml:space="preserve">Figure </w:t>
      </w:r>
      <w:r>
        <w:fldChar w:fldCharType="begin"/>
      </w:r>
      <w:r>
        <w:instrText xml:space="preserve"> SEQ Figure \* ARABIC </w:instrText>
      </w:r>
      <w:r>
        <w:fldChar w:fldCharType="separate"/>
      </w:r>
      <w:r w:rsidR="00C41028">
        <w:rPr>
          <w:noProof/>
        </w:rPr>
        <w:t>15</w:t>
      </w:r>
      <w:r>
        <w:fldChar w:fldCharType="end"/>
      </w:r>
      <w:r>
        <w:t>. RMSE vs LAG.</w:t>
      </w:r>
    </w:p>
    <w:p w:rsidR="005E7ED6" w:rsidRDefault="005E7ED6" w:rsidP="005E7ED6">
      <w:pPr>
        <w:autoSpaceDE w:val="0"/>
        <w:autoSpaceDN w:val="0"/>
        <w:adjustRightInd w:val="0"/>
        <w:spacing w:line="240" w:lineRule="auto"/>
        <w:ind w:left="340" w:firstLine="0"/>
        <w:rPr>
          <w:lang w:val="en-GB"/>
        </w:rPr>
      </w:pPr>
    </w:p>
    <w:p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w:t>
      </w:r>
      <w:r w:rsidR="00256ED5">
        <w:rPr>
          <w:lang w:val="en-GB"/>
        </w:rPr>
        <w:t>Figure 16.</w:t>
      </w:r>
    </w:p>
    <w:p w:rsidR="00256ED5" w:rsidRDefault="001D359A" w:rsidP="00256ED5">
      <w:pPr>
        <w:keepNext/>
        <w:jc w:val="center"/>
      </w:pPr>
      <w:r w:rsidRPr="001D359A">
        <w:rPr>
          <w:noProof/>
          <w:lang w:val="en-GB"/>
        </w:rPr>
        <w:drawing>
          <wp:inline distT="0" distB="0" distL="0" distR="0" wp14:anchorId="203BC0B3" wp14:editId="12B4BC79">
            <wp:extent cx="2734734" cy="2185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413" cy="2258688"/>
                    </a:xfrm>
                    <a:prstGeom prst="rect">
                      <a:avLst/>
                    </a:prstGeom>
                  </pic:spPr>
                </pic:pic>
              </a:graphicData>
            </a:graphic>
          </wp:inline>
        </w:drawing>
      </w:r>
    </w:p>
    <w:p w:rsidR="005E7ED6" w:rsidRDefault="00256ED5" w:rsidP="00256ED5">
      <w:pPr>
        <w:pStyle w:val="Caption"/>
        <w:jc w:val="center"/>
        <w:rPr>
          <w:lang w:val="en-GB"/>
        </w:rPr>
      </w:pPr>
      <w:r>
        <w:t xml:space="preserve">Figure </w:t>
      </w:r>
      <w:r>
        <w:fldChar w:fldCharType="begin"/>
      </w:r>
      <w:r>
        <w:instrText xml:space="preserve"> SEQ Figure \* ARABIC </w:instrText>
      </w:r>
      <w:r>
        <w:fldChar w:fldCharType="separate"/>
      </w:r>
      <w:r w:rsidR="00C41028">
        <w:rPr>
          <w:noProof/>
        </w:rPr>
        <w:t>16</w:t>
      </w:r>
      <w:r>
        <w:fldChar w:fldCharType="end"/>
      </w:r>
      <w:r>
        <w:t>. Best prediction.</w:t>
      </w:r>
    </w:p>
    <w:p w:rsidR="00D537AA" w:rsidRPr="005F5183" w:rsidRDefault="00D63181" w:rsidP="00B77727">
      <w:pPr>
        <w:rPr>
          <w:lang w:val="en-GB"/>
        </w:rPr>
      </w:pPr>
      <w:r>
        <w:rPr>
          <w:lang w:val="en-GB"/>
        </w:rPr>
        <w:lastRenderedPageBreak/>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rsidR="00034B04" w:rsidRDefault="00034B04" w:rsidP="00034B04">
      <w:pPr>
        <w:pStyle w:val="Heading1"/>
        <w:rPr>
          <w:lang w:val="en-GB"/>
        </w:rPr>
      </w:pPr>
      <w:r>
        <w:rPr>
          <w:lang w:val="en-GB"/>
        </w:rPr>
        <w:t>Deep feature learning</w:t>
      </w:r>
    </w:p>
    <w:p w:rsidR="00D80AEB" w:rsidRDefault="00D80AEB" w:rsidP="00D80AEB">
      <w:pPr>
        <w:pStyle w:val="Heading2"/>
        <w:rPr>
          <w:lang w:val="en-GB"/>
        </w:rPr>
      </w:pPr>
      <w:r>
        <w:rPr>
          <w:lang w:val="en-GB"/>
        </w:rPr>
        <w:t>Principal Component Analysis(PCA)</w:t>
      </w:r>
    </w:p>
    <w:p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amount of leaning models. Therefore, PCA can really come in handy to alleviate this dimensionality problem. </w:t>
      </w:r>
    </w:p>
    <w:p w:rsidR="007C0202" w:rsidRDefault="007C0202" w:rsidP="007C0202">
      <w:pPr>
        <w:rPr>
          <w:lang w:val="en-GB"/>
        </w:rPr>
      </w:pPr>
    </w:p>
    <w:p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The main idea is that this reduced data can be later reconstructed into the original dimensions, where the reconstructed data should resemble the original data in a significant enough way. PCA can be then seen as a compression algorithm, although information is inherently lost.</w:t>
      </w:r>
    </w:p>
    <w:p w:rsidR="0098552C" w:rsidRDefault="0098552C" w:rsidP="0098552C">
      <w:pPr>
        <w:pStyle w:val="Heading3"/>
        <w:rPr>
          <w:lang w:val="en-GB"/>
        </w:rPr>
      </w:pPr>
      <w:r>
        <w:rPr>
          <w:lang w:val="en-GB"/>
        </w:rPr>
        <w:t>PCA on handwritten digits</w:t>
      </w:r>
    </w:p>
    <w:p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r w:rsidR="00982ADC">
        <w:rPr>
          <w:lang w:val="en-GB"/>
        </w:rPr>
        <w:t>.</w:t>
      </w:r>
    </w:p>
    <w:p w:rsidR="00982ADC" w:rsidRDefault="00C61C49" w:rsidP="00982ADC">
      <w:pPr>
        <w:keepNext/>
        <w:jc w:val="center"/>
      </w:pPr>
      <w:r w:rsidRPr="00C61C49">
        <w:rPr>
          <w:rFonts w:ascii="Cambria Math" w:hAnsi="Cambria Math"/>
          <w:noProof/>
          <w:lang w:val="en-GB" w:eastAsia="ja-JP"/>
        </w:rPr>
        <w:drawing>
          <wp:inline distT="0" distB="0" distL="0" distR="0" wp14:anchorId="7EDDCD00" wp14:editId="2D9442E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rsidR="00C61C49"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C41028">
        <w:rPr>
          <w:noProof/>
        </w:rPr>
        <w:t>17</w:t>
      </w:r>
      <w:r>
        <w:fldChar w:fldCharType="end"/>
      </w:r>
      <w:r>
        <w:t>. Average digit 3.</w:t>
      </w:r>
    </w:p>
    <w:p w:rsidR="00C61C49" w:rsidRPr="00C61C49" w:rsidRDefault="00C61C49" w:rsidP="00C61C49">
      <w:pPr>
        <w:rPr>
          <w:lang w:val="en-GB" w:eastAsia="ja-JP"/>
        </w:rPr>
      </w:pPr>
      <w:r w:rsidRPr="00C61C49">
        <w:rPr>
          <w:lang w:val="en-GB" w:eastAsia="ja-JP"/>
        </w:rPr>
        <w:t>Then, to see the effect of some PCA reductions, we plot the resulting visualization of the reconstruction values given by PCA with one, two, three, four and five principal components. The original data is also included in the plot for comparison.</w:t>
      </w:r>
    </w:p>
    <w:p w:rsidR="00982ADC" w:rsidRDefault="00D85078" w:rsidP="00982ADC">
      <w:pPr>
        <w:keepNext/>
        <w:jc w:val="center"/>
      </w:pPr>
      <w:r w:rsidRPr="00D85078">
        <w:rPr>
          <w:noProof/>
          <w:lang w:val="en-GB"/>
        </w:rPr>
        <w:drawing>
          <wp:inline distT="0" distB="0" distL="0" distR="0" wp14:anchorId="69BF9A8A" wp14:editId="0063F7EB">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rsidR="00D85078" w:rsidRDefault="00982ADC" w:rsidP="00982ADC">
      <w:pPr>
        <w:pStyle w:val="Caption"/>
        <w:jc w:val="center"/>
        <w:rPr>
          <w:lang w:val="en-GB"/>
        </w:rPr>
      </w:pPr>
      <w:r>
        <w:t xml:space="preserve">Figure </w:t>
      </w:r>
      <w:r>
        <w:fldChar w:fldCharType="begin"/>
      </w:r>
      <w:r>
        <w:instrText xml:space="preserve"> SEQ Figure \* ARABIC </w:instrText>
      </w:r>
      <w:r>
        <w:fldChar w:fldCharType="separate"/>
      </w:r>
      <w:r w:rsidR="00C41028">
        <w:rPr>
          <w:noProof/>
        </w:rPr>
        <w:t>18</w:t>
      </w:r>
      <w:r>
        <w:fldChar w:fldCharType="end"/>
      </w:r>
      <w:r>
        <w:t>. Reconstructed digits with 1, 2, 3, 4 and 5 principal components.</w:t>
      </w:r>
    </w:p>
    <w:p w:rsidR="008340E1" w:rsidRDefault="00C61C49" w:rsidP="008340E1">
      <w:pPr>
        <w:jc w:val="left"/>
        <w:rPr>
          <w:lang w:val="en-GB"/>
        </w:rPr>
      </w:pPr>
      <w:r>
        <w:rPr>
          <w:lang w:val="en-GB"/>
        </w:rPr>
        <w:t>As it can be seen, even using a single principal component we can reconstruct a meaningful image.</w:t>
      </w:r>
      <w:r w:rsidR="00982ADC">
        <w:rPr>
          <w:lang w:val="en-GB"/>
        </w:rPr>
        <w:t xml:space="preserve"> </w:t>
      </w:r>
      <w:r w:rsidR="008340E1">
        <w:rPr>
          <w:lang w:val="en-GB"/>
        </w:rPr>
        <w:t>We now plot the 256 eigenvalues, or principal components, of the full dataset</w:t>
      </w:r>
      <w:r w:rsidR="00982ADC">
        <w:rPr>
          <w:lang w:val="en-GB"/>
        </w:rPr>
        <w:t>.</w:t>
      </w:r>
    </w:p>
    <w:p w:rsidR="00982ADC" w:rsidRDefault="008340E1" w:rsidP="00982ADC">
      <w:pPr>
        <w:keepNext/>
        <w:jc w:val="center"/>
      </w:pPr>
      <w:r w:rsidRPr="008340E1">
        <w:rPr>
          <w:rFonts w:ascii="Cambria Math" w:hAnsi="Cambria Math"/>
          <w:noProof/>
          <w:lang w:val="en-GB" w:eastAsia="ja-JP"/>
        </w:rPr>
        <w:lastRenderedPageBreak/>
        <w:drawing>
          <wp:inline distT="0" distB="0" distL="0" distR="0" wp14:anchorId="558AEDBA" wp14:editId="760AD7AF">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rsidR="008340E1"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C41028">
        <w:rPr>
          <w:noProof/>
        </w:rPr>
        <w:t>19</w:t>
      </w:r>
      <w:r>
        <w:fldChar w:fldCharType="end"/>
      </w:r>
      <w:r>
        <w:t>. Principal components.</w:t>
      </w:r>
    </w:p>
    <w:p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b</w:t>
      </w:r>
      <w:r w:rsidR="00982ADC">
        <w:rPr>
          <w:lang w:val="en-GB" w:eastAsia="ja-JP"/>
        </w:rPr>
        <w:t>y</w:t>
      </w:r>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good results, as we have showed in the previous comparison.</w:t>
      </w:r>
    </w:p>
    <w:p w:rsidR="00CE3B94" w:rsidRDefault="00CE3B94" w:rsidP="008340E1">
      <w:pPr>
        <w:rPr>
          <w:lang w:val="en-GB" w:eastAsia="ja-JP"/>
        </w:rPr>
      </w:pPr>
    </w:p>
    <w:p w:rsidR="008B4AF5" w:rsidRDefault="00CE3B94" w:rsidP="00522A03">
      <w:pPr>
        <w:rPr>
          <w:lang w:val="en-GB" w:eastAsia="ja-JP"/>
        </w:rPr>
      </w:pPr>
      <w:r>
        <w:rPr>
          <w:lang w:val="en-GB" w:eastAsia="ja-JP"/>
        </w:rPr>
        <w:t xml:space="preserve">As a final exercise, we calculate the RMSE in function of the number of dimensions; and also the cumulative eigenvalues vector. This vector consists of the sum of all but the </w:t>
      </w:r>
      <w:r w:rsidRPr="00CE3B94">
        <w:rPr>
          <w:i/>
          <w:iCs/>
          <w:lang w:val="en-GB" w:eastAsia="ja-JP"/>
        </w:rPr>
        <w:t>i</w:t>
      </w:r>
      <w:r>
        <w:rPr>
          <w:lang w:val="en-GB" w:eastAsia="ja-JP"/>
        </w:rPr>
        <w:t xml:space="preserve"> largest eigenvalues, for values from i=1 to i=50. If these two curves are plotted together, it can be seen that they follow a similar trend</w:t>
      </w:r>
      <w:r w:rsidR="00982ADC">
        <w:rPr>
          <w:lang w:val="en-GB" w:eastAsia="ja-JP"/>
        </w:rPr>
        <w:t>. They are shown in Figure 20.</w:t>
      </w:r>
    </w:p>
    <w:p w:rsidR="00982ADC" w:rsidRDefault="00CE3B94" w:rsidP="00982ADC">
      <w:pPr>
        <w:keepNext/>
        <w:jc w:val="center"/>
      </w:pPr>
      <w:r w:rsidRPr="00CE3B94">
        <w:rPr>
          <w:noProof/>
          <w:lang w:val="en-GB" w:eastAsia="ja-JP"/>
        </w:rPr>
        <w:drawing>
          <wp:inline distT="0" distB="0" distL="0" distR="0" wp14:anchorId="6D4AC307" wp14:editId="1C3B3BF0">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rsidR="008B4AF5" w:rsidRDefault="00982ADC" w:rsidP="00982ADC">
      <w:pPr>
        <w:pStyle w:val="Caption"/>
        <w:jc w:val="center"/>
        <w:rPr>
          <w:lang w:val="en-GB" w:eastAsia="ja-JP"/>
        </w:rPr>
      </w:pPr>
      <w:r>
        <w:t xml:space="preserve">Figure </w:t>
      </w:r>
      <w:r>
        <w:fldChar w:fldCharType="begin"/>
      </w:r>
      <w:r>
        <w:instrText xml:space="preserve"> SEQ Figure \* ARABIC </w:instrText>
      </w:r>
      <w:r>
        <w:fldChar w:fldCharType="separate"/>
      </w:r>
      <w:r w:rsidR="00C41028">
        <w:rPr>
          <w:noProof/>
        </w:rPr>
        <w:t>20</w:t>
      </w:r>
      <w:r>
        <w:fldChar w:fldCharType="end"/>
      </w:r>
      <w:r>
        <w:t>. RMSE vs. cumulative eigenvalues.</w:t>
      </w:r>
    </w:p>
    <w:p w:rsidR="00522A03" w:rsidRDefault="00522A03" w:rsidP="008B4AF5">
      <w:pPr>
        <w:jc w:val="center"/>
        <w:rPr>
          <w:lang w:val="en-GB" w:eastAsia="ja-JP"/>
        </w:rPr>
      </w:pPr>
    </w:p>
    <w:p w:rsidR="00522A03" w:rsidRDefault="00522A03" w:rsidP="00522A03">
      <w:pPr>
        <w:jc w:val="left"/>
        <w:rPr>
          <w:lang w:val="en-GB" w:eastAsia="ja-JP"/>
        </w:rPr>
      </w:pPr>
      <w:r>
        <w:rPr>
          <w:lang w:val="en-GB" w:eastAsia="ja-JP"/>
        </w:rPr>
        <w:t>This relationship between both curves implies that the RMSE value of the reconstructed PCA data is proportional to its eigenvalue. Thus, this fact explains why projecting to the first few eigenvalues gives a small value for the rror if the eigenvalues fall off quickly.</w:t>
      </w:r>
    </w:p>
    <w:p w:rsidR="004F2995" w:rsidRDefault="004F2995" w:rsidP="00522A03">
      <w:pPr>
        <w:jc w:val="left"/>
        <w:rPr>
          <w:lang w:val="en-GB" w:eastAsia="ja-JP"/>
        </w:rPr>
      </w:pPr>
    </w:p>
    <w:p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rsidR="009B1ACE" w:rsidRDefault="009B1ACE" w:rsidP="009B1ACE">
      <w:pPr>
        <w:pStyle w:val="Heading2"/>
        <w:rPr>
          <w:lang w:val="en-GB"/>
        </w:rPr>
      </w:pPr>
      <w:r>
        <w:rPr>
          <w:lang w:val="en-GB"/>
        </w:rPr>
        <w:lastRenderedPageBreak/>
        <w:t>Stacked Autoencoders</w:t>
      </w:r>
    </w:p>
    <w:p w:rsidR="001F392B" w:rsidRDefault="001F392B" w:rsidP="001F392B">
      <w:pPr>
        <w:rPr>
          <w:lang w:val="en-GB"/>
        </w:rPr>
      </w:pPr>
      <w:r>
        <w:rPr>
          <w:lang w:val="en-GB"/>
        </w:rPr>
        <w:t>The next exercise consists on building a digit classifier using stacked autoencoders as the network architecture. Stacked autoencoders are a type of neural network which uses several autoencoders for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rsidR="001F392B" w:rsidRDefault="001F392B" w:rsidP="001F392B">
      <w:pPr>
        <w:rPr>
          <w:lang w:val="en-GB"/>
        </w:rPr>
      </w:pPr>
    </w:p>
    <w:p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rsidR="007B7FD5" w:rsidRDefault="007B7FD5" w:rsidP="001F392B">
      <w:pPr>
        <w:rPr>
          <w:lang w:val="en-GB"/>
        </w:rPr>
      </w:pPr>
    </w:p>
    <w:p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rsidR="007B7FD5" w:rsidRDefault="007B7FD5" w:rsidP="007B7FD5">
      <w:pPr>
        <w:rPr>
          <w:lang w:val="en-GB"/>
        </w:rPr>
      </w:pPr>
    </w:p>
    <w:p w:rsidR="007B7FD5" w:rsidRDefault="007B7FD5" w:rsidP="007B7FD5">
      <w:pPr>
        <w:rPr>
          <w:lang w:val="en-GB"/>
        </w:rPr>
      </w:pPr>
      <w:r>
        <w:rPr>
          <w:lang w:val="en-GB"/>
        </w:rPr>
        <w:t>The architecture used for the network consists of two stacked autoencoders, the first one with 100 hidden units and the second one with 50, which are connected to a final softmax layer which classifies its input into any of the 10 possible digits to identify. As it can be seen</w:t>
      </w:r>
      <w:r w:rsidR="00BA78D0">
        <w:rPr>
          <w:lang w:val="en-GB"/>
        </w:rPr>
        <w:t xml:space="preserve"> in Figure 21</w:t>
      </w:r>
      <w:r>
        <w:rPr>
          <w:lang w:val="en-GB"/>
        </w:rPr>
        <w:t>, we are effectively reducing the input dimensionality from 784 to 50 dimensions</w:t>
      </w:r>
      <w:r w:rsidR="00BA78D0">
        <w:rPr>
          <w:lang w:val="en-GB"/>
        </w:rPr>
        <w:t>.</w:t>
      </w:r>
      <w:r w:rsidRPr="007B7FD5">
        <w:rPr>
          <w:lang w:val="en-GB"/>
        </w:rPr>
        <w:t xml:space="preserve"> </w:t>
      </w:r>
    </w:p>
    <w:p w:rsidR="00BA78D0" w:rsidRDefault="007B7FD5" w:rsidP="00BA78D0">
      <w:pPr>
        <w:keepNext/>
        <w:jc w:val="center"/>
      </w:pPr>
      <w:r w:rsidRPr="007B7FD5">
        <w:rPr>
          <w:noProof/>
          <w:lang w:val="en-GB"/>
        </w:rPr>
        <w:drawing>
          <wp:inline distT="0" distB="0" distL="0" distR="0" wp14:anchorId="3D6E074C" wp14:editId="411ACC92">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C41028">
        <w:rPr>
          <w:noProof/>
        </w:rPr>
        <w:t>21</w:t>
      </w:r>
      <w:r>
        <w:fldChar w:fldCharType="end"/>
      </w:r>
      <w:r>
        <w:t>. Architecture of the stacked autoencoder.</w:t>
      </w:r>
    </w:p>
    <w:p w:rsidR="007B7FD5" w:rsidRDefault="007B7FD5" w:rsidP="007B7FD5">
      <w:pPr>
        <w:jc w:val="left"/>
        <w:rPr>
          <w:lang w:val="en-GB"/>
        </w:rPr>
      </w:pPr>
      <w:r>
        <w:rPr>
          <w:lang w:val="en-GB"/>
        </w:rPr>
        <w:t xml:space="preserve">We can take a look to the weights of the autoencoders to see what patterns they are learning. For example, </w:t>
      </w:r>
      <w:r w:rsidR="00BA78D0">
        <w:rPr>
          <w:lang w:val="en-GB"/>
        </w:rPr>
        <w:t>Figure 22 shows</w:t>
      </w:r>
      <w:r>
        <w:rPr>
          <w:lang w:val="en-GB"/>
        </w:rPr>
        <w:t xml:space="preserve"> the weights of the first autoencoder after training</w:t>
      </w:r>
      <w:r w:rsidR="00BA78D0">
        <w:rPr>
          <w:lang w:val="en-GB"/>
        </w:rPr>
        <w:t>.</w:t>
      </w:r>
    </w:p>
    <w:p w:rsidR="00BA78D0" w:rsidRDefault="007B7FD5" w:rsidP="00BA78D0">
      <w:pPr>
        <w:keepNext/>
        <w:jc w:val="center"/>
      </w:pPr>
      <w:r w:rsidRPr="007B7FD5">
        <w:rPr>
          <w:noProof/>
          <w:lang w:val="en-GB"/>
        </w:rPr>
        <w:drawing>
          <wp:inline distT="0" distB="0" distL="0" distR="0" wp14:anchorId="72B032A0" wp14:editId="6C9325F9">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C41028">
        <w:rPr>
          <w:noProof/>
        </w:rPr>
        <w:t>22</w:t>
      </w:r>
      <w:r>
        <w:fldChar w:fldCharType="end"/>
      </w:r>
      <w:r>
        <w:t>. Visualization of the weights of the first autoencoder.</w:t>
      </w:r>
    </w:p>
    <w:p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ng this specific digits</w:t>
      </w:r>
      <w:r w:rsidR="00FD14C1">
        <w:rPr>
          <w:lang w:val="en-GB"/>
        </w:rPr>
        <w:t>, thus giving more importance to them by outputting a bigger numerical value due to its weight</w:t>
      </w:r>
      <w:r>
        <w:rPr>
          <w:lang w:val="en-GB"/>
        </w:rPr>
        <w:t xml:space="preserve">. </w:t>
      </w:r>
    </w:p>
    <w:p w:rsidR="006A2E52" w:rsidRDefault="006A2E52" w:rsidP="0036575B">
      <w:pPr>
        <w:rPr>
          <w:lang w:val="en-GB"/>
        </w:rPr>
      </w:pPr>
    </w:p>
    <w:p w:rsidR="006A2E52" w:rsidRDefault="006A2E52" w:rsidP="002E5192">
      <w:pPr>
        <w:rPr>
          <w:lang w:val="en-GB"/>
        </w:rPr>
      </w:pPr>
      <w:r>
        <w:rPr>
          <w:lang w:val="en-GB"/>
        </w:rPr>
        <w:lastRenderedPageBreak/>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rsidR="006A2E52" w:rsidRDefault="006A2E52" w:rsidP="0036575B">
      <w:pPr>
        <w:rPr>
          <w:lang w:val="en-GB"/>
        </w:rPr>
      </w:pPr>
    </w:p>
    <w:p w:rsidR="006A2E52" w:rsidRDefault="002E5192" w:rsidP="0036575B">
      <w:pPr>
        <w:rPr>
          <w:lang w:val="en-GB"/>
        </w:rPr>
      </w:pPr>
      <w:r w:rsidRPr="00223CE0">
        <w:rPr>
          <w:noProof/>
          <w:lang w:val="en-GB"/>
        </w:rPr>
        <w:drawing>
          <wp:anchor distT="0" distB="0" distL="114300" distR="114300" simplePos="0" relativeHeight="251692032" behindDoc="0" locked="0" layoutInCell="1" allowOverlap="1" wp14:anchorId="4D38B3F7">
            <wp:simplePos x="0" y="0"/>
            <wp:positionH relativeFrom="column">
              <wp:posOffset>3734065</wp:posOffset>
            </wp:positionH>
            <wp:positionV relativeFrom="paragraph">
              <wp:posOffset>20532</wp:posOffset>
            </wp:positionV>
            <wp:extent cx="2717800" cy="2802112"/>
            <wp:effectExtent l="0" t="0" r="0" b="5080"/>
            <wp:wrapThrough wrapText="bothSides">
              <wp:wrapPolygon edited="0">
                <wp:start x="0" y="0"/>
                <wp:lineTo x="0" y="21541"/>
                <wp:lineTo x="21499" y="21541"/>
                <wp:lineTo x="2149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800" cy="2802112"/>
                    </a:xfrm>
                    <a:prstGeom prst="rect">
                      <a:avLst/>
                    </a:prstGeom>
                  </pic:spPr>
                </pic:pic>
              </a:graphicData>
            </a:graphic>
            <wp14:sizeRelH relativeFrom="page">
              <wp14:pctWidth>0</wp14:pctWidth>
            </wp14:sizeRelH>
            <wp14:sizeRelV relativeFrom="page">
              <wp14:pctHeight>0</wp14:pctHeight>
            </wp14:sizeRelV>
          </wp:anchor>
        </w:drawing>
      </w:r>
      <w:r w:rsidR="006A2E52">
        <w:rPr>
          <w:lang w:val="en-GB"/>
        </w:rPr>
        <w:t>Fine tuning consists on performing backpropagation on the whole multilayer network by retraining it on the training data in a supervised way, i.e. with the data labels.</w:t>
      </w:r>
      <w:r w:rsidR="00223CE0">
        <w:rPr>
          <w:lang w:val="en-GB"/>
        </w:rPr>
        <w:t xml:space="preserve"> After performing these fine</w:t>
      </w:r>
      <w:r w:rsidR="002B2571">
        <w:rPr>
          <w:lang w:val="en-GB"/>
        </w:rPr>
        <w:t>-</w:t>
      </w:r>
      <w:r w:rsidR="00223CE0">
        <w:rPr>
          <w:lang w:val="en-GB"/>
        </w:rPr>
        <w:t>tuning step,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rsidR="00223CE0" w:rsidRDefault="00223CE0" w:rsidP="0036575B">
      <w:pPr>
        <w:rPr>
          <w:lang w:val="en-GB"/>
        </w:rPr>
      </w:pPr>
    </w:p>
    <w:p w:rsidR="00223CE0" w:rsidRDefault="00223CE0" w:rsidP="0036575B">
      <w:pPr>
        <w:rPr>
          <w:lang w:val="en-GB"/>
        </w:rPr>
      </w:pPr>
      <w:r>
        <w:rPr>
          <w:lang w:val="en-GB"/>
        </w:rPr>
        <w:t>The results can be seen on the confusion matrix</w:t>
      </w:r>
      <w:r w:rsidR="00BA78D0">
        <w:rPr>
          <w:lang w:val="en-GB"/>
        </w:rPr>
        <w:t xml:space="preserve"> in Figure 23.</w:t>
      </w:r>
    </w:p>
    <w:p w:rsidR="002E5192" w:rsidRDefault="002E5192" w:rsidP="0036575B">
      <w:pPr>
        <w:rPr>
          <w:lang w:val="en-GB"/>
        </w:rPr>
      </w:pPr>
    </w:p>
    <w:p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rsidR="0036575B" w:rsidRDefault="0036575B" w:rsidP="0036575B">
      <w:pPr>
        <w:rPr>
          <w:lang w:val="en-GB"/>
        </w:rPr>
      </w:pPr>
    </w:p>
    <w:p w:rsidR="0036575B" w:rsidRDefault="002E5192" w:rsidP="0036575B">
      <w:pPr>
        <w:rPr>
          <w:lang w:val="en-GB"/>
        </w:rPr>
      </w:pPr>
      <w:r>
        <w:rPr>
          <w:noProof/>
        </w:rPr>
        <mc:AlternateContent>
          <mc:Choice Requires="wps">
            <w:drawing>
              <wp:anchor distT="0" distB="0" distL="114300" distR="114300" simplePos="0" relativeHeight="251694080" behindDoc="0" locked="0" layoutInCell="1" allowOverlap="1" wp14:anchorId="38920B7E" wp14:editId="55CFB13F">
                <wp:simplePos x="0" y="0"/>
                <wp:positionH relativeFrom="column">
                  <wp:posOffset>3733800</wp:posOffset>
                </wp:positionH>
                <wp:positionV relativeFrom="paragraph">
                  <wp:posOffset>701675</wp:posOffset>
                </wp:positionV>
                <wp:extent cx="2717800" cy="143510"/>
                <wp:effectExtent l="0" t="0" r="0" b="0"/>
                <wp:wrapThrough wrapText="bothSides">
                  <wp:wrapPolygon edited="0">
                    <wp:start x="0" y="0"/>
                    <wp:lineTo x="0" y="19115"/>
                    <wp:lineTo x="21499" y="19115"/>
                    <wp:lineTo x="21499"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717800" cy="143510"/>
                        </a:xfrm>
                        <a:prstGeom prst="rect">
                          <a:avLst/>
                        </a:prstGeom>
                        <a:solidFill>
                          <a:prstClr val="white"/>
                        </a:solidFill>
                        <a:ln>
                          <a:noFill/>
                        </a:ln>
                      </wps:spPr>
                      <wps:txbx>
                        <w:txbxContent>
                          <w:p w:rsidR="002E5192" w:rsidRPr="00626600" w:rsidRDefault="002E5192" w:rsidP="002E519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23</w:t>
                            </w:r>
                            <w:r>
                              <w:fldChar w:fldCharType="end"/>
                            </w:r>
                            <w: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20B7E" id="Text Box 12" o:spid="_x0000_s1027" type="#_x0000_t202" style="position:absolute;left:0;text-align:left;margin-left:294pt;margin-top:55.25pt;width:214pt;height:11.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" stroked="f">
                <v:textbox inset="0,0,0,0">
                  <w:txbxContent>
                    <w:p w:rsidR="002E5192" w:rsidRPr="00626600" w:rsidRDefault="002E5192" w:rsidP="002E519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23</w:t>
                      </w:r>
                      <w:r>
                        <w:fldChar w:fldCharType="end"/>
                      </w:r>
                      <w:r>
                        <w:t>. Confusion matrix.</w:t>
                      </w:r>
                    </w:p>
                  </w:txbxContent>
                </v:textbox>
                <w10:wrap type="through"/>
              </v:shape>
            </w:pict>
          </mc:Fallback>
        </mc:AlternateContent>
      </w:r>
      <w:r w:rsidR="0036575B">
        <w:rPr>
          <w:lang w:val="en-GB"/>
        </w:rPr>
        <w:t>But why should autoencoders be used instead of multilayer neural networks? To answer this question we build several networ</w:t>
      </w:r>
      <w:r w:rsidR="002B2571">
        <w:rPr>
          <w:lang w:val="en-GB"/>
        </w:rPr>
        <w:t>k</w:t>
      </w:r>
      <w:r w:rsidR="0036575B">
        <w:rPr>
          <w:lang w:val="en-GB"/>
        </w:rPr>
        <w:t>s using different number of layer, epochs and hidden units. In summary, the fine tuned stacked autoencoders perform better than every other neural network combination.</w:t>
      </w:r>
    </w:p>
    <w:p w:rsidR="0036575B" w:rsidRDefault="0036575B" w:rsidP="0036575B">
      <w:pPr>
        <w:rPr>
          <w:lang w:val="en-GB"/>
        </w:rPr>
      </w:pPr>
    </w:p>
    <w:p w:rsidR="007B7FD5" w:rsidRDefault="0036575B" w:rsidP="0036575B">
      <w:pPr>
        <w:rPr>
          <w:lang w:val="en-GB"/>
        </w:rPr>
      </w:pPr>
      <w:r>
        <w:rPr>
          <w:lang w:val="en-GB"/>
        </w:rPr>
        <w:t xml:space="preserve">We first tried a network with a single hidden layer, using the MATLAB </w:t>
      </w:r>
      <w:r w:rsidRPr="0036575B">
        <w:rPr>
          <w:i/>
          <w:iCs/>
          <w:lang w:val="en-GB"/>
        </w:rPr>
        <w:t>paternnet</w:t>
      </w:r>
      <w:r>
        <w:rPr>
          <w:lang w:val="en-GB"/>
        </w:rPr>
        <w:t xml:space="preserve"> command. The architecture can be seen in the following figure:</w:t>
      </w:r>
    </w:p>
    <w:p w:rsidR="00944749" w:rsidRDefault="0036575B" w:rsidP="00944749">
      <w:pPr>
        <w:keepNext/>
        <w:jc w:val="center"/>
      </w:pPr>
      <w:r w:rsidRPr="0036575B">
        <w:rPr>
          <w:noProof/>
          <w:lang w:val="en-GB"/>
        </w:rPr>
        <w:drawing>
          <wp:inline distT="0" distB="0" distL="0" distR="0" wp14:anchorId="48A5FCEA" wp14:editId="2F62EF04">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rsidR="0036575B" w:rsidRDefault="00944749" w:rsidP="00944749">
      <w:pPr>
        <w:pStyle w:val="Caption"/>
        <w:jc w:val="center"/>
        <w:rPr>
          <w:lang w:val="en-GB"/>
        </w:rPr>
      </w:pPr>
      <w:r>
        <w:t xml:space="preserve">Figure </w:t>
      </w:r>
      <w:r>
        <w:fldChar w:fldCharType="begin"/>
      </w:r>
      <w:r>
        <w:instrText xml:space="preserve"> SEQ Figure \* ARABIC </w:instrText>
      </w:r>
      <w:r>
        <w:fldChar w:fldCharType="separate"/>
      </w:r>
      <w:r w:rsidR="00C41028">
        <w:rPr>
          <w:noProof/>
        </w:rPr>
        <w:t>24</w:t>
      </w:r>
      <w:r>
        <w:fldChar w:fldCharType="end"/>
      </w:r>
      <w:r>
        <w:t>. patternet architecture.</w:t>
      </w:r>
    </w:p>
    <w:p w:rsidR="0036575B" w:rsidRDefault="0036575B" w:rsidP="0036575B">
      <w:pPr>
        <w:rPr>
          <w:lang w:val="en-GB"/>
        </w:rPr>
      </w:pPr>
      <w:r>
        <w:rPr>
          <w:lang w:val="en-GB"/>
        </w:rPr>
        <w:t xml:space="preserve">As </w:t>
      </w:r>
      <w:r w:rsidR="00F63860">
        <w:rPr>
          <w:lang w:val="en-GB"/>
        </w:rPr>
        <w:t>this</w:t>
      </w:r>
      <w:r>
        <w:rPr>
          <w:lang w:val="en-GB"/>
        </w:rPr>
        <w:t xml:space="preserve"> kind of networks are not deterministic(because the weights are randomly initialized), we ran trained the network 10 times and averaged the resulting accuracy. After this 10 runs, the average accuracy of the network was 96.79%.</w:t>
      </w:r>
    </w:p>
    <w:p w:rsidR="0036575B" w:rsidRDefault="0036575B" w:rsidP="0036575B">
      <w:pPr>
        <w:rPr>
          <w:lang w:val="en-GB"/>
        </w:rPr>
      </w:pPr>
    </w:p>
    <w:p w:rsidR="0036575B" w:rsidRDefault="0036575B" w:rsidP="0036575B">
      <w:pPr>
        <w:rPr>
          <w:lang w:val="en-GB"/>
        </w:rPr>
      </w:pPr>
      <w:r>
        <w:rPr>
          <w:lang w:val="en-GB"/>
        </w:rPr>
        <w:t>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Therefore we can say that stacked autoencoders are better suited for this kind of classification tasks.</w:t>
      </w:r>
    </w:p>
    <w:p w:rsidR="0036575B" w:rsidRDefault="0036575B" w:rsidP="0036575B">
      <w:pPr>
        <w:rPr>
          <w:lang w:val="en-GB"/>
        </w:rPr>
      </w:pPr>
    </w:p>
    <w:p w:rsidR="0036575B" w:rsidRPr="001F392B" w:rsidRDefault="0036575B" w:rsidP="0036575B">
      <w:pPr>
        <w:rPr>
          <w:lang w:val="en-GB"/>
        </w:rPr>
      </w:pPr>
      <w:r>
        <w:rPr>
          <w:lang w:val="en-GB"/>
        </w:rPr>
        <w:t>Several other parameter combinations were tested, but all of them yielded worse results.</w:t>
      </w:r>
    </w:p>
    <w:p w:rsidR="0036575B" w:rsidRPr="0036575B" w:rsidRDefault="004F2995" w:rsidP="0036575B">
      <w:pPr>
        <w:pStyle w:val="Heading2"/>
        <w:rPr>
          <w:lang w:val="en-GB"/>
        </w:rPr>
      </w:pPr>
      <w:r>
        <w:rPr>
          <w:lang w:val="en-GB"/>
        </w:rPr>
        <w:t>Convolutional Neural Networks</w:t>
      </w:r>
    </w:p>
    <w:p w:rsidR="0036575B" w:rsidRDefault="0036575B" w:rsidP="0036575B">
      <w:pPr>
        <w:rPr>
          <w:lang w:val="en-GB"/>
        </w:rPr>
      </w:pPr>
      <w:r>
        <w:rPr>
          <w:lang w:val="en-GB"/>
        </w:rPr>
        <w:t xml:space="preserve">Convolutional Neural Networks(CNNs) is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w:t>
      </w:r>
      <w:r>
        <w:rPr>
          <w:lang w:val="en-GB"/>
        </w:rPr>
        <w:lastRenderedPageBreak/>
        <w:t>closer together having a bigger impact on each other than pixel which are more distant, i.e. pixels which are close may represent the same object, while distant pixels might represent a different object.</w:t>
      </w:r>
    </w:p>
    <w:p w:rsidR="0036575B" w:rsidRDefault="0036575B" w:rsidP="0036575B">
      <w:pPr>
        <w:rPr>
          <w:lang w:val="en-GB"/>
        </w:rPr>
      </w:pPr>
    </w:p>
    <w:p w:rsidR="0036575B" w:rsidRDefault="0036575B" w:rsidP="0036575B">
      <w:pPr>
        <w:rPr>
          <w:lang w:val="en-GB"/>
        </w:rPr>
      </w:pPr>
      <w:r>
        <w:rPr>
          <w:lang w:val="en-GB"/>
        </w:rPr>
        <w:t xml:space="preserve">CNNs are able to capture the spatial dependencies between pixels while learning </w:t>
      </w:r>
      <w:r w:rsidRPr="0036575B">
        <w:rPr>
          <w:lang w:val="en-GB"/>
        </w:rPr>
        <w:t>directly from the raw matrix of pixel values. In normal neural netoworks this data must be preprocessed into a vector</w:t>
      </w:r>
      <w:r>
        <w:rPr>
          <w:lang w:val="en-GB"/>
        </w:rPr>
        <w:t>, which increases the preprocessing costs. CNNs reduce the raw images into a lower dimensionality by grouping pixels which are close together bu using a kernel function. For example, the original image can be analy</w:t>
      </w:r>
      <w:r w:rsidR="00F63860">
        <w:rPr>
          <w:lang w:val="en-GB"/>
        </w:rPr>
        <w:t>z</w:t>
      </w:r>
      <w:r>
        <w:rPr>
          <w:lang w:val="en-GB"/>
        </w:rPr>
        <w:t>ed by grouping pixels in a 3x3x1 matrix with weights, and applying this kernel to the whole image.</w:t>
      </w:r>
    </w:p>
    <w:p w:rsidR="0036575B" w:rsidRDefault="0036575B" w:rsidP="0036575B">
      <w:pPr>
        <w:rPr>
          <w:lang w:val="en-GB"/>
        </w:rPr>
      </w:pPr>
    </w:p>
    <w:p w:rsidR="0036575B" w:rsidRDefault="0036575B" w:rsidP="0036575B">
      <w:pPr>
        <w:rPr>
          <w:lang w:val="en-GB"/>
        </w:rPr>
      </w:pPr>
      <w:r>
        <w:rPr>
          <w:lang w:val="en-GB"/>
        </w:rPr>
        <w:t>By doing this, the network is effectively extracting high-level features, much like PCA and autoencoders. The difference is that each layer in the CNN learns a different level of features, from low in the first layer(features color or edges) to high in consequent layers.</w:t>
      </w:r>
    </w:p>
    <w:p w:rsidR="0036575B" w:rsidRDefault="0036575B" w:rsidP="0036575B">
      <w:pPr>
        <w:rPr>
          <w:lang w:val="en-GB"/>
        </w:rPr>
      </w:pPr>
    </w:p>
    <w:p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rsidR="0036575B" w:rsidRDefault="0036575B" w:rsidP="0036575B">
      <w:pPr>
        <w:rPr>
          <w:lang w:val="en-GB"/>
        </w:rPr>
      </w:pPr>
    </w:p>
    <w:p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softmax classification layer to predict digits. </w:t>
      </w:r>
    </w:p>
    <w:p w:rsidR="00CA00F9" w:rsidRPr="00D911C3" w:rsidRDefault="00CA00F9" w:rsidP="00CA00F9">
      <w:pPr>
        <w:pStyle w:val="Heading3"/>
        <w:rPr>
          <w:lang w:val="en-GB"/>
        </w:rPr>
      </w:pPr>
      <w:r>
        <w:rPr>
          <w:lang w:val="en-GB"/>
        </w:rPr>
        <w:t>CNNex exercise</w:t>
      </w:r>
    </w:p>
    <w:p w:rsidR="00CA00F9" w:rsidRDefault="00CA00F9" w:rsidP="00CA00F9">
      <w:pPr>
        <w:rPr>
          <w:lang w:val="en-GB"/>
        </w:rPr>
      </w:pPr>
      <w:r>
        <w:rPr>
          <w:lang w:val="en-GB"/>
        </w:rPr>
        <w:t xml:space="preserve">Running the MATLAB-provided </w:t>
      </w:r>
      <w:r w:rsidRPr="00D911C3">
        <w:rPr>
          <w:i/>
          <w:iCs/>
          <w:lang w:val="en-GB"/>
        </w:rPr>
        <w:t>CNNex</w:t>
      </w:r>
      <w:r>
        <w:rPr>
          <w:lang w:val="en-GB"/>
        </w:rPr>
        <w:t xml:space="preserve"> exercise, one can take a look at how to:</w:t>
      </w:r>
    </w:p>
    <w:p w:rsidR="00CA00F9" w:rsidRDefault="00CA00F9" w:rsidP="00CA00F9">
      <w:pPr>
        <w:pStyle w:val="ListParagraph"/>
        <w:numPr>
          <w:ilvl w:val="0"/>
          <w:numId w:val="15"/>
        </w:numPr>
        <w:rPr>
          <w:lang w:val="en-GB"/>
        </w:rPr>
      </w:pPr>
      <w:r>
        <w:rPr>
          <w:lang w:val="en-GB"/>
        </w:rPr>
        <w:t>Preprocess input data</w:t>
      </w:r>
    </w:p>
    <w:p w:rsidR="00CA00F9" w:rsidRDefault="00CA00F9" w:rsidP="00CA00F9">
      <w:pPr>
        <w:pStyle w:val="ListParagraph"/>
        <w:numPr>
          <w:ilvl w:val="0"/>
          <w:numId w:val="15"/>
        </w:numPr>
        <w:rPr>
          <w:lang w:val="en-GB"/>
        </w:rPr>
      </w:pPr>
      <w:r>
        <w:rPr>
          <w:lang w:val="en-GB"/>
        </w:rPr>
        <w:t>Download CNN weights pretrained on the Imagenet dataset using Alexnet as architecture</w:t>
      </w:r>
    </w:p>
    <w:p w:rsidR="00CA00F9" w:rsidRDefault="00CA00F9" w:rsidP="00CA00F9">
      <w:pPr>
        <w:pStyle w:val="ListParagraph"/>
        <w:numPr>
          <w:ilvl w:val="0"/>
          <w:numId w:val="15"/>
        </w:numPr>
        <w:rPr>
          <w:lang w:val="en-GB"/>
        </w:rPr>
      </w:pPr>
      <w:r>
        <w:rPr>
          <w:lang w:val="en-GB"/>
        </w:rPr>
        <w:t>Visualize layer weights</w:t>
      </w:r>
    </w:p>
    <w:p w:rsidR="00CA00F9" w:rsidRPr="00DF6639" w:rsidRDefault="00CA00F9" w:rsidP="00DF6639">
      <w:pPr>
        <w:pStyle w:val="ListParagraph"/>
        <w:numPr>
          <w:ilvl w:val="0"/>
          <w:numId w:val="15"/>
        </w:numPr>
        <w:rPr>
          <w:lang w:val="en-GB"/>
        </w:rPr>
      </w:pPr>
      <w:r>
        <w:rPr>
          <w:lang w:val="en-GB"/>
        </w:rPr>
        <w:t>Train and evaluate a classifier based on these weights</w:t>
      </w:r>
    </w:p>
    <w:p w:rsidR="00734FAB" w:rsidRDefault="00734FAB" w:rsidP="00734FAB">
      <w:pPr>
        <w:ind w:firstLine="0"/>
        <w:rPr>
          <w:lang w:val="en-GB"/>
        </w:rPr>
      </w:pPr>
    </w:p>
    <w:p w:rsidR="00CA00F9" w:rsidRPr="00CA00F9" w:rsidRDefault="00CA00F9" w:rsidP="00CA00F9">
      <w:pPr>
        <w:rPr>
          <w:lang w:val="en-GB"/>
        </w:rPr>
      </w:pPr>
      <w:r>
        <w:rPr>
          <w:lang w:val="en-GB"/>
        </w:rPr>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rsidR="00C0105B" w:rsidRDefault="00734FAB" w:rsidP="00C0105B">
      <w:pPr>
        <w:keepNext/>
        <w:ind w:firstLine="0"/>
        <w:jc w:val="center"/>
      </w:pPr>
      <w:r w:rsidRPr="00734FAB">
        <w:rPr>
          <w:rFonts w:ascii="Calibri" w:hAnsi="Calibri"/>
          <w:noProof/>
          <w:lang w:val="en-GB"/>
        </w:rPr>
        <w:drawing>
          <wp:inline distT="0" distB="0" distL="0" distR="0" wp14:anchorId="61B56E92" wp14:editId="59C99CA4">
            <wp:extent cx="2921000" cy="299562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072" cy="3029541"/>
                    </a:xfrm>
                    <a:prstGeom prst="rect">
                      <a:avLst/>
                    </a:prstGeom>
                  </pic:spPr>
                </pic:pic>
              </a:graphicData>
            </a:graphic>
          </wp:inline>
        </w:drawing>
      </w:r>
    </w:p>
    <w:p w:rsidR="00734FAB" w:rsidRDefault="00C0105B" w:rsidP="00C0105B">
      <w:pPr>
        <w:pStyle w:val="Caption"/>
        <w:jc w:val="center"/>
        <w:rPr>
          <w:rFonts w:ascii="Calibri" w:hAnsi="Calibri"/>
          <w:lang w:val="en-GB"/>
        </w:rPr>
      </w:pPr>
      <w:r>
        <w:t xml:space="preserve">Figure </w:t>
      </w:r>
      <w:r>
        <w:fldChar w:fldCharType="begin"/>
      </w:r>
      <w:r>
        <w:instrText xml:space="preserve"> SEQ Figure \* ARABIC </w:instrText>
      </w:r>
      <w:r>
        <w:fldChar w:fldCharType="separate"/>
      </w:r>
      <w:r w:rsidR="00C41028">
        <w:rPr>
          <w:noProof/>
        </w:rPr>
        <w:t>25</w:t>
      </w:r>
      <w:r>
        <w:fldChar w:fldCharType="end"/>
      </w:r>
      <w:r>
        <w:t>. First convolutional layer weights.</w:t>
      </w:r>
    </w:p>
    <w:p w:rsidR="00734FAB" w:rsidRDefault="00734FAB" w:rsidP="00734FAB">
      <w:pPr>
        <w:rPr>
          <w:lang w:val="en-GB"/>
        </w:rPr>
      </w:pPr>
      <w:r>
        <w:rPr>
          <w:lang w:val="en-GB"/>
        </w:rPr>
        <w:lastRenderedPageBreak/>
        <w:t>As we know, the weights of the first convolutional layer represent low-level features such as colors and edges. We can observe in the image how th</w:t>
      </w:r>
      <w:r w:rsidR="00C0105B">
        <w:rPr>
          <w:lang w:val="en-GB"/>
        </w:rPr>
        <w:t>e</w:t>
      </w:r>
      <w:r>
        <w:rPr>
          <w:lang w:val="en-GB"/>
        </w:rPr>
        <w:t>s</w:t>
      </w:r>
      <w:r w:rsidR="00C0105B">
        <w:rPr>
          <w:lang w:val="en-GB"/>
        </w:rPr>
        <w:t>e</w:t>
      </w:r>
      <w:r>
        <w:rPr>
          <w:lang w:val="en-GB"/>
        </w:rPr>
        <w:t xml:space="preserve"> weights have very abstract and different shapes and colors. It is important to note that the input dimensions were 227x227, while the first convolutional layer has just 96 weights.</w:t>
      </w:r>
      <w:r w:rsidR="00882BC9">
        <w:rPr>
          <w:lang w:val="en-GB"/>
        </w:rPr>
        <w:t xml:space="preserve"> This is how CNNs reduce data dimensionality.</w:t>
      </w:r>
    </w:p>
    <w:p w:rsidR="00E3741C" w:rsidRDefault="00E3741C" w:rsidP="00734FAB">
      <w:pPr>
        <w:rPr>
          <w:lang w:val="en-GB"/>
        </w:rPr>
      </w:pPr>
    </w:p>
    <w:p w:rsidR="00E3741C" w:rsidRDefault="00E3741C" w:rsidP="00734FAB">
      <w:pPr>
        <w:rPr>
          <w:lang w:val="en-GB"/>
        </w:rPr>
      </w:pPr>
      <w:r>
        <w:rPr>
          <w:lang w:val="en-GB"/>
        </w:rPr>
        <w:t>One can also take a look at the first 5 layers of the network. Specifically, they are:</w:t>
      </w:r>
    </w:p>
    <w:p w:rsidR="00E3741C" w:rsidRDefault="00E3741C" w:rsidP="00E3741C">
      <w:pPr>
        <w:pStyle w:val="ListParagraph"/>
        <w:numPr>
          <w:ilvl w:val="0"/>
          <w:numId w:val="16"/>
        </w:numPr>
        <w:rPr>
          <w:lang w:val="en-GB"/>
        </w:rPr>
      </w:pPr>
      <w:r>
        <w:rPr>
          <w:lang w:val="en-GB"/>
        </w:rPr>
        <w:t>ImageInputLayer</w:t>
      </w:r>
    </w:p>
    <w:p w:rsidR="00E3741C" w:rsidRDefault="00E3741C" w:rsidP="00E3741C">
      <w:pPr>
        <w:pStyle w:val="ListParagraph"/>
        <w:numPr>
          <w:ilvl w:val="0"/>
          <w:numId w:val="16"/>
        </w:numPr>
        <w:rPr>
          <w:lang w:val="en-GB"/>
        </w:rPr>
      </w:pPr>
      <w:r>
        <w:rPr>
          <w:lang w:val="en-GB"/>
        </w:rPr>
        <w:t>Convolution2DLayer</w:t>
      </w:r>
    </w:p>
    <w:p w:rsidR="00E3741C" w:rsidRDefault="00E3741C" w:rsidP="00E3741C">
      <w:pPr>
        <w:pStyle w:val="ListParagraph"/>
        <w:numPr>
          <w:ilvl w:val="0"/>
          <w:numId w:val="16"/>
        </w:numPr>
        <w:rPr>
          <w:lang w:val="en-GB"/>
        </w:rPr>
      </w:pPr>
      <w:r>
        <w:rPr>
          <w:lang w:val="en-GB"/>
        </w:rPr>
        <w:t>ReLULayer</w:t>
      </w:r>
    </w:p>
    <w:p w:rsidR="00E3741C" w:rsidRDefault="00E3741C" w:rsidP="00E3741C">
      <w:pPr>
        <w:pStyle w:val="ListParagraph"/>
        <w:numPr>
          <w:ilvl w:val="0"/>
          <w:numId w:val="16"/>
        </w:numPr>
        <w:rPr>
          <w:lang w:val="en-GB"/>
        </w:rPr>
      </w:pPr>
      <w:r>
        <w:rPr>
          <w:lang w:val="en-GB"/>
        </w:rPr>
        <w:t>CrossChannelNormalizationLayer</w:t>
      </w:r>
    </w:p>
    <w:p w:rsidR="00E3741C" w:rsidRPr="00E3741C" w:rsidRDefault="00E3741C" w:rsidP="00E3741C">
      <w:pPr>
        <w:pStyle w:val="ListParagraph"/>
        <w:numPr>
          <w:ilvl w:val="0"/>
          <w:numId w:val="16"/>
        </w:numPr>
        <w:rPr>
          <w:lang w:val="en-GB"/>
        </w:rPr>
      </w:pPr>
      <w:r>
        <w:rPr>
          <w:lang w:val="en-GB"/>
        </w:rPr>
        <w:t>MaxPooling2DLayer</w:t>
      </w:r>
    </w:p>
    <w:p w:rsidR="00E3741C" w:rsidRDefault="00E3741C" w:rsidP="00E3741C">
      <w:pPr>
        <w:rPr>
          <w:lang w:val="en-GB"/>
        </w:rPr>
      </w:pPr>
    </w:p>
    <w:p w:rsidR="00E3741C" w:rsidRDefault="00E3741C" w:rsidP="00E3741C">
      <w:pPr>
        <w:rPr>
          <w:lang w:val="en-GB"/>
        </w:rPr>
      </w:pPr>
      <w:r>
        <w:rPr>
          <w:lang w:val="en-GB"/>
        </w:rPr>
        <w:t>Out of these 5 layers, we know that the ReLU and Cross Channel Normalization layers do not modify the dimensionality of data. Thus, we have two layers which modify dimensionality: the Convolution and the Pooling layers.</w:t>
      </w:r>
    </w:p>
    <w:p w:rsidR="00E3741C" w:rsidRDefault="00E3741C" w:rsidP="00E3741C">
      <w:pPr>
        <w:rPr>
          <w:lang w:val="en-GB"/>
        </w:rPr>
      </w:pPr>
    </w:p>
    <w:p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parameters we can calculate again the output dimensions, which in this case would be </w:t>
      </w:r>
      <w:r w:rsidRPr="00F05EC8">
        <w:rPr>
          <w:b/>
          <w:bCs/>
          <w:lang w:val="en-GB"/>
        </w:rPr>
        <w:t>27x27x96.</w:t>
      </w:r>
    </w:p>
    <w:p w:rsidR="00200453" w:rsidRDefault="00200453" w:rsidP="00E3741C">
      <w:pPr>
        <w:rPr>
          <w:b/>
          <w:bCs/>
          <w:lang w:val="en-GB"/>
        </w:rPr>
      </w:pPr>
    </w:p>
    <w:p w:rsidR="00200453" w:rsidRDefault="00F63860" w:rsidP="00E3741C">
      <w:pPr>
        <w:rPr>
          <w:lang w:val="en-GB"/>
        </w:rPr>
      </w:pPr>
      <w:r>
        <w:rPr>
          <w:lang w:val="en-GB"/>
        </w:rPr>
        <w:t>These</w:t>
      </w:r>
      <w:r w:rsidR="00200453">
        <w:rPr>
          <w:lang w:val="en-GB"/>
        </w:rPr>
        <w:t xml:space="preserve"> calculations have been made using the following formulas:</w:t>
      </w:r>
    </w:p>
    <w:p w:rsidR="00200453" w:rsidRDefault="00200453" w:rsidP="00E3741C">
      <w:pPr>
        <w:rPr>
          <w:lang w:val="en-GB"/>
        </w:rPr>
      </w:pPr>
    </w:p>
    <w:p w:rsidR="00200453" w:rsidRDefault="00200453" w:rsidP="00200453">
      <w:pPr>
        <w:jc w:val="center"/>
        <w:rPr>
          <w:lang w:val="en-GB"/>
        </w:rPr>
      </w:pPr>
      <w:r>
        <w:rPr>
          <w:lang w:val="en-GB"/>
        </w:rPr>
        <w:t xml:space="preserve">Convolution: </w:t>
      </w:r>
      <w:r w:rsidRPr="00200453">
        <w:rPr>
          <w:lang w:val="en-GB"/>
        </w:rPr>
        <w:t xml:space="preserve">1 + 4(i - 1) + 11 - 1 = </w:t>
      </w:r>
      <w:r>
        <w:rPr>
          <w:lang w:val="en-GB"/>
        </w:rPr>
        <w:t>input-size</w:t>
      </w:r>
    </w:p>
    <w:p w:rsidR="00200453" w:rsidRPr="00200453" w:rsidRDefault="00200453" w:rsidP="00200453">
      <w:pPr>
        <w:jc w:val="center"/>
        <w:rPr>
          <w:lang w:val="en-GB"/>
        </w:rPr>
      </w:pPr>
      <w:r>
        <w:rPr>
          <w:lang w:val="en-GB"/>
        </w:rPr>
        <w:t xml:space="preserve">Pooling: </w:t>
      </w:r>
      <w:r w:rsidRPr="00200453">
        <w:rPr>
          <w:lang w:val="en-GB"/>
        </w:rPr>
        <w:t xml:space="preserve">1 + 2(i - 1) + 3 - 1 = </w:t>
      </w:r>
      <w:r>
        <w:rPr>
          <w:lang w:val="en-GB"/>
        </w:rPr>
        <w:t>input-size</w:t>
      </w:r>
    </w:p>
    <w:p w:rsidR="00E3741C" w:rsidRDefault="00E3741C" w:rsidP="00E3741C">
      <w:pPr>
        <w:rPr>
          <w:lang w:val="en-GB"/>
        </w:rPr>
      </w:pPr>
    </w:p>
    <w:p w:rsidR="00200453" w:rsidRDefault="00200453" w:rsidP="00E3741C">
      <w:pPr>
        <w:rPr>
          <w:lang w:val="en-GB"/>
        </w:rPr>
      </w:pPr>
      <w:r>
        <w:rPr>
          <w:lang w:val="en-GB"/>
        </w:rPr>
        <w:t xml:space="preserve">Where </w:t>
      </w:r>
      <w:r w:rsidRPr="00C53EA8">
        <w:rPr>
          <w:i/>
          <w:iCs/>
          <w:lang w:val="en-GB"/>
        </w:rPr>
        <w:t>i</w:t>
      </w:r>
      <w:r>
        <w:rPr>
          <w:lang w:val="en-GB"/>
        </w:rPr>
        <w:t xml:space="preserve"> is the output size of each layer.</w:t>
      </w:r>
    </w:p>
    <w:p w:rsidR="00200453" w:rsidRDefault="00200453" w:rsidP="00E3741C">
      <w:pPr>
        <w:rPr>
          <w:lang w:val="en-GB"/>
        </w:rPr>
      </w:pPr>
    </w:p>
    <w:p w:rsidR="00200453" w:rsidRDefault="00200453" w:rsidP="00E3741C">
      <w:pPr>
        <w:rPr>
          <w:lang w:val="en-GB"/>
        </w:rPr>
      </w:pPr>
    </w:p>
    <w:p w:rsidR="00200453" w:rsidRDefault="00200453" w:rsidP="00E3741C">
      <w:pPr>
        <w:rPr>
          <w:lang w:val="en-GB"/>
        </w:rPr>
      </w:pPr>
      <w:r>
        <w:rPr>
          <w:lang w:val="en-GB"/>
        </w:rPr>
        <w:t>Finally, one could calculate the dimensions of the inputs before the classification part, i.e. after all the convolution and pooling layers. By taking a look at the netwo</w:t>
      </w:r>
      <w:r w:rsidR="00F63860">
        <w:rPr>
          <w:lang w:val="en-GB"/>
        </w:rPr>
        <w:t>r</w:t>
      </w:r>
      <w:r>
        <w:rPr>
          <w:lang w:val="en-GB"/>
        </w:rPr>
        <w:t>k architecture, we can see that the dimensions of the first fully connected layer is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rsidR="00E3741C" w:rsidRDefault="00E3741C" w:rsidP="00E3741C">
      <w:pPr>
        <w:pStyle w:val="Heading3"/>
        <w:rPr>
          <w:lang w:val="en-GB"/>
        </w:rPr>
      </w:pPr>
      <w:r>
        <w:rPr>
          <w:lang w:val="en-GB"/>
        </w:rPr>
        <w:t>CNNDigits exercise</w:t>
      </w:r>
    </w:p>
    <w:p w:rsidR="00F05EC8" w:rsidRDefault="00F05EC8" w:rsidP="00F05EC8">
      <w:pPr>
        <w:pStyle w:val="Firstparagraph"/>
        <w:rPr>
          <w:lang w:val="en-GB"/>
        </w:rPr>
      </w:pPr>
    </w:p>
    <w:p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rsidR="00200453" w:rsidRDefault="00304012" w:rsidP="00F05EC8">
      <w:pPr>
        <w:rPr>
          <w:lang w:val="en-GB"/>
        </w:rPr>
      </w:pPr>
      <w:r>
        <w:rPr>
          <w:noProof/>
        </w:rPr>
        <w:lastRenderedPageBreak/>
        <mc:AlternateContent>
          <mc:Choice Requires="wps">
            <w:drawing>
              <wp:anchor distT="0" distB="0" distL="114300" distR="114300" simplePos="0" relativeHeight="251696128" behindDoc="0" locked="0" layoutInCell="1" allowOverlap="1" wp14:anchorId="2E07737D" wp14:editId="6EE65F9E">
                <wp:simplePos x="0" y="0"/>
                <wp:positionH relativeFrom="column">
                  <wp:posOffset>2861310</wp:posOffset>
                </wp:positionH>
                <wp:positionV relativeFrom="paragraph">
                  <wp:posOffset>2559050</wp:posOffset>
                </wp:positionV>
                <wp:extent cx="3187700" cy="635"/>
                <wp:effectExtent l="0" t="0" r="0" b="12065"/>
                <wp:wrapThrough wrapText="bothSides">
                  <wp:wrapPolygon edited="0">
                    <wp:start x="0" y="0"/>
                    <wp:lineTo x="0" y="0"/>
                    <wp:lineTo x="21514" y="0"/>
                    <wp:lineTo x="2151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rsidR="00304012" w:rsidRPr="00837E35" w:rsidRDefault="00304012" w:rsidP="0030401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26</w:t>
                            </w:r>
                            <w:r>
                              <w:fldChar w:fldCharType="end"/>
                            </w:r>
                            <w:r>
                              <w:t>. Learning curve of architecture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737D" id="Text Box 26" o:spid="_x0000_s1028" type="#_x0000_t202" style="position:absolute;left:0;text-align:left;margin-left:225.3pt;margin-top:201.5pt;width:25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iPLgIAAGYEAAAOAAAAZHJzL2Uyb0RvYy54bWysVMFu2zAMvQ/YPwi6L05SLC2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" stroked="f">
                <v:textbox style="mso-fit-shape-to-text:t" inset="0,0,0,0">
                  <w:txbxContent>
                    <w:p w:rsidR="00304012" w:rsidRPr="00837E35" w:rsidRDefault="00304012" w:rsidP="0030401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26</w:t>
                      </w:r>
                      <w:r>
                        <w:fldChar w:fldCharType="end"/>
                      </w:r>
                      <w:r>
                        <w:t>. Learning curve of architecture 1.</w:t>
                      </w:r>
                    </w:p>
                  </w:txbxContent>
                </v:textbox>
                <w10:wrap type="through"/>
              </v:shape>
            </w:pict>
          </mc:Fallback>
        </mc:AlternateContent>
      </w:r>
      <w:r w:rsidR="0074467F" w:rsidRPr="0074467F">
        <w:rPr>
          <w:noProof/>
          <w:lang w:val="en-GB"/>
        </w:rPr>
        <w:drawing>
          <wp:anchor distT="0" distB="0" distL="114300" distR="114300" simplePos="0" relativeHeight="251660288" behindDoc="0" locked="0" layoutInCell="1" allowOverlap="1" wp14:anchorId="5F91D66C">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rsidR="00200453" w:rsidRPr="00AF0618" w:rsidRDefault="00200453" w:rsidP="00200453">
      <w:pPr>
        <w:pStyle w:val="ListParagraph"/>
        <w:numPr>
          <w:ilvl w:val="0"/>
          <w:numId w:val="17"/>
        </w:numPr>
        <w:rPr>
          <w:u w:val="single"/>
          <w:lang w:val="en-GB"/>
        </w:rPr>
      </w:pPr>
      <w:r w:rsidRPr="00AF0618">
        <w:rPr>
          <w:u w:val="single"/>
          <w:lang w:val="en-GB"/>
        </w:rPr>
        <w:t>Architecture 1</w:t>
      </w:r>
    </w:p>
    <w:p w:rsidR="00200453" w:rsidRDefault="00200453" w:rsidP="00200453">
      <w:pPr>
        <w:pStyle w:val="ListParagraph"/>
        <w:numPr>
          <w:ilvl w:val="1"/>
          <w:numId w:val="17"/>
        </w:numPr>
        <w:rPr>
          <w:lang w:val="en-GB"/>
        </w:rPr>
      </w:pPr>
      <w:r>
        <w:rPr>
          <w:lang w:val="en-GB"/>
        </w:rPr>
        <w:t>imageInput(28, 28, 1)</w:t>
      </w:r>
    </w:p>
    <w:p w:rsidR="00200453" w:rsidRDefault="00200453" w:rsidP="00200453">
      <w:pPr>
        <w:pStyle w:val="ListParagraph"/>
        <w:numPr>
          <w:ilvl w:val="1"/>
          <w:numId w:val="17"/>
        </w:numPr>
        <w:rPr>
          <w:lang w:val="en-GB"/>
        </w:rPr>
      </w:pPr>
      <w:r>
        <w:rPr>
          <w:lang w:val="en-GB"/>
        </w:rPr>
        <w:t xml:space="preserve">convolution2D(5, </w:t>
      </w:r>
      <w:r w:rsidR="0074467F">
        <w:rPr>
          <w:lang w:val="en-GB"/>
        </w:rPr>
        <w:t>24</w:t>
      </w:r>
      <w:r>
        <w:rPr>
          <w:lang w:val="en-GB"/>
        </w:rPr>
        <w:t>)</w:t>
      </w:r>
    </w:p>
    <w:p w:rsidR="00200453" w:rsidRDefault="00200453" w:rsidP="00200453">
      <w:pPr>
        <w:pStyle w:val="ListParagraph"/>
        <w:numPr>
          <w:ilvl w:val="1"/>
          <w:numId w:val="17"/>
        </w:numPr>
        <w:rPr>
          <w:lang w:val="en-GB"/>
        </w:rPr>
      </w:pPr>
      <w:r>
        <w:rPr>
          <w:lang w:val="en-GB"/>
        </w:rPr>
        <w:t>relu</w:t>
      </w:r>
    </w:p>
    <w:p w:rsidR="00200453" w:rsidRDefault="00200453" w:rsidP="00200453">
      <w:pPr>
        <w:pStyle w:val="ListParagraph"/>
        <w:numPr>
          <w:ilvl w:val="1"/>
          <w:numId w:val="17"/>
        </w:numPr>
        <w:rPr>
          <w:lang w:val="en-GB"/>
        </w:rPr>
      </w:pPr>
      <w:r>
        <w:rPr>
          <w:lang w:val="en-GB"/>
        </w:rPr>
        <w:t>maxPooling2D(2, 2)</w:t>
      </w:r>
    </w:p>
    <w:p w:rsidR="00200453" w:rsidRDefault="00200453" w:rsidP="00200453">
      <w:pPr>
        <w:pStyle w:val="ListParagraph"/>
        <w:numPr>
          <w:ilvl w:val="1"/>
          <w:numId w:val="17"/>
        </w:numPr>
        <w:rPr>
          <w:lang w:val="en-GB"/>
        </w:rPr>
      </w:pPr>
      <w:r>
        <w:rPr>
          <w:lang w:val="en-GB"/>
        </w:rPr>
        <w:t xml:space="preserve">convolution2D(5, </w:t>
      </w:r>
      <w:r w:rsidR="0074467F">
        <w:rPr>
          <w:lang w:val="en-GB"/>
        </w:rPr>
        <w:t>36</w:t>
      </w:r>
      <w:r>
        <w:rPr>
          <w:lang w:val="en-GB"/>
        </w:rPr>
        <w:t>)</w:t>
      </w:r>
    </w:p>
    <w:p w:rsidR="00200453" w:rsidRDefault="00200453" w:rsidP="00200453">
      <w:pPr>
        <w:pStyle w:val="ListParagraph"/>
        <w:numPr>
          <w:ilvl w:val="1"/>
          <w:numId w:val="17"/>
        </w:numPr>
        <w:rPr>
          <w:lang w:val="en-GB"/>
        </w:rPr>
      </w:pPr>
      <w:r>
        <w:rPr>
          <w:lang w:val="en-GB"/>
        </w:rPr>
        <w:t>relu</w:t>
      </w:r>
    </w:p>
    <w:p w:rsidR="00200453" w:rsidRDefault="00200453" w:rsidP="00200453">
      <w:pPr>
        <w:pStyle w:val="ListParagraph"/>
        <w:numPr>
          <w:ilvl w:val="1"/>
          <w:numId w:val="17"/>
        </w:numPr>
        <w:rPr>
          <w:lang w:val="en-GB"/>
        </w:rPr>
      </w:pPr>
      <w:r>
        <w:rPr>
          <w:lang w:val="en-GB"/>
        </w:rPr>
        <w:t>fullyConnected(10)</w:t>
      </w:r>
    </w:p>
    <w:p w:rsidR="00200453" w:rsidRDefault="00200453" w:rsidP="00200453">
      <w:pPr>
        <w:pStyle w:val="ListParagraph"/>
        <w:numPr>
          <w:ilvl w:val="1"/>
          <w:numId w:val="17"/>
        </w:numPr>
        <w:rPr>
          <w:lang w:val="en-GB"/>
        </w:rPr>
      </w:pPr>
      <w:r>
        <w:rPr>
          <w:lang w:val="en-GB"/>
        </w:rPr>
        <w:t>softMax</w:t>
      </w:r>
    </w:p>
    <w:p w:rsidR="00200453" w:rsidRDefault="00200453" w:rsidP="00200453">
      <w:pPr>
        <w:pStyle w:val="ListParagraph"/>
        <w:numPr>
          <w:ilvl w:val="1"/>
          <w:numId w:val="17"/>
        </w:numPr>
        <w:rPr>
          <w:lang w:val="en-GB"/>
        </w:rPr>
      </w:pPr>
      <w:r>
        <w:rPr>
          <w:lang w:val="en-GB"/>
        </w:rPr>
        <w:t>classificationLayer</w:t>
      </w:r>
    </w:p>
    <w:p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Pr="00AF0618" w:rsidRDefault="00304012" w:rsidP="00200453">
      <w:pPr>
        <w:pStyle w:val="ListParagraph"/>
        <w:numPr>
          <w:ilvl w:val="0"/>
          <w:numId w:val="17"/>
        </w:numPr>
        <w:rPr>
          <w:u w:val="single"/>
          <w:lang w:val="en-GB"/>
        </w:rPr>
      </w:pPr>
      <w:r>
        <w:rPr>
          <w:noProof/>
        </w:rPr>
        <mc:AlternateContent>
          <mc:Choice Requires="wps">
            <w:drawing>
              <wp:anchor distT="0" distB="0" distL="114300" distR="114300" simplePos="0" relativeHeight="251698176" behindDoc="0" locked="0" layoutInCell="1" allowOverlap="1" wp14:anchorId="3497525D" wp14:editId="2C3F8B62">
                <wp:simplePos x="0" y="0"/>
                <wp:positionH relativeFrom="column">
                  <wp:posOffset>2861310</wp:posOffset>
                </wp:positionH>
                <wp:positionV relativeFrom="paragraph">
                  <wp:posOffset>2701290</wp:posOffset>
                </wp:positionV>
                <wp:extent cx="3234690" cy="635"/>
                <wp:effectExtent l="0" t="0" r="3810" b="12065"/>
                <wp:wrapThrough wrapText="bothSides">
                  <wp:wrapPolygon edited="0">
                    <wp:start x="0" y="0"/>
                    <wp:lineTo x="0" y="0"/>
                    <wp:lineTo x="21541" y="0"/>
                    <wp:lineTo x="2154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rsidR="00304012" w:rsidRPr="00475B4F" w:rsidRDefault="00304012"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C41028">
                              <w:rPr>
                                <w:noProof/>
                              </w:rPr>
                              <w:t>27</w:t>
                            </w:r>
                            <w:r>
                              <w:fldChar w:fldCharType="end"/>
                            </w:r>
                            <w:r>
                              <w:t>. Learning curve of architecture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7525D" id="Text Box 27" o:spid="_x0000_s1029" type="#_x0000_t202" style="position:absolute;left:0;text-align:left;margin-left:225.3pt;margin-top:212.7pt;width:25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" stroked="f">
                <v:textbox style="mso-fit-shape-to-text:t" inset="0,0,0,0">
                  <w:txbxContent>
                    <w:p w:rsidR="00304012" w:rsidRPr="00475B4F" w:rsidRDefault="00304012"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C41028">
                        <w:rPr>
                          <w:noProof/>
                        </w:rPr>
                        <w:t>27</w:t>
                      </w:r>
                      <w:r>
                        <w:fldChar w:fldCharType="end"/>
                      </w:r>
                      <w:r>
                        <w:t>. Learning curve of architecture 2.</w:t>
                      </w:r>
                    </w:p>
                  </w:txbxContent>
                </v:textbox>
                <w10:wrap type="through"/>
              </v:shape>
            </w:pict>
          </mc:Fallback>
        </mc:AlternateContent>
      </w:r>
      <w:r w:rsidR="00200453" w:rsidRPr="00AF0618">
        <w:rPr>
          <w:noProof/>
          <w:u w:val="single"/>
          <w:lang w:val="en-GB"/>
        </w:rPr>
        <w:drawing>
          <wp:anchor distT="0" distB="0" distL="114300" distR="114300" simplePos="0" relativeHeight="251659264" behindDoc="0" locked="0" layoutInCell="1" allowOverlap="1" wp14:anchorId="0B3398D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00200453" w:rsidRPr="00AF0618">
        <w:rPr>
          <w:u w:val="single"/>
          <w:lang w:val="en-GB"/>
        </w:rPr>
        <w:t>Architecture 2</w:t>
      </w:r>
    </w:p>
    <w:p w:rsidR="00200453" w:rsidRDefault="00200453" w:rsidP="00200453">
      <w:pPr>
        <w:pStyle w:val="ListParagraph"/>
        <w:numPr>
          <w:ilvl w:val="1"/>
          <w:numId w:val="17"/>
        </w:numPr>
        <w:rPr>
          <w:lang w:val="en-GB"/>
        </w:rPr>
      </w:pPr>
      <w:r>
        <w:rPr>
          <w:lang w:val="en-GB"/>
        </w:rPr>
        <w:t>imageInput(28, 28, 1)</w:t>
      </w:r>
    </w:p>
    <w:p w:rsidR="00200453" w:rsidRDefault="00200453" w:rsidP="00200453">
      <w:pPr>
        <w:pStyle w:val="ListParagraph"/>
        <w:numPr>
          <w:ilvl w:val="1"/>
          <w:numId w:val="17"/>
        </w:numPr>
        <w:rPr>
          <w:lang w:val="en-GB"/>
        </w:rPr>
      </w:pPr>
      <w:r>
        <w:rPr>
          <w:lang w:val="en-GB"/>
        </w:rPr>
        <w:t>convolution2D(5, 20)</w:t>
      </w:r>
    </w:p>
    <w:p w:rsidR="00200453" w:rsidRDefault="00200453" w:rsidP="00200453">
      <w:pPr>
        <w:pStyle w:val="ListParagraph"/>
        <w:numPr>
          <w:ilvl w:val="1"/>
          <w:numId w:val="17"/>
        </w:numPr>
        <w:rPr>
          <w:lang w:val="en-GB"/>
        </w:rPr>
      </w:pPr>
      <w:r>
        <w:rPr>
          <w:lang w:val="en-GB"/>
        </w:rPr>
        <w:t>relu</w:t>
      </w:r>
    </w:p>
    <w:p w:rsidR="00200453" w:rsidRDefault="00200453" w:rsidP="00200453">
      <w:pPr>
        <w:pStyle w:val="ListParagraph"/>
        <w:numPr>
          <w:ilvl w:val="1"/>
          <w:numId w:val="17"/>
        </w:numPr>
        <w:rPr>
          <w:lang w:val="en-GB"/>
        </w:rPr>
      </w:pPr>
      <w:r>
        <w:rPr>
          <w:lang w:val="en-GB"/>
        </w:rPr>
        <w:t>maxPooling2D(2, 2)</w:t>
      </w:r>
    </w:p>
    <w:p w:rsidR="00200453" w:rsidRDefault="00200453" w:rsidP="00200453">
      <w:pPr>
        <w:pStyle w:val="ListParagraph"/>
        <w:numPr>
          <w:ilvl w:val="1"/>
          <w:numId w:val="17"/>
        </w:numPr>
        <w:rPr>
          <w:lang w:val="en-GB"/>
        </w:rPr>
      </w:pPr>
      <w:r>
        <w:rPr>
          <w:lang w:val="en-GB"/>
        </w:rPr>
        <w:t>fullyConnected(10)</w:t>
      </w:r>
    </w:p>
    <w:p w:rsidR="00200453" w:rsidRDefault="00200453" w:rsidP="00200453">
      <w:pPr>
        <w:pStyle w:val="ListParagraph"/>
        <w:numPr>
          <w:ilvl w:val="1"/>
          <w:numId w:val="17"/>
        </w:numPr>
        <w:rPr>
          <w:lang w:val="en-GB"/>
        </w:rPr>
      </w:pPr>
      <w:r>
        <w:rPr>
          <w:lang w:val="en-GB"/>
        </w:rPr>
        <w:t>softMax</w:t>
      </w:r>
    </w:p>
    <w:p w:rsidR="00200453" w:rsidRDefault="00200453" w:rsidP="00200453">
      <w:pPr>
        <w:pStyle w:val="ListParagraph"/>
        <w:numPr>
          <w:ilvl w:val="1"/>
          <w:numId w:val="17"/>
        </w:numPr>
        <w:rPr>
          <w:lang w:val="en-GB"/>
        </w:rPr>
      </w:pPr>
      <w:r>
        <w:rPr>
          <w:lang w:val="en-GB"/>
        </w:rPr>
        <w:t>classificationLayer</w:t>
      </w:r>
    </w:p>
    <w:p w:rsidR="00200453" w:rsidRDefault="00200453" w:rsidP="00200453">
      <w:pPr>
        <w:ind w:left="380"/>
        <w:rPr>
          <w:noProof/>
        </w:rPr>
      </w:pPr>
      <w:r>
        <w:rPr>
          <w:lang w:val="en-GB"/>
        </w:rPr>
        <w:t>Accuracy: 95.96%</w:t>
      </w:r>
      <w:r w:rsidRPr="00200453">
        <w:rPr>
          <w:noProof/>
        </w:rPr>
        <w:t xml:space="preserve"> </w:t>
      </w:r>
    </w:p>
    <w:p w:rsidR="00200453" w:rsidRDefault="00200453" w:rsidP="00200453">
      <w:pPr>
        <w:rPr>
          <w:noProof/>
        </w:rPr>
      </w:pPr>
    </w:p>
    <w:p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rsidR="00E236B2" w:rsidRPr="00200453" w:rsidRDefault="00E236B2" w:rsidP="00200453">
      <w:pPr>
        <w:rPr>
          <w:lang w:val="en-GB"/>
        </w:rPr>
      </w:pPr>
    </w:p>
    <w:p w:rsidR="00200453" w:rsidRPr="00200453" w:rsidRDefault="00200453" w:rsidP="00200453">
      <w:pPr>
        <w:rPr>
          <w:lang w:val="en-GB"/>
        </w:rPr>
      </w:pPr>
    </w:p>
    <w:p w:rsidR="00034B04" w:rsidRDefault="00034B04" w:rsidP="00034B04">
      <w:pPr>
        <w:pStyle w:val="Heading1"/>
        <w:rPr>
          <w:noProof/>
        </w:rPr>
      </w:pPr>
      <w:r>
        <w:rPr>
          <w:lang w:val="en-GB"/>
        </w:rPr>
        <w:t>Generative models</w:t>
      </w:r>
      <w:r w:rsidR="00E503F9" w:rsidRPr="00E503F9">
        <w:rPr>
          <w:noProof/>
        </w:rPr>
        <w:t xml:space="preserve"> </w:t>
      </w:r>
    </w:p>
    <w:p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rsidR="00560D36" w:rsidRDefault="00560D36" w:rsidP="00560D36"/>
    <w:p w:rsidR="00560D36" w:rsidRPr="00560D36" w:rsidRDefault="00560D36" w:rsidP="00560D36">
      <w:r>
        <w:t>There are several options for Generative Model learning, so we will analyze and experiment with some of them.</w:t>
      </w:r>
    </w:p>
    <w:p w:rsidR="005D387F" w:rsidRDefault="005D387F" w:rsidP="005D387F">
      <w:pPr>
        <w:pStyle w:val="Heading2"/>
      </w:pPr>
      <w:r>
        <w:t>Restricted Boltzmann Machines</w:t>
      </w:r>
    </w:p>
    <w:p w:rsidR="00D675F5" w:rsidRDefault="00D675F5" w:rsidP="00D675F5">
      <w:pPr>
        <w:pStyle w:val="Firstparagraph"/>
      </w:pPr>
    </w:p>
    <w:p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w:t>
      </w:r>
      <w:r>
        <w:lastRenderedPageBreak/>
        <w:t>data. After successfully learning this, a RBM provides a representation of the distribution underlying the observations, and thus can generate data points which follow this distribution by sampling. For example, it can be used to reconstruct missing parts of an image.</w:t>
      </w:r>
    </w:p>
    <w:p w:rsidR="00F63860" w:rsidRDefault="00F63860" w:rsidP="00CB1CE9"/>
    <w:p w:rsidR="00CB1CE9" w:rsidRDefault="00D675F5" w:rsidP="00CB1CE9">
      <w:r>
        <w:t>They are called restricted because there are no connection between pairs of hidden layers, nor pairs of visible layers.</w:t>
      </w:r>
    </w:p>
    <w:p w:rsidR="004F6899" w:rsidRDefault="00CB1CE9" w:rsidP="00CB1CE9">
      <w:pPr>
        <w:pStyle w:val="Heading3"/>
      </w:pPr>
      <w:r>
        <w:t>Training the model</w:t>
      </w:r>
    </w:p>
    <w:p w:rsidR="004F6899" w:rsidRPr="004F6899" w:rsidRDefault="004F6899" w:rsidP="004F6899">
      <w:r>
        <w:t xml:space="preserve">In order to experiment with RBMs, we loaded a dataset consisting on images of handwritten digits and trained the model with this data. </w:t>
      </w:r>
      <w:r w:rsidR="00F8214A">
        <w:t>In Figure 28 we plotted some of the original images.</w:t>
      </w:r>
    </w:p>
    <w:p w:rsidR="00F8214A" w:rsidRDefault="004F6899" w:rsidP="00F8214A">
      <w:pPr>
        <w:keepNext/>
        <w:spacing w:line="240" w:lineRule="auto"/>
        <w:ind w:firstLine="0"/>
        <w:jc w:val="center"/>
      </w:pPr>
      <w:r>
        <w:rPr>
          <w:rFonts w:ascii="Times New Roman" w:eastAsia="Times New Roman" w:hAnsi="Times New Roman"/>
          <w:noProof/>
          <w:sz w:val="24"/>
          <w:lang w:val="en-GB" w:eastAsia="en-GB"/>
        </w:rPr>
        <w:drawing>
          <wp:inline distT="0" distB="0" distL="0" distR="0">
            <wp:extent cx="5588000" cy="16257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png"/>
                    <pic:cNvPicPr/>
                  </pic:nvPicPr>
                  <pic:blipFill>
                    <a:blip r:embed="rId41">
                      <a:extLst>
                        <a:ext uri="{28A0092B-C50C-407E-A947-70E740481C1C}">
                          <a14:useLocalDpi xmlns:a14="http://schemas.microsoft.com/office/drawing/2010/main" val="0"/>
                        </a:ext>
                      </a:extLst>
                    </a:blip>
                    <a:stretch>
                      <a:fillRect/>
                    </a:stretch>
                  </pic:blipFill>
                  <pic:spPr>
                    <a:xfrm>
                      <a:off x="0" y="0"/>
                      <a:ext cx="5607707" cy="1631492"/>
                    </a:xfrm>
                    <a:prstGeom prst="rect">
                      <a:avLst/>
                    </a:prstGeom>
                  </pic:spPr>
                </pic:pic>
              </a:graphicData>
            </a:graphic>
          </wp:inline>
        </w:drawing>
      </w:r>
    </w:p>
    <w:p w:rsidR="004F6899" w:rsidRPr="004F6899" w:rsidRDefault="00F8214A" w:rsidP="00F8214A">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28</w:t>
      </w:r>
      <w:r>
        <w:fldChar w:fldCharType="end"/>
      </w:r>
      <w:r>
        <w:t>. Some original images.</w:t>
      </w:r>
    </w:p>
    <w:p w:rsidR="004F6899" w:rsidRDefault="004F6899" w:rsidP="00D675F5">
      <w:r>
        <w:t>The RBM accepts 2 parameters whose effect we want to analyze: number of components and number of iterations. The following images were all generated using Gibbs sampling with 1 step.</w:t>
      </w:r>
    </w:p>
    <w:p w:rsidR="004F6899" w:rsidRDefault="004F6899" w:rsidP="00D675F5"/>
    <w:p w:rsidR="004F6899" w:rsidRDefault="00651474" w:rsidP="00100C61">
      <w:r w:rsidRPr="004F6899">
        <w:rPr>
          <w:rFonts w:ascii="Cambria Math" w:hAnsi="Cambria Math" w:hint="eastAsia"/>
          <w:noProof/>
          <w:lang w:eastAsia="ja-JP"/>
        </w:rPr>
        <w:drawing>
          <wp:anchor distT="0" distB="0" distL="114300" distR="114300" simplePos="0" relativeHeight="251661312" behindDoc="0" locked="0" layoutInCell="1" allowOverlap="1" wp14:anchorId="30EA9E69">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rsidR="004F6899" w:rsidRDefault="00CB1CE9" w:rsidP="00100C61">
      <w:r w:rsidRPr="00100C61">
        <w:rPr>
          <w:noProof/>
        </w:rPr>
        <w:drawing>
          <wp:anchor distT="0" distB="0" distL="114300" distR="114300" simplePos="0" relativeHeight="251663360" behindDoc="0" locked="0" layoutInCell="1" allowOverlap="1">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30 iterations</w:t>
      </w:r>
    </w:p>
    <w:p w:rsidR="00100C61" w:rsidRPr="00CB1CE9" w:rsidRDefault="00F8214A" w:rsidP="00CB1CE9">
      <w:pPr>
        <w:spacing w:line="240" w:lineRule="auto"/>
        <w:ind w:firstLine="0"/>
        <w:jc w:val="left"/>
        <w:rPr>
          <w:rFonts w:ascii="Times New Roman" w:eastAsia="Times New Roman" w:hAnsi="Times New Roman"/>
          <w:sz w:val="24"/>
          <w:lang w:eastAsia="en-GB"/>
        </w:rPr>
      </w:pPr>
      <w:r>
        <w:rPr>
          <w:noProof/>
        </w:rPr>
        <mc:AlternateContent>
          <mc:Choice Requires="wps">
            <w:drawing>
              <wp:anchor distT="0" distB="0" distL="114300" distR="114300" simplePos="0" relativeHeight="251700224" behindDoc="0" locked="0" layoutInCell="1" allowOverlap="1" wp14:anchorId="7897A6D9" wp14:editId="6CE8C6AB">
                <wp:simplePos x="0" y="0"/>
                <wp:positionH relativeFrom="column">
                  <wp:posOffset>1253066</wp:posOffset>
                </wp:positionH>
                <wp:positionV relativeFrom="paragraph">
                  <wp:posOffset>915670</wp:posOffset>
                </wp:positionV>
                <wp:extent cx="3581400" cy="635"/>
                <wp:effectExtent l="0" t="0" r="0" b="0"/>
                <wp:wrapThrough wrapText="bothSides">
                  <wp:wrapPolygon edited="0">
                    <wp:start x="0" y="0"/>
                    <wp:lineTo x="0" y="20066"/>
                    <wp:lineTo x="21523" y="20066"/>
                    <wp:lineTo x="215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F8214A" w:rsidRPr="00F94FA9" w:rsidRDefault="00F8214A" w:rsidP="00F8214A">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29</w:t>
                            </w:r>
                            <w:r>
                              <w:fldChar w:fldCharType="end"/>
                            </w:r>
                            <w:r>
                              <w:t>. Comparison of the effect of components and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7A6D9" id="Text Box 28" o:spid="_x0000_s1030" type="#_x0000_t202" style="position:absolute;margin-left:98.65pt;margin-top:72.1pt;width:28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" stroked="f">
                <v:textbox style="mso-fit-shape-to-text:t" inset="0,0,0,0">
                  <w:txbxContent>
                    <w:p w:rsidR="00F8214A" w:rsidRPr="00F94FA9" w:rsidRDefault="00F8214A" w:rsidP="00F8214A">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29</w:t>
                      </w:r>
                      <w:r>
                        <w:fldChar w:fldCharType="end"/>
                      </w:r>
                      <w:r>
                        <w:t>. Comparison of the effect of components and iterations.</w:t>
                      </w:r>
                    </w:p>
                  </w:txbxContent>
                </v:textbox>
                <w10:wrap type="through"/>
              </v:shape>
            </w:pict>
          </mc:Fallback>
        </mc:AlternateContent>
      </w:r>
    </w:p>
    <w:p w:rsidR="00F8214A" w:rsidRDefault="00F8214A" w:rsidP="00100C61"/>
    <w:p w:rsidR="00CB1CE9" w:rsidRDefault="004F6899" w:rsidP="00100C61">
      <w:r>
        <w:t xml:space="preserve">With 100 components and 30 iterations the results are </w:t>
      </w:r>
      <w:r w:rsidR="00C22707">
        <w:t>pretty good</w:t>
      </w:r>
      <w:r w:rsidR="00CB1CE9">
        <w:t xml:space="preserve"> when compared to the original images:</w:t>
      </w:r>
    </w:p>
    <w:p w:rsidR="00620A31" w:rsidRDefault="00CB1CE9" w:rsidP="00620A31">
      <w:pPr>
        <w:keepNext/>
        <w:jc w:val="center"/>
      </w:pPr>
      <w:r>
        <w:rPr>
          <w:noProof/>
        </w:rPr>
        <w:drawing>
          <wp:inline distT="0" distB="0" distL="0" distR="0">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rsidR="00CB1CE9" w:rsidRDefault="00620A31" w:rsidP="00620A31">
      <w:pPr>
        <w:pStyle w:val="Caption"/>
        <w:jc w:val="center"/>
      </w:pPr>
      <w:r>
        <w:t xml:space="preserve">Figure </w:t>
      </w:r>
      <w:r>
        <w:fldChar w:fldCharType="begin"/>
      </w:r>
      <w:r>
        <w:instrText xml:space="preserve"> SEQ Figure \* ARABIC </w:instrText>
      </w:r>
      <w:r>
        <w:fldChar w:fldCharType="separate"/>
      </w:r>
      <w:r w:rsidR="00C41028">
        <w:rPr>
          <w:noProof/>
        </w:rPr>
        <w:t>30</w:t>
      </w:r>
      <w:r>
        <w:fldChar w:fldCharType="end"/>
      </w:r>
      <w:r>
        <w:t>. Predictions with 100 components and 30 iterations.</w:t>
      </w:r>
    </w:p>
    <w:p w:rsidR="00100C61" w:rsidRDefault="00CB1CE9" w:rsidP="00D675F5">
      <w:r>
        <w:lastRenderedPageBreak/>
        <w:t>However,</w:t>
      </w:r>
      <w:r w:rsidR="004F6899">
        <w:t xml:space="preserve"> using so many components increases the computational complexity significantly. For example, 10 components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rsidR="00100C61" w:rsidRDefault="00100C61" w:rsidP="00D675F5"/>
    <w:p w:rsidR="004F6899" w:rsidRDefault="00100C61" w:rsidP="00A16A0D">
      <w:r>
        <w:t xml:space="preserve">Finally, Gibbs sampling works by sampling from the distribution n times, and then it takes the average. Thus,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online documentation and papers,</w:t>
      </w:r>
      <w:r w:rsidR="00CE616C">
        <w:t xml:space="preserve"> which we can corroborate,</w:t>
      </w:r>
      <w:r w:rsidR="00316BB4">
        <w:t xml:space="preserve"> a single sampling step gives surprisingly good results.</w:t>
      </w:r>
      <w:r w:rsidR="00530F7A">
        <w:t xml:space="preserve"> </w:t>
      </w:r>
    </w:p>
    <w:p w:rsidR="00CB1CE9" w:rsidRDefault="00A16A0D" w:rsidP="00A16A0D">
      <w:pPr>
        <w:pStyle w:val="Heading3"/>
      </w:pPr>
      <w:r>
        <w:t>Reconstructing images</w:t>
      </w:r>
    </w:p>
    <w:p w:rsidR="00A16A0D" w:rsidRDefault="00A16A0D" w:rsidP="00A16A0D">
      <w:r>
        <w:t>With the model already trained, we can use it to reconstruct unseen images which are missing a some pixel rows.</w:t>
      </w:r>
      <w:r w:rsidR="00A66DB7">
        <w:t xml:space="preserve"> In the following tests, 10 rows of pixels were removed(the images are 28x28), similar results were obtained after removing 15 rows, but removing 20 rows gives produces unreliable reconstructions.</w:t>
      </w:r>
    </w:p>
    <w:p w:rsidR="006965DE" w:rsidRDefault="006965DE" w:rsidP="006965DE">
      <w:pPr>
        <w:ind w:firstLine="0"/>
      </w:pPr>
    </w:p>
    <w:p w:rsidR="00C45C9B" w:rsidRDefault="00900BCF" w:rsidP="006965DE">
      <w:pPr>
        <w:ind w:firstLine="0"/>
      </w:pPr>
      <w:r>
        <w:rPr>
          <w:noProof/>
        </w:rPr>
        <mc:AlternateContent>
          <mc:Choice Requires="wps">
            <w:drawing>
              <wp:anchor distT="0" distB="0" distL="114300" distR="114300" simplePos="0" relativeHeight="251702272" behindDoc="0" locked="0" layoutInCell="1" allowOverlap="1" wp14:anchorId="7C64A912" wp14:editId="3CB717AB">
                <wp:simplePos x="0" y="0"/>
                <wp:positionH relativeFrom="column">
                  <wp:posOffset>406188</wp:posOffset>
                </wp:positionH>
                <wp:positionV relativeFrom="paragraph">
                  <wp:posOffset>1464522</wp:posOffset>
                </wp:positionV>
                <wp:extent cx="5189855" cy="211455"/>
                <wp:effectExtent l="0" t="0" r="4445" b="4445"/>
                <wp:wrapThrough wrapText="bothSides">
                  <wp:wrapPolygon edited="0">
                    <wp:start x="0" y="0"/>
                    <wp:lineTo x="0" y="20757"/>
                    <wp:lineTo x="21566" y="20757"/>
                    <wp:lineTo x="2156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189855" cy="211455"/>
                        </a:xfrm>
                        <a:prstGeom prst="rect">
                          <a:avLst/>
                        </a:prstGeom>
                        <a:solidFill>
                          <a:prstClr val="white"/>
                        </a:solidFill>
                        <a:ln>
                          <a:noFill/>
                        </a:ln>
                      </wps:spPr>
                      <wps:txbx>
                        <w:txbxContent>
                          <w:p w:rsidR="00900BCF" w:rsidRPr="00167BD8" w:rsidRDefault="00900BCF" w:rsidP="00900BCF">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31</w:t>
                            </w:r>
                            <w:r>
                              <w:fldChar w:fldCharType="end"/>
                            </w:r>
                            <w:r>
                              <w:t>. Comparison of removed rows.</w:t>
                            </w:r>
                            <w:r w:rsidR="0002245E">
                              <w:t xml:space="preserve"> Original(top), incomplete(</w:t>
                            </w:r>
                            <w:r w:rsidR="00C41028">
                              <w:t>middle</w:t>
                            </w:r>
                            <w:r w:rsidR="0002245E">
                              <w:t>), predicted(bottom).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A912" id="Text Box 29" o:spid="_x0000_s1031" type="#_x0000_t202" style="position:absolute;left:0;text-align:left;margin-left:32pt;margin-top:115.3pt;width:408.65pt;height:1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" stroked="f">
                <v:textbox inset="0,0,0,0">
                  <w:txbxContent>
                    <w:p w:rsidR="00900BCF" w:rsidRPr="00167BD8" w:rsidRDefault="00900BCF" w:rsidP="00900BCF">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31</w:t>
                      </w:r>
                      <w:r>
                        <w:fldChar w:fldCharType="end"/>
                      </w:r>
                      <w:r>
                        <w:t>. Comparison of removed rows.</w:t>
                      </w:r>
                      <w:r w:rsidR="0002245E">
                        <w:t xml:space="preserve"> Original(top), incomplete(</w:t>
                      </w:r>
                      <w:r w:rsidR="00C41028">
                        <w:t>middle</w:t>
                      </w:r>
                      <w:r w:rsidR="0002245E">
                        <w:t>), predicted(bottom).</w:t>
                      </w:r>
                    </w:p>
                  </w:txbxContent>
                </v:textbox>
                <w10:wrap type="through"/>
              </v:shape>
            </w:pict>
          </mc:Fallback>
        </mc:AlternateContent>
      </w:r>
      <w:r w:rsidR="006965DE">
        <w:rPr>
          <w:noProof/>
        </w:rPr>
        <w:drawing>
          <wp:anchor distT="0" distB="0" distL="114300" distR="114300" simplePos="0" relativeHeight="251666432" behindDoc="0" locked="0" layoutInCell="1" allowOverlap="1">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sidR="006965DE">
        <w:rPr>
          <w:noProof/>
        </w:rPr>
        <w:drawing>
          <wp:anchor distT="0" distB="0" distL="114300" distR="114300" simplePos="0" relativeHeight="251665408" behindDoc="0" locked="0" layoutInCell="1" allowOverlap="1">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006965DE" w:rsidRPr="00A16A0D">
        <w:rPr>
          <w:noProof/>
        </w:rPr>
        <w:drawing>
          <wp:anchor distT="0" distB="0" distL="114300" distR="114300" simplePos="0" relativeHeight="251673600" behindDoc="0" locked="0" layoutInCell="1" allowOverlap="1">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t xml:space="preserve">      </w:t>
      </w:r>
      <w:r w:rsidR="00A16A0D">
        <w:t>Removing top rows                Removing central rows</w:t>
      </w:r>
      <w:r w:rsidR="006965DE">
        <w:t xml:space="preserve">                Removing bottom rows</w:t>
      </w:r>
    </w:p>
    <w:p w:rsidR="00900BCF" w:rsidRDefault="00C45C9B" w:rsidP="00C45C9B">
      <w:pPr>
        <w:ind w:firstLine="0"/>
      </w:pPr>
      <w:r>
        <w:t xml:space="preserve">     </w:t>
      </w:r>
    </w:p>
    <w:p w:rsidR="00C45C9B" w:rsidRPr="00D675F5" w:rsidRDefault="00900BCF" w:rsidP="00900BCF">
      <w:pPr>
        <w:ind w:firstLine="0"/>
      </w:pPr>
      <w:r>
        <w:t xml:space="preserve">      </w:t>
      </w:r>
      <w:r w:rsidR="00C45C9B">
        <w:t>As we can see, the model does not provide perfect reconstructions, although the results are normally quite accurate</w:t>
      </w:r>
      <w:r w:rsidR="00B77F90">
        <w:t>.</w:t>
      </w:r>
    </w:p>
    <w:p w:rsidR="00A84030" w:rsidRDefault="005D387F" w:rsidP="00A84030">
      <w:pPr>
        <w:pStyle w:val="Heading2"/>
      </w:pPr>
      <w:r>
        <w:t>Deep Boltzmann Machines</w:t>
      </w:r>
    </w:p>
    <w:p w:rsidR="00A84030" w:rsidRDefault="00A84030" w:rsidP="00A84030">
      <w:r>
        <w:t>Deep Boltzmann Machines(DBMs) are a series of RBM stacked on top of each other, much like the architecture of stacked autoencoders. There is full connectivity between neighboring layers, but none between the rest.</w:t>
      </w:r>
      <w:r w:rsidR="00223A2F">
        <w:t xml:space="preserve"> First we will compare the components extracted by the previous RBM and the two layers of the pretrained DBM on the MNIST dataset</w:t>
      </w:r>
      <w:r w:rsidR="00726773">
        <w:t>. Results can be seen in Figure 32.</w:t>
      </w:r>
    </w:p>
    <w:p w:rsidR="00455EAF" w:rsidRPr="006965DE" w:rsidRDefault="00455EAF" w:rsidP="00A84030">
      <w:pPr>
        <w:rPr>
          <w:sz w:val="16"/>
          <w:szCs w:val="20"/>
        </w:rPr>
      </w:pPr>
    </w:p>
    <w:p w:rsidR="00C05296" w:rsidRPr="00C05296" w:rsidRDefault="00726773" w:rsidP="00C05296">
      <w:pPr>
        <w:ind w:firstLine="0"/>
        <w:rPr>
          <w:sz w:val="16"/>
          <w:szCs w:val="20"/>
        </w:rPr>
      </w:pPr>
      <w:r>
        <w:rPr>
          <w:noProof/>
        </w:rPr>
        <mc:AlternateContent>
          <mc:Choice Requires="wps">
            <w:drawing>
              <wp:anchor distT="0" distB="0" distL="114300" distR="114300" simplePos="0" relativeHeight="251704320" behindDoc="0" locked="0" layoutInCell="1" allowOverlap="1" wp14:anchorId="01E1B9A3" wp14:editId="4B9B4BA6">
                <wp:simplePos x="0" y="0"/>
                <wp:positionH relativeFrom="column">
                  <wp:posOffset>304800</wp:posOffset>
                </wp:positionH>
                <wp:positionV relativeFrom="paragraph">
                  <wp:posOffset>1807210</wp:posOffset>
                </wp:positionV>
                <wp:extent cx="5410200" cy="635"/>
                <wp:effectExtent l="0" t="0" r="0" b="0"/>
                <wp:wrapThrough wrapText="bothSides">
                  <wp:wrapPolygon edited="0">
                    <wp:start x="0" y="0"/>
                    <wp:lineTo x="0" y="20066"/>
                    <wp:lineTo x="21549" y="20066"/>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726773" w:rsidRPr="001F515A" w:rsidRDefault="00726773" w:rsidP="00726773">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32</w:t>
                            </w:r>
                            <w:r>
                              <w:fldChar w:fldCharType="end"/>
                            </w:r>
                            <w:r>
                              <w:t>. Comparison of extracted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1B9A3" id="Text Box 30" o:spid="_x0000_s1032" type="#_x0000_t202" style="position:absolute;left:0;text-align:left;margin-left:24pt;margin-top:142.3pt;width:42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" stroked="f">
                <v:textbox style="mso-fit-shape-to-text:t" inset="0,0,0,0">
                  <w:txbxContent>
                    <w:p w:rsidR="00726773" w:rsidRPr="001F515A" w:rsidRDefault="00726773" w:rsidP="00726773">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32</w:t>
                      </w:r>
                      <w:r>
                        <w:fldChar w:fldCharType="end"/>
                      </w:r>
                      <w:r>
                        <w:t>. Comparison of extracted components.</w:t>
                      </w:r>
                    </w:p>
                  </w:txbxContent>
                </v:textbox>
                <w10:wrap type="through"/>
              </v:shape>
            </w:pict>
          </mc:Fallback>
        </mc:AlternateContent>
      </w:r>
      <w:r w:rsidR="00C05296" w:rsidRPr="00455EAF">
        <w:rPr>
          <w:noProof/>
        </w:rPr>
        <w:drawing>
          <wp:anchor distT="0" distB="0" distL="114300" distR="114300" simplePos="0" relativeHeight="251669504" behindDoc="0" locked="0" layoutInCell="1" allowOverlap="1">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96"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simplePos x="0" y="0"/>
            <wp:positionH relativeFrom="column">
              <wp:posOffset>4004310</wp:posOffset>
            </wp:positionH>
            <wp:positionV relativeFrom="paragraph">
              <wp:posOffset>25400</wp:posOffset>
            </wp:positionV>
            <wp:extent cx="1659255" cy="1757045"/>
            <wp:effectExtent l="0" t="0" r="4445" b="0"/>
            <wp:wrapThrough wrapText="bothSides">
              <wp:wrapPolygon edited="0">
                <wp:start x="1984" y="0"/>
                <wp:lineTo x="0" y="2030"/>
                <wp:lineTo x="0" y="20609"/>
                <wp:lineTo x="165" y="21389"/>
                <wp:lineTo x="21327" y="21389"/>
                <wp:lineTo x="21493" y="20765"/>
                <wp:lineTo x="21493" y="1874"/>
                <wp:lineTo x="18847" y="0"/>
                <wp:lineTo x="1984"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05296" w:rsidRPr="00455EAF">
        <w:rPr>
          <w:noProof/>
        </w:rPr>
        <w:drawing>
          <wp:anchor distT="0" distB="0" distL="114300" distR="114300" simplePos="0" relativeHeight="251667456" behindDoc="1" locked="0" layoutInCell="1" allowOverlap="1">
            <wp:simplePos x="0" y="0"/>
            <wp:positionH relativeFrom="column">
              <wp:posOffset>2141855</wp:posOffset>
            </wp:positionH>
            <wp:positionV relativeFrom="paragraph">
              <wp:posOffset>33655</wp:posOffset>
            </wp:positionV>
            <wp:extent cx="1644650" cy="1741170"/>
            <wp:effectExtent l="0" t="0" r="6350" b="0"/>
            <wp:wrapThrough wrapText="bothSides">
              <wp:wrapPolygon edited="0">
                <wp:start x="2002" y="0"/>
                <wp:lineTo x="0" y="2048"/>
                <wp:lineTo x="0" y="20639"/>
                <wp:lineTo x="167" y="21427"/>
                <wp:lineTo x="21517" y="21427"/>
                <wp:lineTo x="21517" y="1891"/>
                <wp:lineTo x="18848" y="0"/>
                <wp:lineTo x="200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rsidR="00C22707" w:rsidRPr="00C22707" w:rsidRDefault="00223A2F" w:rsidP="006965DE">
      <w:r>
        <w:t>It can be seen that the weights of the RBM are similar to the weights of the first layer of the DBM. These weights represent top-level knowledge, and thus look very abstract. They learn thi</w:t>
      </w:r>
      <w:r w:rsidR="00784A4E">
        <w:t>n</w:t>
      </w:r>
      <w:r>
        <w:t xml:space="preserve">gs </w:t>
      </w:r>
      <w:r>
        <w:lastRenderedPageBreak/>
        <w:t>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t>Seeing these layers, one could expect much better accuracy from the DBM model.</w:t>
      </w:r>
    </w:p>
    <w:p w:rsidR="00455EAF" w:rsidRDefault="00455EAF" w:rsidP="00A84030"/>
    <w:p w:rsidR="00C22707" w:rsidRDefault="00C22707" w:rsidP="00A84030">
      <w:r>
        <w:t>To test this assumption, some samples were generated in the same way as they were generated with the RBM model:</w:t>
      </w:r>
    </w:p>
    <w:p w:rsidR="000D1DD3" w:rsidRDefault="00C22707" w:rsidP="000D1DD3">
      <w:pPr>
        <w:keepNext/>
        <w:jc w:val="center"/>
      </w:pPr>
      <w:r>
        <w:rPr>
          <w:noProof/>
        </w:rPr>
        <w:drawing>
          <wp:inline distT="0" distB="0" distL="0" distR="0">
            <wp:extent cx="1628188" cy="1715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5778" cy="1723131"/>
                    </a:xfrm>
                    <a:prstGeom prst="rect">
                      <a:avLst/>
                    </a:prstGeom>
                  </pic:spPr>
                </pic:pic>
              </a:graphicData>
            </a:graphic>
          </wp:inline>
        </w:drawing>
      </w:r>
    </w:p>
    <w:p w:rsidR="00455EAF" w:rsidRDefault="000D1DD3" w:rsidP="000D1DD3">
      <w:pPr>
        <w:pStyle w:val="Caption"/>
        <w:jc w:val="center"/>
      </w:pPr>
      <w:r>
        <w:t xml:space="preserve">Figure </w:t>
      </w:r>
      <w:r>
        <w:fldChar w:fldCharType="begin"/>
      </w:r>
      <w:r>
        <w:instrText xml:space="preserve"> SEQ Figure \* ARABIC </w:instrText>
      </w:r>
      <w:r>
        <w:fldChar w:fldCharType="separate"/>
      </w:r>
      <w:r w:rsidR="00C41028">
        <w:rPr>
          <w:noProof/>
        </w:rPr>
        <w:t>33</w:t>
      </w:r>
      <w:r>
        <w:fldChar w:fldCharType="end"/>
      </w:r>
      <w:r>
        <w:t>. Generated samples.</w:t>
      </w:r>
    </w:p>
    <w:p w:rsidR="00455EAF" w:rsidRPr="00A84030" w:rsidRDefault="00C22707" w:rsidP="00C7065B">
      <w:pPr>
        <w:jc w:val="left"/>
      </w:pPr>
      <w:r>
        <w:t xml:space="preserve">It is really noticeable how much </w:t>
      </w:r>
      <w:r w:rsidR="009E007F">
        <w:t xml:space="preserve">more </w:t>
      </w:r>
      <w:r>
        <w:t>precise th</w:t>
      </w:r>
      <w:r w:rsidR="009E007F">
        <w:t>e</w:t>
      </w:r>
      <w:r>
        <w:t>s</w:t>
      </w:r>
      <w:r w:rsidR="009E007F">
        <w:t>e</w:t>
      </w:r>
      <w:r>
        <w:t xml:space="preserve"> samples are. The line tracing is better defined are more realistic. There are less missing spots, and </w:t>
      </w:r>
      <w:r w:rsidR="00C7065B">
        <w:t xml:space="preserve">almost all generated images are lisible. </w:t>
      </w:r>
    </w:p>
    <w:p w:rsidR="002D3AB1" w:rsidRDefault="005D387F" w:rsidP="002D3AB1">
      <w:pPr>
        <w:pStyle w:val="Heading2"/>
      </w:pPr>
      <w:r>
        <w:t>Generative Adversarial Networks(GANs)</w:t>
      </w:r>
    </w:p>
    <w:p w:rsidR="002D3AB1" w:rsidRDefault="009E007F" w:rsidP="002D3AB1">
      <w:r w:rsidRPr="002D3AB1">
        <w:rPr>
          <w:rFonts w:ascii="Cambria Math" w:hAnsi="Cambria Math" w:hint="eastAsia"/>
          <w:noProof/>
          <w:lang w:eastAsia="ja-JP"/>
        </w:rPr>
        <w:drawing>
          <wp:anchor distT="0" distB="0" distL="114300" distR="114300" simplePos="0" relativeHeight="251674624" behindDoc="0" locked="0" layoutInCell="1" allowOverlap="1">
            <wp:simplePos x="0" y="0"/>
            <wp:positionH relativeFrom="column">
              <wp:posOffset>4318000</wp:posOffset>
            </wp:positionH>
            <wp:positionV relativeFrom="paragraph">
              <wp:posOffset>654050</wp:posOffset>
            </wp:positionV>
            <wp:extent cx="1921510" cy="1548130"/>
            <wp:effectExtent l="0" t="0" r="0" b="0"/>
            <wp:wrapThrough wrapText="bothSides">
              <wp:wrapPolygon edited="0">
                <wp:start x="1285" y="0"/>
                <wp:lineTo x="1142" y="886"/>
                <wp:lineTo x="1570" y="3012"/>
                <wp:lineTo x="714" y="3189"/>
                <wp:lineTo x="714" y="4075"/>
                <wp:lineTo x="1856" y="6025"/>
                <wp:lineTo x="714" y="6202"/>
                <wp:lineTo x="714" y="6911"/>
                <wp:lineTo x="1856" y="8860"/>
                <wp:lineTo x="714" y="9214"/>
                <wp:lineTo x="714" y="9746"/>
                <wp:lineTo x="1856" y="11695"/>
                <wp:lineTo x="714" y="12049"/>
                <wp:lineTo x="714" y="12935"/>
                <wp:lineTo x="1856" y="14530"/>
                <wp:lineTo x="286" y="15062"/>
                <wp:lineTo x="286" y="15947"/>
                <wp:lineTo x="1856" y="17365"/>
                <wp:lineTo x="286" y="17897"/>
                <wp:lineTo x="286" y="18960"/>
                <wp:lineTo x="1856" y="20200"/>
                <wp:lineTo x="1999" y="21263"/>
                <wp:lineTo x="19558" y="21263"/>
                <wp:lineTo x="19558" y="20200"/>
                <wp:lineTo x="20843" y="20200"/>
                <wp:lineTo x="21414" y="19314"/>
                <wp:lineTo x="21414" y="532"/>
                <wp:lineTo x="20558" y="354"/>
                <wp:lineTo x="1999" y="0"/>
                <wp:lineTo x="1285"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151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AB1">
        <w:t>GANs are a special network architecture in which two separate neural network</w:t>
      </w:r>
      <w:r w:rsidR="00784A4E">
        <w:t>s</w:t>
      </w:r>
      <w:r w:rsidR="002D3AB1">
        <w:t xml:space="preserve"> are competing with each other. One of them, called </w:t>
      </w:r>
      <w:r w:rsidR="002D3AB1" w:rsidRPr="002D3AB1">
        <w:rPr>
          <w:i/>
          <w:iCs/>
        </w:rPr>
        <w:t>generator</w:t>
      </w:r>
      <w:r w:rsidR="002D3AB1">
        <w:t xml:space="preserve">, creates new data instances(e.g. images) and feeds this data besides some data points of the real dataset to the other network, called </w:t>
      </w:r>
      <w:r w:rsidR="002D3AB1" w:rsidRPr="002D3AB1">
        <w:rPr>
          <w:i/>
          <w:iCs/>
        </w:rPr>
        <w:t>discriminator</w:t>
      </w:r>
      <w:r w:rsidR="002D3AB1">
        <w:t>. The discriminator then tries to guess if the input data is real or fake, and assigns a probability to each instance. Finally, the generator updates its weights in order to increase the probability of fooling the discriminator.</w:t>
      </w:r>
    </w:p>
    <w:p w:rsidR="002D3AB1" w:rsidRDefault="002D3AB1" w:rsidP="002D3AB1"/>
    <w:p w:rsidR="002D3AB1" w:rsidRDefault="002D3AB1" w:rsidP="002D3AB1">
      <w:r>
        <w:t>We will train a DGAN architecture on the CIFAR dataset, which contains 32x32 color images from different categories. Specifically, we selected category 7, which corresponds to horses.</w:t>
      </w:r>
    </w:p>
    <w:p w:rsidR="002D3AB1" w:rsidRDefault="002D3AB1" w:rsidP="002D3AB1">
      <w:pPr>
        <w:spacing w:line="240" w:lineRule="auto"/>
        <w:ind w:firstLine="0"/>
        <w:jc w:val="center"/>
        <w:rPr>
          <w:rFonts w:ascii="Times New Roman" w:eastAsia="Times New Roman" w:hAnsi="Times New Roman"/>
          <w:sz w:val="24"/>
          <w:lang w:val="en-GB" w:eastAsia="en-GB"/>
        </w:rPr>
      </w:pPr>
    </w:p>
    <w:p w:rsidR="00AD4749" w:rsidRPr="006965DE" w:rsidRDefault="009E007F" w:rsidP="006965DE">
      <w:pPr>
        <w:rPr>
          <w:lang w:val="en-GB" w:eastAsia="en-GB"/>
        </w:rPr>
      </w:pPr>
      <w:r>
        <w:rPr>
          <w:noProof/>
        </w:rPr>
        <mc:AlternateContent>
          <mc:Choice Requires="wps">
            <w:drawing>
              <wp:anchor distT="0" distB="0" distL="114300" distR="114300" simplePos="0" relativeHeight="251706368" behindDoc="0" locked="0" layoutInCell="1" allowOverlap="1" wp14:anchorId="1CEC5FE9" wp14:editId="33282265">
                <wp:simplePos x="0" y="0"/>
                <wp:positionH relativeFrom="column">
                  <wp:posOffset>4148667</wp:posOffset>
                </wp:positionH>
                <wp:positionV relativeFrom="paragraph">
                  <wp:posOffset>490855</wp:posOffset>
                </wp:positionV>
                <wp:extent cx="2235200" cy="635"/>
                <wp:effectExtent l="0" t="0" r="0" b="0"/>
                <wp:wrapThrough wrapText="bothSides">
                  <wp:wrapPolygon edited="0">
                    <wp:start x="0" y="0"/>
                    <wp:lineTo x="0" y="20066"/>
                    <wp:lineTo x="21477" y="20066"/>
                    <wp:lineTo x="21477"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rsidR="009E007F" w:rsidRPr="00591A80" w:rsidRDefault="009E007F"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34</w:t>
                            </w:r>
                            <w:r>
                              <w:fldChar w:fldCharType="end"/>
                            </w:r>
                            <w:r>
                              <w:t>. Images from the horse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5FE9" id="Text Box 34" o:spid="_x0000_s1033" type="#_x0000_t202" style="position:absolute;left:0;text-align:left;margin-left:326.65pt;margin-top:38.65pt;width:17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" stroked="f">
                <v:textbox style="mso-fit-shape-to-text:t" inset="0,0,0,0">
                  <w:txbxContent>
                    <w:p w:rsidR="009E007F" w:rsidRPr="00591A80" w:rsidRDefault="009E007F"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34</w:t>
                      </w:r>
                      <w:r>
                        <w:fldChar w:fldCharType="end"/>
                      </w:r>
                      <w:r>
                        <w:t>. Images from the horse class.</w:t>
                      </w:r>
                    </w:p>
                  </w:txbxContent>
                </v:textbox>
                <w10:wrap type="through"/>
              </v:shape>
            </w:pict>
          </mc:Fallback>
        </mc:AlternateContent>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rsidR="00AD4749" w:rsidRDefault="009E007F" w:rsidP="0093009E">
      <w:pPr>
        <w:spacing w:line="240" w:lineRule="auto"/>
        <w:ind w:firstLine="0"/>
        <w:jc w:val="left"/>
        <w:rPr>
          <w:rFonts w:ascii="Times New Roman" w:eastAsia="Times New Roman" w:hAnsi="Times New Roman"/>
          <w:sz w:val="24"/>
          <w:lang w:val="en-GB" w:eastAsia="en-GB"/>
        </w:rPr>
      </w:pPr>
      <w:r w:rsidRPr="0093009E">
        <w:rPr>
          <w:rFonts w:ascii="Times New Roman" w:hAnsi="Times New Roman"/>
          <w:noProof/>
          <w:sz w:val="24"/>
          <w:lang w:val="en-GB" w:eastAsia="en-GB"/>
        </w:rPr>
        <w:drawing>
          <wp:anchor distT="0" distB="0" distL="114300" distR="114300" simplePos="0" relativeHeight="251671552" behindDoc="0" locked="0" layoutInCell="1" allowOverlap="1">
            <wp:simplePos x="0" y="0"/>
            <wp:positionH relativeFrom="column">
              <wp:posOffset>-34078</wp:posOffset>
            </wp:positionH>
            <wp:positionV relativeFrom="paragraph">
              <wp:posOffset>140335</wp:posOffset>
            </wp:positionV>
            <wp:extent cx="3140710" cy="1681480"/>
            <wp:effectExtent l="0" t="0" r="0" b="0"/>
            <wp:wrapThrough wrapText="bothSides">
              <wp:wrapPolygon edited="0">
                <wp:start x="1048" y="326"/>
                <wp:lineTo x="1048" y="979"/>
                <wp:lineTo x="1572" y="3263"/>
                <wp:lineTo x="699" y="3263"/>
                <wp:lineTo x="699" y="4242"/>
                <wp:lineTo x="1660" y="5873"/>
                <wp:lineTo x="699" y="6363"/>
                <wp:lineTo x="699" y="6852"/>
                <wp:lineTo x="1660" y="8483"/>
                <wp:lineTo x="699" y="9136"/>
                <wp:lineTo x="699" y="9952"/>
                <wp:lineTo x="1660" y="11094"/>
                <wp:lineTo x="699" y="11909"/>
                <wp:lineTo x="699" y="12725"/>
                <wp:lineTo x="1660" y="13704"/>
                <wp:lineTo x="349" y="14683"/>
                <wp:lineTo x="349" y="15498"/>
                <wp:lineTo x="1660" y="16314"/>
                <wp:lineTo x="349" y="17456"/>
                <wp:lineTo x="349" y="18435"/>
                <wp:lineTo x="1660" y="18924"/>
                <wp:lineTo x="1660" y="20719"/>
                <wp:lineTo x="21224" y="20719"/>
                <wp:lineTo x="21399" y="979"/>
                <wp:lineTo x="20700" y="816"/>
                <wp:lineTo x="1572" y="326"/>
                <wp:lineTo x="1048" y="32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071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hint="eastAsia"/>
          <w:noProof/>
          <w:lang w:eastAsia="ja-JP"/>
        </w:rPr>
        <w:drawing>
          <wp:anchor distT="0" distB="0" distL="114300" distR="114300" simplePos="0" relativeHeight="251672576" behindDoc="0" locked="0" layoutInCell="1" allowOverlap="1">
            <wp:simplePos x="0" y="0"/>
            <wp:positionH relativeFrom="column">
              <wp:posOffset>3039110</wp:posOffset>
            </wp:positionH>
            <wp:positionV relativeFrom="paragraph">
              <wp:posOffset>139912</wp:posOffset>
            </wp:positionV>
            <wp:extent cx="3149600" cy="1686560"/>
            <wp:effectExtent l="0" t="0" r="0" b="0"/>
            <wp:wrapThrough wrapText="bothSides">
              <wp:wrapPolygon edited="0">
                <wp:start x="1045" y="325"/>
                <wp:lineTo x="1045" y="976"/>
                <wp:lineTo x="1568" y="3253"/>
                <wp:lineTo x="697" y="3253"/>
                <wp:lineTo x="697" y="4229"/>
                <wp:lineTo x="1655" y="5855"/>
                <wp:lineTo x="697" y="6343"/>
                <wp:lineTo x="697" y="6994"/>
                <wp:lineTo x="1655" y="8458"/>
                <wp:lineTo x="697" y="9108"/>
                <wp:lineTo x="697" y="9922"/>
                <wp:lineTo x="1655" y="11060"/>
                <wp:lineTo x="697" y="11873"/>
                <wp:lineTo x="697" y="12849"/>
                <wp:lineTo x="1655" y="13663"/>
                <wp:lineTo x="348" y="14801"/>
                <wp:lineTo x="348" y="15452"/>
                <wp:lineTo x="1655" y="16265"/>
                <wp:lineTo x="348" y="17404"/>
                <wp:lineTo x="348" y="18542"/>
                <wp:lineTo x="1655" y="18867"/>
                <wp:lineTo x="1655" y="20819"/>
                <wp:lineTo x="21252" y="20819"/>
                <wp:lineTo x="21426" y="976"/>
                <wp:lineTo x="20729" y="813"/>
                <wp:lineTo x="1568" y="325"/>
                <wp:lineTo x="1045" y="325"/>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6">
                      <a:extLst>
                        <a:ext uri="{28A0092B-C50C-407E-A947-70E740481C1C}">
                          <a14:useLocalDpi xmlns:a14="http://schemas.microsoft.com/office/drawing/2010/main" val="0"/>
                        </a:ext>
                      </a:extLst>
                    </a:blip>
                    <a:stretch>
                      <a:fillRect/>
                    </a:stretch>
                  </pic:blipFill>
                  <pic:spPr>
                    <a:xfrm>
                      <a:off x="0" y="0"/>
                      <a:ext cx="3149600"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2CDDD351" wp14:editId="55009235">
                <wp:simplePos x="0" y="0"/>
                <wp:positionH relativeFrom="column">
                  <wp:posOffset>1120563</wp:posOffset>
                </wp:positionH>
                <wp:positionV relativeFrom="paragraph">
                  <wp:posOffset>1852295</wp:posOffset>
                </wp:positionV>
                <wp:extent cx="3625215" cy="635"/>
                <wp:effectExtent l="0" t="0" r="0" b="12065"/>
                <wp:wrapThrough wrapText="bothSides">
                  <wp:wrapPolygon edited="0">
                    <wp:start x="0" y="0"/>
                    <wp:lineTo x="0" y="0"/>
                    <wp:lineTo x="21490" y="0"/>
                    <wp:lineTo x="2149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rsidR="009E007F" w:rsidRPr="00BB7D59" w:rsidRDefault="009E007F"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35</w:t>
                            </w:r>
                            <w:r>
                              <w:fldChar w:fldCharType="end"/>
                            </w:r>
                            <w:r>
                              <w:t>. Generated images after 1(left) and 20</w:t>
                            </w:r>
                            <w:r w:rsidR="001C2636">
                              <w:t>.</w:t>
                            </w:r>
                            <w:r>
                              <w:t>000(right) batches.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D351" id="Text Box 39" o:spid="_x0000_s1034" type="#_x0000_t202" style="position:absolute;margin-left:88.25pt;margin-top:145.85pt;width:28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XW5MAIAAGYEAAAOAAAAZHJzL2Uyb0RvYy54bWysVE2P2yAQvVfqf0DcG+dDib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" stroked="f">
                <v:textbox style="mso-fit-shape-to-text:t" inset="0,0,0,0">
                  <w:txbxContent>
                    <w:p w:rsidR="009E007F" w:rsidRPr="00BB7D59" w:rsidRDefault="009E007F"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35</w:t>
                      </w:r>
                      <w:r>
                        <w:fldChar w:fldCharType="end"/>
                      </w:r>
                      <w:r>
                        <w:t>. Generated images after 1(left) and 20</w:t>
                      </w:r>
                      <w:r w:rsidR="001C2636">
                        <w:t>.</w:t>
                      </w:r>
                      <w:r>
                        <w:t>000(right) batches.</w:t>
                      </w:r>
                    </w:p>
                  </w:txbxContent>
                </v:textbox>
                <w10:wrap type="through"/>
              </v:shape>
            </w:pict>
          </mc:Fallback>
        </mc:AlternateContent>
      </w:r>
    </w:p>
    <w:p w:rsidR="0033670E" w:rsidRDefault="00AD4749" w:rsidP="009E007F">
      <w:pPr>
        <w:spacing w:line="240" w:lineRule="auto"/>
        <w:ind w:firstLine="0"/>
        <w:jc w:val="left"/>
        <w:rPr>
          <w:lang w:val="en-GB" w:eastAsia="en-GB"/>
        </w:rPr>
      </w:pPr>
      <w:r>
        <w:rPr>
          <w:rFonts w:eastAsia="Times New Roman"/>
          <w:szCs w:val="21"/>
          <w:lang w:val="en-GB" w:eastAsia="en-GB"/>
        </w:rPr>
        <w:lastRenderedPageBreak/>
        <w:t xml:space="preserve">            </w:t>
      </w:r>
      <w:r w:rsidR="00870F29">
        <w:rPr>
          <w:lang w:val="en-GB" w:eastAsia="en-GB"/>
        </w:rPr>
        <w:t>Although some of the generated images are blurry or distorted, we can observe how, generally, results are good and realistic when compared to the original dataset.</w:t>
      </w:r>
    </w:p>
    <w:p w:rsidR="00870F29" w:rsidRDefault="00870F29" w:rsidP="00870F29">
      <w:pPr>
        <w:rPr>
          <w:lang w:val="en-GB" w:eastAsia="en-GB"/>
        </w:rPr>
      </w:pPr>
    </w:p>
    <w:p w:rsidR="00870F29" w:rsidRDefault="00870F29" w:rsidP="00870F29">
      <w:pPr>
        <w:rPr>
          <w:lang w:val="en-GB" w:eastAsia="en-GB"/>
        </w:rPr>
      </w:pPr>
      <w:r>
        <w:rPr>
          <w:lang w:val="en-GB" w:eastAsia="en-GB"/>
        </w:rPr>
        <w:t>When monitoring the loss and accuracy values of both networks, we obtain the following data:</w:t>
      </w:r>
    </w:p>
    <w:tbl>
      <w:tblPr>
        <w:tblStyle w:val="TableGrid"/>
        <w:tblW w:w="0" w:type="auto"/>
        <w:tblLook w:val="04A0" w:firstRow="1" w:lastRow="0" w:firstColumn="1" w:lastColumn="0" w:noHBand="0" w:noVBand="1"/>
      </w:tblPr>
      <w:tblGrid>
        <w:gridCol w:w="1803"/>
        <w:gridCol w:w="1803"/>
        <w:gridCol w:w="1803"/>
        <w:gridCol w:w="1803"/>
        <w:gridCol w:w="1804"/>
      </w:tblGrid>
      <w:tr w:rsidR="00870F29" w:rsidTr="00870F29">
        <w:tc>
          <w:tcPr>
            <w:tcW w:w="1803" w:type="dxa"/>
          </w:tcPr>
          <w:p w:rsidR="00870F29" w:rsidRDefault="00870F29" w:rsidP="00870F29">
            <w:pPr>
              <w:ind w:firstLine="0"/>
              <w:rPr>
                <w:lang w:val="en-GB" w:eastAsia="en-GB"/>
              </w:rPr>
            </w:pPr>
            <w:bookmarkStart w:id="2" w:name="OLE_LINK1"/>
            <w:r>
              <w:rPr>
                <w:lang w:val="en-GB" w:eastAsia="en-GB"/>
              </w:rPr>
              <w:t>Batch</w:t>
            </w:r>
          </w:p>
        </w:tc>
        <w:tc>
          <w:tcPr>
            <w:tcW w:w="1803" w:type="dxa"/>
          </w:tcPr>
          <w:p w:rsidR="00870F29" w:rsidRDefault="00870F29" w:rsidP="00870F29">
            <w:pPr>
              <w:ind w:firstLine="0"/>
              <w:rPr>
                <w:lang w:val="en-GB" w:eastAsia="en-GB"/>
              </w:rPr>
            </w:pPr>
            <w:r>
              <w:rPr>
                <w:lang w:val="en-GB" w:eastAsia="en-GB"/>
              </w:rPr>
              <w:t>Acc D</w:t>
            </w:r>
          </w:p>
        </w:tc>
        <w:tc>
          <w:tcPr>
            <w:tcW w:w="1803" w:type="dxa"/>
          </w:tcPr>
          <w:p w:rsidR="00870F29" w:rsidRDefault="00870F29" w:rsidP="00870F29">
            <w:pPr>
              <w:ind w:firstLine="0"/>
              <w:rPr>
                <w:lang w:val="en-GB" w:eastAsia="en-GB"/>
              </w:rPr>
            </w:pPr>
            <w:r>
              <w:rPr>
                <w:lang w:val="en-GB" w:eastAsia="en-GB"/>
              </w:rPr>
              <w:t>Loss D</w:t>
            </w:r>
          </w:p>
        </w:tc>
        <w:tc>
          <w:tcPr>
            <w:tcW w:w="1803" w:type="dxa"/>
          </w:tcPr>
          <w:p w:rsidR="00870F29" w:rsidRDefault="00870F29" w:rsidP="00870F29">
            <w:pPr>
              <w:ind w:firstLine="0"/>
              <w:rPr>
                <w:lang w:val="en-GB" w:eastAsia="en-GB"/>
              </w:rPr>
            </w:pPr>
            <w:r>
              <w:rPr>
                <w:lang w:val="en-GB" w:eastAsia="en-GB"/>
              </w:rPr>
              <w:t>Acc G</w:t>
            </w:r>
          </w:p>
        </w:tc>
        <w:tc>
          <w:tcPr>
            <w:tcW w:w="1804" w:type="dxa"/>
          </w:tcPr>
          <w:p w:rsidR="00870F29" w:rsidRDefault="00870F29" w:rsidP="00870F29">
            <w:pPr>
              <w:ind w:firstLine="0"/>
              <w:rPr>
                <w:lang w:val="en-GB" w:eastAsia="en-GB"/>
              </w:rPr>
            </w:pPr>
            <w:r>
              <w:rPr>
                <w:lang w:val="en-GB" w:eastAsia="en-GB"/>
              </w:rPr>
              <w:t>Loss G</w:t>
            </w:r>
          </w:p>
        </w:tc>
      </w:tr>
      <w:tr w:rsidR="00870F29" w:rsidTr="00870F29">
        <w:tc>
          <w:tcPr>
            <w:tcW w:w="1803" w:type="dxa"/>
          </w:tcPr>
          <w:p w:rsidR="00870F29" w:rsidRDefault="00870F29" w:rsidP="00870F29">
            <w:pPr>
              <w:ind w:firstLine="0"/>
              <w:rPr>
                <w:lang w:val="en-GB" w:eastAsia="en-GB"/>
              </w:rPr>
            </w:pPr>
            <w:r>
              <w:rPr>
                <w:lang w:val="en-GB" w:eastAsia="en-GB"/>
              </w:rPr>
              <w:t>1</w:t>
            </w:r>
          </w:p>
        </w:tc>
        <w:tc>
          <w:tcPr>
            <w:tcW w:w="1803" w:type="dxa"/>
          </w:tcPr>
          <w:p w:rsidR="00870F29" w:rsidRDefault="00001E07" w:rsidP="00870F29">
            <w:pPr>
              <w:ind w:firstLine="0"/>
              <w:rPr>
                <w:lang w:val="en-GB" w:eastAsia="en-GB"/>
              </w:rPr>
            </w:pPr>
            <w:r>
              <w:rPr>
                <w:lang w:val="en-GB" w:eastAsia="en-GB"/>
              </w:rPr>
              <w:t>0.453</w:t>
            </w:r>
          </w:p>
        </w:tc>
        <w:tc>
          <w:tcPr>
            <w:tcW w:w="1803" w:type="dxa"/>
          </w:tcPr>
          <w:p w:rsidR="00870F29" w:rsidRDefault="00001E07" w:rsidP="00870F29">
            <w:pPr>
              <w:ind w:firstLine="0"/>
              <w:rPr>
                <w:lang w:val="en-GB" w:eastAsia="en-GB"/>
              </w:rPr>
            </w:pPr>
            <w:r>
              <w:rPr>
                <w:lang w:val="en-GB" w:eastAsia="en-GB"/>
              </w:rPr>
              <w:t>1.116</w:t>
            </w:r>
          </w:p>
        </w:tc>
        <w:tc>
          <w:tcPr>
            <w:tcW w:w="1803" w:type="dxa"/>
          </w:tcPr>
          <w:p w:rsidR="00870F29" w:rsidRDefault="00001E07" w:rsidP="00870F29">
            <w:pPr>
              <w:ind w:firstLine="0"/>
              <w:rPr>
                <w:lang w:val="en-GB" w:eastAsia="en-GB"/>
              </w:rPr>
            </w:pPr>
            <w:r>
              <w:rPr>
                <w:lang w:val="en-GB" w:eastAsia="en-GB"/>
              </w:rPr>
              <w:t>0.812</w:t>
            </w:r>
          </w:p>
        </w:tc>
        <w:tc>
          <w:tcPr>
            <w:tcW w:w="1804" w:type="dxa"/>
          </w:tcPr>
          <w:p w:rsidR="00870F29" w:rsidRDefault="00001E07" w:rsidP="00870F29">
            <w:pPr>
              <w:ind w:firstLine="0"/>
              <w:rPr>
                <w:lang w:val="en-GB" w:eastAsia="en-GB"/>
              </w:rPr>
            </w:pPr>
            <w:r>
              <w:rPr>
                <w:lang w:val="en-GB" w:eastAsia="en-GB"/>
              </w:rPr>
              <w:t>0.432</w:t>
            </w:r>
          </w:p>
        </w:tc>
      </w:tr>
      <w:tr w:rsidR="00870F29" w:rsidTr="00870F29">
        <w:tc>
          <w:tcPr>
            <w:tcW w:w="1803" w:type="dxa"/>
          </w:tcPr>
          <w:p w:rsidR="00870F29" w:rsidRDefault="00870F29" w:rsidP="00870F29">
            <w:pPr>
              <w:ind w:firstLine="0"/>
              <w:rPr>
                <w:lang w:val="en-GB" w:eastAsia="en-GB"/>
              </w:rPr>
            </w:pPr>
            <w:r>
              <w:rPr>
                <w:lang w:val="en-GB" w:eastAsia="en-GB"/>
              </w:rPr>
              <w:t>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0.697</w:t>
            </w:r>
          </w:p>
        </w:tc>
        <w:tc>
          <w:tcPr>
            <w:tcW w:w="1803" w:type="dxa"/>
          </w:tcPr>
          <w:p w:rsidR="00870F29" w:rsidRDefault="00001E07" w:rsidP="00870F29">
            <w:pPr>
              <w:ind w:firstLine="0"/>
              <w:rPr>
                <w:lang w:val="en-GB" w:eastAsia="en-GB"/>
              </w:rPr>
            </w:pPr>
            <w:r>
              <w:rPr>
                <w:lang w:val="en-GB" w:eastAsia="en-GB"/>
              </w:rPr>
              <w:t>0.297</w:t>
            </w:r>
          </w:p>
        </w:tc>
        <w:tc>
          <w:tcPr>
            <w:tcW w:w="1804" w:type="dxa"/>
          </w:tcPr>
          <w:p w:rsidR="00870F29" w:rsidRDefault="00001E07" w:rsidP="00870F29">
            <w:pPr>
              <w:ind w:firstLine="0"/>
              <w:rPr>
                <w:lang w:val="en-GB" w:eastAsia="en-GB"/>
              </w:rPr>
            </w:pPr>
            <w:r>
              <w:rPr>
                <w:lang w:val="en-GB" w:eastAsia="en-GB"/>
              </w:rPr>
              <w:t>0.883</w:t>
            </w:r>
          </w:p>
        </w:tc>
      </w:tr>
      <w:tr w:rsidR="00870F29" w:rsidTr="00870F29">
        <w:tc>
          <w:tcPr>
            <w:tcW w:w="1803" w:type="dxa"/>
          </w:tcPr>
          <w:p w:rsidR="00870F29" w:rsidRDefault="00870F29" w:rsidP="00870F29">
            <w:pPr>
              <w:ind w:firstLine="0"/>
              <w:rPr>
                <w:lang w:val="en-GB" w:eastAsia="en-GB"/>
              </w:rPr>
            </w:pPr>
            <w:r>
              <w:rPr>
                <w:lang w:val="en-GB" w:eastAsia="en-GB"/>
              </w:rPr>
              <w:t>10.000</w:t>
            </w:r>
          </w:p>
        </w:tc>
        <w:tc>
          <w:tcPr>
            <w:tcW w:w="1803" w:type="dxa"/>
          </w:tcPr>
          <w:p w:rsidR="00870F29" w:rsidRDefault="00001E07" w:rsidP="00870F29">
            <w:pPr>
              <w:ind w:firstLine="0"/>
              <w:rPr>
                <w:lang w:val="en-GB" w:eastAsia="en-GB"/>
              </w:rPr>
            </w:pPr>
            <w:r>
              <w:rPr>
                <w:lang w:val="en-GB" w:eastAsia="en-GB"/>
              </w:rPr>
              <w:t>0.469</w:t>
            </w:r>
          </w:p>
        </w:tc>
        <w:tc>
          <w:tcPr>
            <w:tcW w:w="1803" w:type="dxa"/>
          </w:tcPr>
          <w:p w:rsidR="00870F29" w:rsidRDefault="00001E07" w:rsidP="00870F29">
            <w:pPr>
              <w:ind w:firstLine="0"/>
              <w:rPr>
                <w:lang w:val="en-GB" w:eastAsia="en-GB"/>
              </w:rPr>
            </w:pPr>
            <w:r>
              <w:rPr>
                <w:lang w:val="en-GB" w:eastAsia="en-GB"/>
              </w:rPr>
              <w:t>0.713</w:t>
            </w:r>
          </w:p>
        </w:tc>
        <w:tc>
          <w:tcPr>
            <w:tcW w:w="1803" w:type="dxa"/>
          </w:tcPr>
          <w:p w:rsidR="00870F29" w:rsidRDefault="00001E07" w:rsidP="00870F29">
            <w:pPr>
              <w:ind w:firstLine="0"/>
              <w:rPr>
                <w:lang w:val="en-GB" w:eastAsia="en-GB"/>
              </w:rPr>
            </w:pPr>
            <w:r>
              <w:rPr>
                <w:lang w:val="en-GB" w:eastAsia="en-GB"/>
              </w:rPr>
              <w:t>0.375</w:t>
            </w:r>
          </w:p>
        </w:tc>
        <w:tc>
          <w:tcPr>
            <w:tcW w:w="1804" w:type="dxa"/>
          </w:tcPr>
          <w:p w:rsidR="00870F29" w:rsidRDefault="00001E07" w:rsidP="00870F29">
            <w:pPr>
              <w:ind w:firstLine="0"/>
              <w:rPr>
                <w:lang w:val="en-GB" w:eastAsia="en-GB"/>
              </w:rPr>
            </w:pPr>
            <w:r>
              <w:rPr>
                <w:lang w:val="en-GB" w:eastAsia="en-GB"/>
              </w:rPr>
              <w:t>0.761</w:t>
            </w:r>
          </w:p>
        </w:tc>
      </w:tr>
      <w:tr w:rsidR="00870F29" w:rsidTr="00870F29">
        <w:tc>
          <w:tcPr>
            <w:tcW w:w="1803" w:type="dxa"/>
          </w:tcPr>
          <w:p w:rsidR="00870F29" w:rsidRDefault="00870F29" w:rsidP="00870F29">
            <w:pPr>
              <w:ind w:firstLine="0"/>
              <w:rPr>
                <w:lang w:val="en-GB" w:eastAsia="en-GB"/>
              </w:rPr>
            </w:pPr>
            <w:r>
              <w:rPr>
                <w:lang w:val="en-GB" w:eastAsia="en-GB"/>
              </w:rPr>
              <w:t>15.000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0.681</w:t>
            </w:r>
          </w:p>
        </w:tc>
        <w:tc>
          <w:tcPr>
            <w:tcW w:w="1803" w:type="dxa"/>
          </w:tcPr>
          <w:p w:rsidR="00870F29" w:rsidRDefault="00001E07" w:rsidP="00870F29">
            <w:pPr>
              <w:ind w:firstLine="0"/>
              <w:rPr>
                <w:lang w:val="en-GB" w:eastAsia="en-GB"/>
              </w:rPr>
            </w:pPr>
            <w:r>
              <w:rPr>
                <w:lang w:val="en-GB" w:eastAsia="en-GB"/>
              </w:rPr>
              <w:t>0.344</w:t>
            </w:r>
          </w:p>
        </w:tc>
        <w:tc>
          <w:tcPr>
            <w:tcW w:w="1804" w:type="dxa"/>
          </w:tcPr>
          <w:p w:rsidR="00870F29" w:rsidRDefault="00001E07" w:rsidP="00870F29">
            <w:pPr>
              <w:ind w:firstLine="0"/>
              <w:rPr>
                <w:lang w:val="en-GB" w:eastAsia="en-GB"/>
              </w:rPr>
            </w:pPr>
            <w:r>
              <w:rPr>
                <w:lang w:val="en-GB" w:eastAsia="en-GB"/>
              </w:rPr>
              <w:t>0.790</w:t>
            </w:r>
          </w:p>
        </w:tc>
      </w:tr>
      <w:tr w:rsidR="00870F29" w:rsidTr="00870F29">
        <w:tc>
          <w:tcPr>
            <w:tcW w:w="1803" w:type="dxa"/>
          </w:tcPr>
          <w:p w:rsidR="00870F29" w:rsidRDefault="00870F29" w:rsidP="00870F29">
            <w:pPr>
              <w:ind w:firstLine="0"/>
              <w:rPr>
                <w:lang w:val="en-GB" w:eastAsia="en-GB"/>
              </w:rPr>
            </w:pPr>
            <w:r>
              <w:rPr>
                <w:lang w:val="en-GB" w:eastAsia="en-GB"/>
              </w:rPr>
              <w:t>20.000</w:t>
            </w:r>
          </w:p>
        </w:tc>
        <w:tc>
          <w:tcPr>
            <w:tcW w:w="1803" w:type="dxa"/>
          </w:tcPr>
          <w:p w:rsidR="00870F29" w:rsidRDefault="00870F29" w:rsidP="00870F29">
            <w:pPr>
              <w:ind w:firstLine="0"/>
              <w:rPr>
                <w:lang w:val="en-GB" w:eastAsia="en-GB"/>
              </w:rPr>
            </w:pPr>
            <w:r>
              <w:rPr>
                <w:lang w:val="en-GB" w:eastAsia="en-GB"/>
              </w:rPr>
              <w:t>0.625</w:t>
            </w:r>
          </w:p>
        </w:tc>
        <w:tc>
          <w:tcPr>
            <w:tcW w:w="1803" w:type="dxa"/>
          </w:tcPr>
          <w:p w:rsidR="00870F29" w:rsidRDefault="00870F29" w:rsidP="00870F29">
            <w:pPr>
              <w:ind w:firstLine="0"/>
              <w:rPr>
                <w:lang w:val="en-GB" w:eastAsia="en-GB"/>
              </w:rPr>
            </w:pPr>
            <w:r>
              <w:rPr>
                <w:lang w:val="en-GB" w:eastAsia="en-GB"/>
              </w:rPr>
              <w:t>0.676</w:t>
            </w:r>
          </w:p>
        </w:tc>
        <w:tc>
          <w:tcPr>
            <w:tcW w:w="1803" w:type="dxa"/>
          </w:tcPr>
          <w:p w:rsidR="00870F29" w:rsidRDefault="00870F29" w:rsidP="00870F29">
            <w:pPr>
              <w:ind w:firstLine="0"/>
              <w:rPr>
                <w:lang w:val="en-GB" w:eastAsia="en-GB"/>
              </w:rPr>
            </w:pPr>
            <w:r>
              <w:rPr>
                <w:lang w:val="en-GB" w:eastAsia="en-GB"/>
              </w:rPr>
              <w:t>0.281</w:t>
            </w:r>
          </w:p>
        </w:tc>
        <w:tc>
          <w:tcPr>
            <w:tcW w:w="1804" w:type="dxa"/>
          </w:tcPr>
          <w:p w:rsidR="00870F29" w:rsidRDefault="00870F29" w:rsidP="00870F29">
            <w:pPr>
              <w:ind w:firstLine="0"/>
              <w:rPr>
                <w:lang w:val="en-GB" w:eastAsia="en-GB"/>
              </w:rPr>
            </w:pPr>
            <w:r>
              <w:rPr>
                <w:lang w:val="en-GB" w:eastAsia="en-GB"/>
              </w:rPr>
              <w:t>0.843</w:t>
            </w:r>
          </w:p>
        </w:tc>
      </w:tr>
    </w:tbl>
    <w:bookmarkEnd w:id="2"/>
    <w:p w:rsidR="00870F29" w:rsidRDefault="001C2636" w:rsidP="001C2636">
      <w:pPr>
        <w:pStyle w:val="Caption"/>
        <w:jc w:val="center"/>
        <w:rPr>
          <w:rFonts w:ascii="Times New Roman" w:hAnsi="Times New Roman"/>
          <w:sz w:val="24"/>
          <w:lang w:val="en-GB" w:eastAsia="en-GB"/>
        </w:rPr>
      </w:pPr>
      <w:r>
        <w:t xml:space="preserve">Table </w:t>
      </w:r>
      <w:r>
        <w:fldChar w:fldCharType="begin"/>
      </w:r>
      <w:r>
        <w:instrText xml:space="preserve"> SEQ Table \* ARABIC </w:instrText>
      </w:r>
      <w:r>
        <w:fldChar w:fldCharType="separate"/>
      </w:r>
      <w:r>
        <w:rPr>
          <w:noProof/>
        </w:rPr>
        <w:t>2</w:t>
      </w:r>
      <w:r>
        <w:fldChar w:fldCharType="end"/>
      </w:r>
      <w:r>
        <w:t>. Comparison of losses and accuracies.</w:t>
      </w:r>
    </w:p>
    <w:p w:rsidR="006B5310" w:rsidRDefault="00386A60" w:rsidP="006B5310">
      <w:pPr>
        <w:keepNext/>
        <w:ind w:firstLine="0"/>
        <w:jc w:val="center"/>
      </w:pPr>
      <w:r w:rsidRPr="00386A60">
        <w:rPr>
          <w:rFonts w:ascii="Times New Roman" w:hAnsi="Times New Roman"/>
          <w:noProof/>
          <w:sz w:val="24"/>
          <w:lang w:val="en-GB" w:eastAsia="en-GB"/>
        </w:rPr>
        <w:drawing>
          <wp:inline distT="0" distB="0" distL="0" distR="0" wp14:anchorId="5F0F2458" wp14:editId="3B75850C">
            <wp:extent cx="3716867" cy="2421770"/>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7778" cy="2428880"/>
                    </a:xfrm>
                    <a:prstGeom prst="rect">
                      <a:avLst/>
                    </a:prstGeom>
                  </pic:spPr>
                </pic:pic>
              </a:graphicData>
            </a:graphic>
          </wp:inline>
        </w:drawing>
      </w:r>
    </w:p>
    <w:p w:rsidR="00386A60" w:rsidRDefault="006B5310" w:rsidP="006B5310">
      <w:pPr>
        <w:pStyle w:val="Caption"/>
        <w:jc w:val="center"/>
        <w:rPr>
          <w:rFonts w:ascii="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36</w:t>
      </w:r>
      <w:r>
        <w:fldChar w:fldCharType="end"/>
      </w:r>
      <w:r>
        <w:t xml:space="preserve">. Plot of the accuracies and losses of the </w:t>
      </w:r>
      <w:r w:rsidR="002B25B0">
        <w:t>DC</w:t>
      </w:r>
      <w:r>
        <w:t>GAN.</w:t>
      </w:r>
    </w:p>
    <w:p w:rsidR="006A27EE" w:rsidRDefault="006A27EE" w:rsidP="006A27EE">
      <w:pPr>
        <w:rPr>
          <w:lang w:val="en-GB" w:eastAsia="en-GB"/>
        </w:rPr>
      </w:pPr>
      <w:r>
        <w:rPr>
          <w:lang w:val="en-GB" w:eastAsia="en-GB"/>
        </w:rPr>
        <w:t>We can observe an increasing trend in the discriminator accuracy, whereas the generator accuracy decreases. As expected, the losses are inversely proportional to the accuracies, so if the accuracy increases, the loss decreases.</w:t>
      </w:r>
      <w:r w:rsidR="006C4EDA">
        <w:rPr>
          <w:lang w:val="en-GB" w:eastAsia="en-GB"/>
        </w:rPr>
        <w:t xml:space="preserve"> </w:t>
      </w:r>
    </w:p>
    <w:p w:rsidR="00530F7A" w:rsidRDefault="00530F7A" w:rsidP="002672D3">
      <w:pPr>
        <w:ind w:firstLine="0"/>
        <w:rPr>
          <w:lang w:val="en-GB" w:eastAsia="en-GB"/>
        </w:rPr>
      </w:pPr>
    </w:p>
    <w:p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 As opposed to what happens with the mnist datase</w:t>
      </w:r>
      <w:r w:rsidR="00A4301E">
        <w:rPr>
          <w:lang w:val="en-GB" w:eastAsia="en-GB"/>
        </w:rPr>
        <w:t>t.</w:t>
      </w:r>
    </w:p>
    <w:p w:rsidR="00D14EE8" w:rsidRDefault="005D387F" w:rsidP="00D14EE8">
      <w:pPr>
        <w:pStyle w:val="Heading2"/>
      </w:pPr>
      <w:r>
        <w:t>Optimal Transport</w:t>
      </w:r>
    </w:p>
    <w:p w:rsidR="00D14EE8" w:rsidRDefault="00D14EE8" w:rsidP="00D14EE8">
      <w:r>
        <w:t>Optimal Transport(OT)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rsidR="00863B6D" w:rsidRDefault="00863B6D" w:rsidP="00D14EE8"/>
    <w:p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rsidR="00863B6D" w:rsidRDefault="00863B6D" w:rsidP="00D14EE8">
      <w:pPr>
        <w:jc w:val="left"/>
        <w:rPr>
          <w:noProof/>
        </w:rPr>
      </w:pPr>
    </w:p>
    <w:p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rsidR="00863B6D" w:rsidRDefault="00863B6D" w:rsidP="00D14EE8">
      <w:pPr>
        <w:jc w:val="left"/>
        <w:rPr>
          <w:noProof/>
        </w:rPr>
      </w:pPr>
    </w:p>
    <w:p w:rsidR="00D14EE8" w:rsidRDefault="00B7633C" w:rsidP="00D14EE8">
      <w:pPr>
        <w:jc w:val="left"/>
      </w:pPr>
      <w:r>
        <w:t>The extracted colors can be seen in Figure 37.</w:t>
      </w:r>
    </w:p>
    <w:p w:rsidR="00B7633C" w:rsidRDefault="00D14EE8" w:rsidP="00B7633C">
      <w:pPr>
        <w:keepNext/>
        <w:spacing w:line="240" w:lineRule="auto"/>
        <w:ind w:firstLine="0"/>
        <w:jc w:val="center"/>
      </w:pPr>
      <w:r>
        <w:rPr>
          <w:noProof/>
        </w:rPr>
        <w:lastRenderedPageBreak/>
        <w:drawing>
          <wp:inline distT="0" distB="0" distL="0" distR="0">
            <wp:extent cx="3503818" cy="16086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8">
                      <a:extLst>
                        <a:ext uri="{28A0092B-C50C-407E-A947-70E740481C1C}">
                          <a14:useLocalDpi xmlns:a14="http://schemas.microsoft.com/office/drawing/2010/main" val="0"/>
                        </a:ext>
                      </a:extLst>
                    </a:blip>
                    <a:stretch>
                      <a:fillRect/>
                    </a:stretch>
                  </pic:blipFill>
                  <pic:spPr>
                    <a:xfrm>
                      <a:off x="0" y="0"/>
                      <a:ext cx="3617659" cy="1660933"/>
                    </a:xfrm>
                    <a:prstGeom prst="rect">
                      <a:avLst/>
                    </a:prstGeom>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37</w:t>
      </w:r>
      <w:r>
        <w:fldChar w:fldCharType="end"/>
      </w:r>
      <w:r>
        <w:t>. Extracted colors.</w:t>
      </w:r>
    </w:p>
    <w:p w:rsidR="001967F4" w:rsidRDefault="00B7633C" w:rsidP="001967F4">
      <w:pPr>
        <w:rPr>
          <w:lang w:val="en-GB" w:eastAsia="en-GB"/>
        </w:rPr>
      </w:pPr>
      <w:r>
        <w:rPr>
          <w:lang w:val="en-GB" w:eastAsia="en-GB"/>
        </w:rPr>
        <w:t>Figure 38 shows</w:t>
      </w:r>
      <w:r w:rsidR="001967F4">
        <w:rPr>
          <w:lang w:val="en-GB" w:eastAsia="en-GB"/>
        </w:rPr>
        <w:t xml:space="preserve"> the</w:t>
      </w:r>
      <w:r w:rsidR="009131BF">
        <w:rPr>
          <w:lang w:val="en-GB" w:eastAsia="en-GB"/>
        </w:rPr>
        <w:t xml:space="preserve"> input images next to the</w:t>
      </w:r>
      <w:r w:rsidR="001967F4">
        <w:rPr>
          <w:lang w:val="en-GB" w:eastAsia="en-GB"/>
        </w:rPr>
        <w:t xml:space="preserve"> resulting transformations</w:t>
      </w:r>
      <w:r>
        <w:rPr>
          <w:lang w:val="en-GB" w:eastAsia="en-GB"/>
        </w:rPr>
        <w:t>.</w:t>
      </w:r>
    </w:p>
    <w:p w:rsidR="00B7633C" w:rsidRDefault="001967F4" w:rsidP="00B7633C">
      <w:pPr>
        <w:keepNext/>
        <w:spacing w:line="240" w:lineRule="auto"/>
        <w:ind w:firstLine="0"/>
        <w:jc w:val="center"/>
      </w:pPr>
      <w:r w:rsidRPr="001967F4">
        <w:rPr>
          <w:noProof/>
        </w:rPr>
        <w:drawing>
          <wp:inline distT="0" distB="0" distL="0" distR="0">
            <wp:extent cx="5142651" cy="24807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3432" cy="2505229"/>
                    </a:xfrm>
                    <a:prstGeom prst="rect">
                      <a:avLst/>
                    </a:prstGeom>
                    <a:noFill/>
                    <a:ln>
                      <a:noFill/>
                    </a:ln>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38</w:t>
      </w:r>
      <w:r>
        <w:fldChar w:fldCharType="end"/>
      </w:r>
      <w:r>
        <w:t>. Image transformations. Original(left), EMD(</w:t>
      </w:r>
      <w:r w:rsidR="00C41028">
        <w:t>middle</w:t>
      </w:r>
      <w:r>
        <w:t>), OT(right).</w:t>
      </w:r>
    </w:p>
    <w:p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ing. In this particular case, pixel swapping would have produced a good result, as the only difference between images is the color, not the position. But OT allows for optimal color swapping of images with different objects in them.</w:t>
      </w:r>
    </w:p>
    <w:p w:rsidR="00B521C6" w:rsidRDefault="00B521C6" w:rsidP="00761474">
      <w:pPr>
        <w:pStyle w:val="Heading3"/>
        <w:jc w:val="both"/>
        <w:rPr>
          <w:lang w:val="en-GB" w:eastAsia="en-GB"/>
        </w:rPr>
      </w:pPr>
      <w:r>
        <w:rPr>
          <w:lang w:val="en-GB" w:eastAsia="en-GB"/>
        </w:rPr>
        <w:t>Wasserstein GAN</w:t>
      </w:r>
    </w:p>
    <w:p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mnist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Wassertein distance as loss function for the networks.</w:t>
      </w:r>
    </w:p>
    <w:p w:rsidR="00863B6D" w:rsidRDefault="00863B6D" w:rsidP="00761474">
      <w:pPr>
        <w:rPr>
          <w:lang w:val="en-GB" w:eastAsia="en-GB"/>
        </w:rPr>
      </w:pPr>
    </w:p>
    <w:p w:rsidR="0009086E" w:rsidRDefault="00863B6D" w:rsidP="00761474">
      <w:pPr>
        <w:rPr>
          <w:lang w:val="en-GB" w:eastAsia="en-GB"/>
        </w:rPr>
      </w:pPr>
      <w:r>
        <w:rPr>
          <w:lang w:val="en-GB" w:eastAsia="en-GB"/>
        </w:rPr>
        <w:t>All these models have a relatively simple architecture, so they will inevitably produce worse results than the DCGAN that was analy</w:t>
      </w:r>
      <w:r w:rsidR="00C41028">
        <w:rPr>
          <w:lang w:val="en-GB" w:eastAsia="en-GB"/>
        </w:rPr>
        <w:t>z</w:t>
      </w:r>
      <w:r>
        <w:rPr>
          <w:lang w:val="en-GB" w:eastAsia="en-GB"/>
        </w:rPr>
        <w:t>ed earlier.</w:t>
      </w:r>
      <w:r w:rsidR="00D1300F">
        <w:rPr>
          <w:lang w:val="en-GB" w:eastAsia="en-GB"/>
        </w:rPr>
        <w:t xml:space="preserve"> The models were trained for 20.000 epochs.</w:t>
      </w:r>
    </w:p>
    <w:p w:rsidR="00B21624" w:rsidRPr="00CF0280" w:rsidRDefault="0009086E" w:rsidP="00CF0280">
      <w:pPr>
        <w:ind w:firstLine="0"/>
        <w:rPr>
          <w:lang w:val="en-GB" w:eastAsia="en-GB"/>
        </w:rPr>
      </w:pPr>
      <w:r>
        <w:rPr>
          <w:noProof/>
        </w:rPr>
        <w:drawing>
          <wp:anchor distT="0" distB="0" distL="114300" distR="114300" simplePos="0" relativeHeight="251675648" behindDoc="0" locked="0" layoutInCell="1" allowOverlap="1">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60">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1">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2">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rsidR="00B21624" w:rsidRDefault="00C41028" w:rsidP="00D14EE8">
      <w:pPr>
        <w:jc w:val="center"/>
      </w:pPr>
      <w:r>
        <w:rPr>
          <w:noProof/>
        </w:rPr>
        <mc:AlternateContent>
          <mc:Choice Requires="wps">
            <w:drawing>
              <wp:anchor distT="0" distB="0" distL="114300" distR="114300" simplePos="0" relativeHeight="251710464" behindDoc="0" locked="0" layoutInCell="1" allowOverlap="1" wp14:anchorId="303DBE1E" wp14:editId="4BB35812">
                <wp:simplePos x="0" y="0"/>
                <wp:positionH relativeFrom="column">
                  <wp:posOffset>499110</wp:posOffset>
                </wp:positionH>
                <wp:positionV relativeFrom="paragraph">
                  <wp:posOffset>6774</wp:posOffset>
                </wp:positionV>
                <wp:extent cx="4631055" cy="635"/>
                <wp:effectExtent l="0" t="0" r="4445" b="0"/>
                <wp:wrapThrough wrapText="bothSides">
                  <wp:wrapPolygon edited="0">
                    <wp:start x="0" y="0"/>
                    <wp:lineTo x="0" y="20066"/>
                    <wp:lineTo x="21561" y="20066"/>
                    <wp:lineTo x="2156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rsidR="00C41028" w:rsidRPr="00C03113" w:rsidRDefault="00C41028" w:rsidP="00C41028">
                            <w:pPr>
                              <w:pStyle w:val="Caption"/>
                              <w:jc w:val="center"/>
                              <w:rPr>
                                <w:noProof/>
                                <w:sz w:val="21"/>
                              </w:rPr>
                            </w:pPr>
                            <w:r>
                              <w:t xml:space="preserve">Figure </w:t>
                            </w:r>
                            <w:r>
                              <w:fldChar w:fldCharType="begin"/>
                            </w:r>
                            <w:r>
                              <w:instrText xml:space="preserve"> SEQ Figure \* ARABIC </w:instrText>
                            </w:r>
                            <w:r>
                              <w:fldChar w:fldCharType="separate"/>
                            </w:r>
                            <w:r>
                              <w:rPr>
                                <w:noProof/>
                              </w:rPr>
                              <w:t>39</w:t>
                            </w:r>
                            <w:r>
                              <w:fldChar w:fldCharType="end"/>
                            </w:r>
                            <w:r>
                              <w:t>. Generated digits. GAN(left), WGAN-WC(middle), WGAN-GP(right).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DBE1E" id="Text Box 45" o:spid="_x0000_s1035" type="#_x0000_t202" style="position:absolute;left:0;text-align:left;margin-left:39.3pt;margin-top:.55pt;width:364.6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" stroked="f">
                <v:textbox style="mso-fit-shape-to-text:t" inset="0,0,0,0">
                  <w:txbxContent>
                    <w:p w:rsidR="00C41028" w:rsidRPr="00C03113" w:rsidRDefault="00C41028" w:rsidP="00C41028">
                      <w:pPr>
                        <w:pStyle w:val="Caption"/>
                        <w:jc w:val="center"/>
                        <w:rPr>
                          <w:noProof/>
                          <w:sz w:val="21"/>
                        </w:rPr>
                      </w:pPr>
                      <w:r>
                        <w:t xml:space="preserve">Figure </w:t>
                      </w:r>
                      <w:r>
                        <w:fldChar w:fldCharType="begin"/>
                      </w:r>
                      <w:r>
                        <w:instrText xml:space="preserve"> SEQ Figure \* ARABIC </w:instrText>
                      </w:r>
                      <w:r>
                        <w:fldChar w:fldCharType="separate"/>
                      </w:r>
                      <w:r>
                        <w:rPr>
                          <w:noProof/>
                        </w:rPr>
                        <w:t>39</w:t>
                      </w:r>
                      <w:r>
                        <w:fldChar w:fldCharType="end"/>
                      </w:r>
                      <w:r>
                        <w:t>. Generated digits. GAN(left), WGAN-WC(middle), WGAN-GP(right).</w:t>
                      </w:r>
                    </w:p>
                  </w:txbxContent>
                </v:textbox>
                <w10:wrap type="through"/>
              </v:shape>
            </w:pict>
          </mc:Fallback>
        </mc:AlternateContent>
      </w:r>
    </w:p>
    <w:p w:rsidR="00C41028" w:rsidRDefault="00C41028" w:rsidP="00761474"/>
    <w:p w:rsidR="00761474" w:rsidRDefault="00B21624" w:rsidP="00761474">
      <w:r>
        <w:lastRenderedPageBreak/>
        <w:t xml:space="preserve">The results after 20.000 are pretty similar for the three models, although weight clipping produces more lisible results. Using Wasserstein as loss function results in better stability, as generated samples do not converge to a unique solution. However, we could not determine a clear increase in quality. </w:t>
      </w:r>
    </w:p>
    <w:p w:rsidR="00761474" w:rsidRDefault="00761474" w:rsidP="00761474"/>
    <w:p w:rsidR="00761474" w:rsidRDefault="00761474" w:rsidP="00761474">
      <w:r>
        <w:t>Here we can see the final training metrics of the three models:</w:t>
      </w:r>
    </w:p>
    <w:p w:rsidR="00761474" w:rsidRDefault="00761474" w:rsidP="00761474"/>
    <w:p w:rsidR="00761474" w:rsidRDefault="00761474"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r w:rsidRPr="00B21624">
        <w:rPr>
          <w:rFonts w:ascii="Courier New" w:eastAsia="Times New Roman" w:hAnsi="Courier New" w:cs="Courier New"/>
          <w:sz w:val="20"/>
          <w:szCs w:val="20"/>
          <w:lang w:val="en-GB" w:eastAsia="en-GB"/>
        </w:rPr>
        <w:t>Batch 20000,</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D loss: 0.505</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 xml:space="preserve"> D acc: 0.7422 G loss: 1.4689</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G acc: 0.0703</w:t>
      </w:r>
    </w:p>
    <w:p w:rsidR="00761474" w:rsidRDefault="00761474" w:rsidP="00761474">
      <w:pPr>
        <w:pStyle w:val="HTMLPreformatted"/>
      </w:pPr>
      <w:r>
        <w:t xml:space="preserve">Batch 20000, D loss: -0.0006 D acc: 0.0 </w:t>
      </w:r>
      <w:r w:rsidR="00ED5EB8">
        <w:t xml:space="preserve">   </w:t>
      </w:r>
      <w:r>
        <w:t xml:space="preserve">G loss: 0.0038 </w:t>
      </w:r>
      <w:r w:rsidR="00ED5EB8">
        <w:t xml:space="preserve"> </w:t>
      </w:r>
      <w:r>
        <w:t>G acc: 0.0</w:t>
      </w:r>
    </w:p>
    <w:p w:rsidR="00761474" w:rsidRDefault="00761474" w:rsidP="00761474">
      <w:pPr>
        <w:pStyle w:val="HTMLPreformatted"/>
      </w:pPr>
      <w:r>
        <w:t xml:space="preserve">Batch 20000, D loss: -0.1026 D acc: 0.0 </w:t>
      </w:r>
      <w:r w:rsidR="00ED5EB8">
        <w:t xml:space="preserve">   </w:t>
      </w:r>
      <w:r>
        <w:t>G loss: -0.1752 G acc: 0.0</w:t>
      </w:r>
    </w:p>
    <w:p w:rsidR="00761474" w:rsidRPr="00761474" w:rsidRDefault="00761474" w:rsidP="00761474">
      <w:pPr>
        <w:ind w:firstLine="0"/>
        <w:rPr>
          <w:lang w:val="en-GB"/>
        </w:rPr>
      </w:pPr>
    </w:p>
    <w:p w:rsidR="002672D3" w:rsidRDefault="002672D3" w:rsidP="002672D3">
      <w:r>
        <w:t>Analyzing accuracy values does not make sense for the 2 Waserstein GANs,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rsidR="00B21624" w:rsidRDefault="00B21624" w:rsidP="002672D3">
      <w:pPr>
        <w:ind w:firstLine="0"/>
      </w:pPr>
    </w:p>
    <w:p w:rsidR="00761474" w:rsidRDefault="00761474" w:rsidP="00761474"/>
    <w:p w:rsidR="00B21624" w:rsidRDefault="00B21624" w:rsidP="00B21624">
      <w:pPr>
        <w:jc w:val="left"/>
      </w:pPr>
    </w:p>
    <w:p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p w:rsidR="00B21624" w:rsidRPr="00B21624" w:rsidRDefault="00B21624" w:rsidP="00B21624">
      <w:pPr>
        <w:jc w:val="left"/>
        <w:rPr>
          <w:b/>
          <w:bCs/>
          <w:lang w:val="en-GB"/>
        </w:rPr>
      </w:pPr>
    </w:p>
    <w:sectPr w:rsidR="00B21624" w:rsidRPr="00B21624" w:rsidSect="00034B04">
      <w:footerReference w:type="even" r:id="rId63"/>
      <w:footerReference w:type="default" r:id="rId64"/>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25FAC" w:rsidRDefault="00D25FAC">
      <w:pPr>
        <w:spacing w:line="240" w:lineRule="auto"/>
      </w:pPr>
      <w:r>
        <w:separator/>
      </w:r>
    </w:p>
  </w:endnote>
  <w:endnote w:type="continuationSeparator" w:id="0">
    <w:p w:rsidR="00D25FAC" w:rsidRDefault="00D25F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C64B7" w:rsidRDefault="006C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6C64B7" w:rsidRDefault="006C6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25FAC" w:rsidRDefault="00D25FAC">
      <w:pPr>
        <w:spacing w:line="240" w:lineRule="auto"/>
      </w:pPr>
      <w:r>
        <w:separator/>
      </w:r>
    </w:p>
  </w:footnote>
  <w:footnote w:type="continuationSeparator" w:id="0">
    <w:p w:rsidR="00D25FAC" w:rsidRDefault="00D25F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2245E"/>
    <w:rsid w:val="00034B04"/>
    <w:rsid w:val="0006701D"/>
    <w:rsid w:val="0009086E"/>
    <w:rsid w:val="00092829"/>
    <w:rsid w:val="000A08BB"/>
    <w:rsid w:val="000A2663"/>
    <w:rsid w:val="000A6746"/>
    <w:rsid w:val="000B7CCB"/>
    <w:rsid w:val="000C787C"/>
    <w:rsid w:val="000D1DD3"/>
    <w:rsid w:val="000F2819"/>
    <w:rsid w:val="000F550D"/>
    <w:rsid w:val="000F5EBF"/>
    <w:rsid w:val="00100C61"/>
    <w:rsid w:val="00125674"/>
    <w:rsid w:val="0013086D"/>
    <w:rsid w:val="001316BA"/>
    <w:rsid w:val="00157172"/>
    <w:rsid w:val="001967F4"/>
    <w:rsid w:val="001A15AA"/>
    <w:rsid w:val="001B204B"/>
    <w:rsid w:val="001B50A6"/>
    <w:rsid w:val="001B6FA9"/>
    <w:rsid w:val="001C2636"/>
    <w:rsid w:val="001D2C80"/>
    <w:rsid w:val="001D359A"/>
    <w:rsid w:val="001E4A64"/>
    <w:rsid w:val="001E5765"/>
    <w:rsid w:val="001F392B"/>
    <w:rsid w:val="00200453"/>
    <w:rsid w:val="00215628"/>
    <w:rsid w:val="00223A2F"/>
    <w:rsid w:val="00223CE0"/>
    <w:rsid w:val="00225ED5"/>
    <w:rsid w:val="0024157E"/>
    <w:rsid w:val="00252127"/>
    <w:rsid w:val="00255CFD"/>
    <w:rsid w:val="00256ED5"/>
    <w:rsid w:val="00264752"/>
    <w:rsid w:val="002672D3"/>
    <w:rsid w:val="0027761D"/>
    <w:rsid w:val="002914EC"/>
    <w:rsid w:val="002A7B87"/>
    <w:rsid w:val="002B2571"/>
    <w:rsid w:val="002B25B0"/>
    <w:rsid w:val="002C7C91"/>
    <w:rsid w:val="002D3AB1"/>
    <w:rsid w:val="002D68F8"/>
    <w:rsid w:val="002E5192"/>
    <w:rsid w:val="002F14B8"/>
    <w:rsid w:val="002F63E2"/>
    <w:rsid w:val="00304012"/>
    <w:rsid w:val="00316BB4"/>
    <w:rsid w:val="00332481"/>
    <w:rsid w:val="003342BD"/>
    <w:rsid w:val="0033670E"/>
    <w:rsid w:val="003446B5"/>
    <w:rsid w:val="00357ECD"/>
    <w:rsid w:val="0036575B"/>
    <w:rsid w:val="0038206B"/>
    <w:rsid w:val="00385A92"/>
    <w:rsid w:val="00386A60"/>
    <w:rsid w:val="003C47B4"/>
    <w:rsid w:val="003D6BCA"/>
    <w:rsid w:val="003E1341"/>
    <w:rsid w:val="003E2478"/>
    <w:rsid w:val="00411AAB"/>
    <w:rsid w:val="00413E6E"/>
    <w:rsid w:val="0042432B"/>
    <w:rsid w:val="00455EAF"/>
    <w:rsid w:val="0047037B"/>
    <w:rsid w:val="00475681"/>
    <w:rsid w:val="004A649C"/>
    <w:rsid w:val="004B47B1"/>
    <w:rsid w:val="004B6530"/>
    <w:rsid w:val="004D541C"/>
    <w:rsid w:val="004F2995"/>
    <w:rsid w:val="004F6899"/>
    <w:rsid w:val="00510FC4"/>
    <w:rsid w:val="00522A03"/>
    <w:rsid w:val="00530F7A"/>
    <w:rsid w:val="00552B46"/>
    <w:rsid w:val="00560D36"/>
    <w:rsid w:val="00571E6B"/>
    <w:rsid w:val="005976E4"/>
    <w:rsid w:val="005A40F2"/>
    <w:rsid w:val="005A593E"/>
    <w:rsid w:val="005D387F"/>
    <w:rsid w:val="005D5A42"/>
    <w:rsid w:val="005E4A0C"/>
    <w:rsid w:val="005E7ED6"/>
    <w:rsid w:val="005F037D"/>
    <w:rsid w:val="005F5183"/>
    <w:rsid w:val="00614D19"/>
    <w:rsid w:val="00620A31"/>
    <w:rsid w:val="006223E5"/>
    <w:rsid w:val="00645108"/>
    <w:rsid w:val="006507DC"/>
    <w:rsid w:val="00651474"/>
    <w:rsid w:val="006802A7"/>
    <w:rsid w:val="00686BB2"/>
    <w:rsid w:val="006965DE"/>
    <w:rsid w:val="006A2064"/>
    <w:rsid w:val="006A27EE"/>
    <w:rsid w:val="006A2E52"/>
    <w:rsid w:val="006B5310"/>
    <w:rsid w:val="006C2935"/>
    <w:rsid w:val="006C4EDA"/>
    <w:rsid w:val="006C64B7"/>
    <w:rsid w:val="006D23B5"/>
    <w:rsid w:val="006D5AA2"/>
    <w:rsid w:val="006D6A57"/>
    <w:rsid w:val="006E3A15"/>
    <w:rsid w:val="00703026"/>
    <w:rsid w:val="00726773"/>
    <w:rsid w:val="00734FAB"/>
    <w:rsid w:val="00736D42"/>
    <w:rsid w:val="0074467F"/>
    <w:rsid w:val="00761474"/>
    <w:rsid w:val="00773B98"/>
    <w:rsid w:val="00775065"/>
    <w:rsid w:val="0078401A"/>
    <w:rsid w:val="00784A4E"/>
    <w:rsid w:val="007A0A46"/>
    <w:rsid w:val="007B292B"/>
    <w:rsid w:val="007B7FD5"/>
    <w:rsid w:val="007C0202"/>
    <w:rsid w:val="007C1935"/>
    <w:rsid w:val="007D4861"/>
    <w:rsid w:val="007E42DB"/>
    <w:rsid w:val="007F6D8F"/>
    <w:rsid w:val="0081728B"/>
    <w:rsid w:val="008340E1"/>
    <w:rsid w:val="00845F97"/>
    <w:rsid w:val="00863B6D"/>
    <w:rsid w:val="0087062A"/>
    <w:rsid w:val="00870F29"/>
    <w:rsid w:val="00882BC9"/>
    <w:rsid w:val="00885E7F"/>
    <w:rsid w:val="008A783F"/>
    <w:rsid w:val="008B4AF5"/>
    <w:rsid w:val="008B70BC"/>
    <w:rsid w:val="008C3167"/>
    <w:rsid w:val="008D5805"/>
    <w:rsid w:val="008D5E6F"/>
    <w:rsid w:val="00900BCF"/>
    <w:rsid w:val="00910D35"/>
    <w:rsid w:val="009131BF"/>
    <w:rsid w:val="00915095"/>
    <w:rsid w:val="0093009E"/>
    <w:rsid w:val="00944749"/>
    <w:rsid w:val="00954126"/>
    <w:rsid w:val="0095555D"/>
    <w:rsid w:val="0097042F"/>
    <w:rsid w:val="00982ADC"/>
    <w:rsid w:val="0098552C"/>
    <w:rsid w:val="00986647"/>
    <w:rsid w:val="009B1ACE"/>
    <w:rsid w:val="009D7FC0"/>
    <w:rsid w:val="009E007F"/>
    <w:rsid w:val="00A104DD"/>
    <w:rsid w:val="00A12A46"/>
    <w:rsid w:val="00A16A0D"/>
    <w:rsid w:val="00A4301E"/>
    <w:rsid w:val="00A43D78"/>
    <w:rsid w:val="00A46010"/>
    <w:rsid w:val="00A52C28"/>
    <w:rsid w:val="00A66DB7"/>
    <w:rsid w:val="00A673E8"/>
    <w:rsid w:val="00A84030"/>
    <w:rsid w:val="00A92B2F"/>
    <w:rsid w:val="00AB10D0"/>
    <w:rsid w:val="00AC054C"/>
    <w:rsid w:val="00AD4749"/>
    <w:rsid w:val="00AF0618"/>
    <w:rsid w:val="00B13F03"/>
    <w:rsid w:val="00B21624"/>
    <w:rsid w:val="00B23FC1"/>
    <w:rsid w:val="00B30A38"/>
    <w:rsid w:val="00B3136D"/>
    <w:rsid w:val="00B521C6"/>
    <w:rsid w:val="00B7633C"/>
    <w:rsid w:val="00B77727"/>
    <w:rsid w:val="00B77F90"/>
    <w:rsid w:val="00B94408"/>
    <w:rsid w:val="00BA2174"/>
    <w:rsid w:val="00BA78D0"/>
    <w:rsid w:val="00BC2983"/>
    <w:rsid w:val="00BE23FC"/>
    <w:rsid w:val="00BF4237"/>
    <w:rsid w:val="00C00E65"/>
    <w:rsid w:val="00C0105B"/>
    <w:rsid w:val="00C05296"/>
    <w:rsid w:val="00C205FC"/>
    <w:rsid w:val="00C22707"/>
    <w:rsid w:val="00C244A7"/>
    <w:rsid w:val="00C41028"/>
    <w:rsid w:val="00C45C9B"/>
    <w:rsid w:val="00C53EA8"/>
    <w:rsid w:val="00C60781"/>
    <w:rsid w:val="00C610A7"/>
    <w:rsid w:val="00C61C49"/>
    <w:rsid w:val="00C7065B"/>
    <w:rsid w:val="00C81A61"/>
    <w:rsid w:val="00CA00F9"/>
    <w:rsid w:val="00CB0B79"/>
    <w:rsid w:val="00CB1CE9"/>
    <w:rsid w:val="00CB384B"/>
    <w:rsid w:val="00CE3B94"/>
    <w:rsid w:val="00CE616C"/>
    <w:rsid w:val="00CF0280"/>
    <w:rsid w:val="00D06A00"/>
    <w:rsid w:val="00D1300F"/>
    <w:rsid w:val="00D14EE8"/>
    <w:rsid w:val="00D249FF"/>
    <w:rsid w:val="00D25D8E"/>
    <w:rsid w:val="00D25FAC"/>
    <w:rsid w:val="00D33BD3"/>
    <w:rsid w:val="00D537AA"/>
    <w:rsid w:val="00D63181"/>
    <w:rsid w:val="00D675F5"/>
    <w:rsid w:val="00D750D9"/>
    <w:rsid w:val="00D7597C"/>
    <w:rsid w:val="00D76E1F"/>
    <w:rsid w:val="00D80AEB"/>
    <w:rsid w:val="00D8425C"/>
    <w:rsid w:val="00D85078"/>
    <w:rsid w:val="00D85D97"/>
    <w:rsid w:val="00D911C3"/>
    <w:rsid w:val="00D91336"/>
    <w:rsid w:val="00DA3C43"/>
    <w:rsid w:val="00DA6793"/>
    <w:rsid w:val="00DB3816"/>
    <w:rsid w:val="00DC387D"/>
    <w:rsid w:val="00DD77C7"/>
    <w:rsid w:val="00DF6639"/>
    <w:rsid w:val="00E12541"/>
    <w:rsid w:val="00E133E7"/>
    <w:rsid w:val="00E230C6"/>
    <w:rsid w:val="00E236B2"/>
    <w:rsid w:val="00E33A2C"/>
    <w:rsid w:val="00E3741C"/>
    <w:rsid w:val="00E503F9"/>
    <w:rsid w:val="00E8711D"/>
    <w:rsid w:val="00EA2684"/>
    <w:rsid w:val="00EA3A06"/>
    <w:rsid w:val="00EA5A02"/>
    <w:rsid w:val="00ED4FF3"/>
    <w:rsid w:val="00ED5EB8"/>
    <w:rsid w:val="00F05EC8"/>
    <w:rsid w:val="00F30413"/>
    <w:rsid w:val="00F30772"/>
    <w:rsid w:val="00F30B14"/>
    <w:rsid w:val="00F32C7F"/>
    <w:rsid w:val="00F44030"/>
    <w:rsid w:val="00F47137"/>
    <w:rsid w:val="00F50F65"/>
    <w:rsid w:val="00F56E80"/>
    <w:rsid w:val="00F63860"/>
    <w:rsid w:val="00F8214A"/>
    <w:rsid w:val="00FB0A76"/>
    <w:rsid w:val="00FB1414"/>
    <w:rsid w:val="00FB65AD"/>
    <w:rsid w:val="00FC3973"/>
    <w:rsid w:val="00FD14C1"/>
    <w:rsid w:val="00FE6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9BB0FE"/>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 w:type="paragraph" w:styleId="Caption">
    <w:name w:val="caption"/>
    <w:basedOn w:val="Normal"/>
    <w:next w:val="Normal"/>
    <w:uiPriority w:val="35"/>
    <w:unhideWhenUsed/>
    <w:qFormat/>
    <w:rsid w:val="00F50F6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1757</TotalTime>
  <Pages>24</Pages>
  <Words>6178</Words>
  <Characters>35221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244</cp:revision>
  <cp:lastPrinted>2001-05-04T19:36:00Z</cp:lastPrinted>
  <dcterms:created xsi:type="dcterms:W3CDTF">2020-04-29T13:58:00Z</dcterms:created>
  <dcterms:modified xsi:type="dcterms:W3CDTF">2020-05-25T15:29:00Z</dcterms:modified>
</cp:coreProperties>
</file>