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A9773A" w14:textId="77777777" w:rsidR="00DB3816" w:rsidRDefault="00215628" w:rsidP="00215628">
      <w:pPr>
        <w:pStyle w:val="Title"/>
        <w:rPr>
          <w:rFonts w:ascii="cmr10" w:hAnsi="cmr10"/>
          <w:b w:val="0"/>
          <w:bCs w:val="0"/>
        </w:rPr>
      </w:pPr>
      <w:bookmarkStart w:id="0" w:name="OLE_LINK2"/>
      <w:bookmarkStart w:id="1" w:name="OLE_LINK3"/>
      <w:bookmarkStart w:id="2" w:name="OLE_LINK4"/>
      <w:bookmarkStart w:id="3" w:name="OLE_LINK1"/>
      <w:bookmarkStart w:id="4" w:name="OLE_LINK5"/>
      <w:bookmarkStart w:id="5" w:name="OLE_LINK6"/>
      <w:r w:rsidRPr="00034B04">
        <w:rPr>
          <w:rFonts w:ascii="cmbx12" w:hAnsi="cmbx12"/>
          <w:b w:val="0"/>
          <w:bCs w:val="0"/>
        </w:rPr>
        <w:t>Report</w:t>
      </w:r>
    </w:p>
    <w:p w14:paraId="394F92F5" w14:textId="77777777"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14:paraId="3CC5A542" w14:textId="77777777"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14:paraId="0561B02B" w14:textId="77777777" w:rsidR="00215628" w:rsidRPr="00332481" w:rsidRDefault="00215628" w:rsidP="00215628">
      <w:pPr>
        <w:rPr>
          <w:rFonts w:ascii="cmbx12" w:hAnsi="cmbx12"/>
          <w:lang w:val="en-GB"/>
        </w:rPr>
      </w:pPr>
    </w:p>
    <w:p w14:paraId="0FB01746" w14:textId="77777777" w:rsidR="00034B04" w:rsidRPr="00034B04" w:rsidRDefault="00034B04" w:rsidP="00034B04">
      <w:pPr>
        <w:pStyle w:val="Heading1"/>
        <w:rPr>
          <w:lang w:val="en-GB"/>
        </w:rPr>
      </w:pPr>
      <w:r w:rsidRPr="00034B04">
        <w:rPr>
          <w:lang w:val="en-GB"/>
        </w:rPr>
        <w:t>Supervised learning and generalization</w:t>
      </w:r>
    </w:p>
    <w:p w14:paraId="71798E00" w14:textId="77777777" w:rsidR="00034B04" w:rsidRPr="008B70BC" w:rsidRDefault="008B70BC" w:rsidP="008B70BC">
      <w:pPr>
        <w:pStyle w:val="Heading2"/>
        <w:rPr>
          <w:lang w:val="en-GB" w:eastAsia="en-GB"/>
        </w:rPr>
      </w:pPr>
      <w:r>
        <w:rPr>
          <w:lang w:val="en-GB" w:eastAsia="en-GB"/>
        </w:rPr>
        <w:t>Perceptron</w:t>
      </w:r>
    </w:p>
    <w:p w14:paraId="5F499155" w14:textId="77777777"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xml:space="preserve">, a perceptron is only able to learn linearly separable tasks, that is, groups of points that can be separated by a hyperplane in the input space, this is called </w:t>
      </w:r>
      <w:r w:rsidRPr="00C531C0">
        <w:rPr>
          <w:i/>
          <w:iCs/>
          <w:lang w:val="en-GB" w:eastAsia="en-GB"/>
        </w:rPr>
        <w:t>decision boundary</w:t>
      </w:r>
      <w:r w:rsidRPr="008B70BC">
        <w:rPr>
          <w:lang w:val="en-GB" w:eastAsia="en-GB"/>
        </w:rPr>
        <w:t xml:space="preserve">. This makes </w:t>
      </w:r>
      <w:proofErr w:type="spellStart"/>
      <w:r w:rsidR="00B63FC5">
        <w:rPr>
          <w:lang w:val="en-GB" w:eastAsia="en-GB"/>
        </w:rPr>
        <w:t>perceptrons</w:t>
      </w:r>
      <w:proofErr w:type="spellEnd"/>
      <w:r w:rsidRPr="008B70BC">
        <w:rPr>
          <w:lang w:val="en-GB" w:eastAsia="en-GB"/>
        </w:rPr>
        <w:t xml:space="preserve"> a useful tool for basic classification tasks, such as spam detection.</w:t>
      </w:r>
      <w:r w:rsidR="0097042F">
        <w:rPr>
          <w:lang w:val="en-GB" w:eastAsia="en-GB"/>
        </w:rPr>
        <w:t xml:space="preserve"> On the other hand, a perceptron cannot learn non-linear functions, such as the XOR function.</w:t>
      </w:r>
    </w:p>
    <w:p w14:paraId="2459431F" w14:textId="77777777" w:rsidR="005976E4" w:rsidRPr="008B70BC" w:rsidRDefault="005976E4" w:rsidP="005976E4">
      <w:pPr>
        <w:rPr>
          <w:lang w:val="en-GB" w:eastAsia="en-GB"/>
        </w:rPr>
      </w:pPr>
    </w:p>
    <w:p w14:paraId="0F70BC8E" w14:textId="333F3C34" w:rsidR="008B70BC" w:rsidRPr="008B70BC" w:rsidRDefault="00034B04" w:rsidP="005976E4">
      <w:pPr>
        <w:rPr>
          <w:lang w:val="en-GB" w:eastAsia="en-GB"/>
        </w:rPr>
      </w:pPr>
      <w:r w:rsidRPr="008B70BC">
        <w:rPr>
          <w:lang w:val="en-GB" w:eastAsia="en-GB"/>
        </w:rPr>
        <w:t>For th</w:t>
      </w:r>
      <w:r w:rsidR="00825507">
        <w:rPr>
          <w:lang w:val="en-GB" w:eastAsia="en-GB"/>
        </w:rPr>
        <w:t>is</w:t>
      </w:r>
      <w:r w:rsidRPr="008B70BC">
        <w:rPr>
          <w:lang w:val="en-GB" w:eastAsia="en-GB"/>
        </w:rPr>
        <w:t xml:space="preserve"> kind of </w:t>
      </w:r>
      <w:r w:rsidR="00B63FC5">
        <w:rPr>
          <w:lang w:val="en-GB" w:eastAsia="en-GB"/>
        </w:rPr>
        <w:t xml:space="preserve">linear </w:t>
      </w:r>
      <w:r w:rsidRPr="008B70BC">
        <w:rPr>
          <w:lang w:val="en-GB" w:eastAsia="en-GB"/>
        </w:rPr>
        <w:t>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14:paraId="72FE4137" w14:textId="77777777" w:rsidR="008B70BC" w:rsidRDefault="008B70BC" w:rsidP="008B70BC">
      <w:pPr>
        <w:pStyle w:val="Heading2"/>
        <w:rPr>
          <w:lang w:val="en-GB"/>
        </w:rPr>
      </w:pPr>
      <w:r>
        <w:rPr>
          <w:lang w:val="en-GB"/>
        </w:rPr>
        <w:t>Backpropagation in feedforward multi-layer networks</w:t>
      </w:r>
    </w:p>
    <w:p w14:paraId="1F18CC93" w14:textId="77777777" w:rsidR="001E4A64" w:rsidRDefault="001E4A64" w:rsidP="005976E4">
      <w:pPr>
        <w:pStyle w:val="Firstparagraph"/>
        <w:ind w:firstLine="340"/>
        <w:rPr>
          <w:lang w:val="en-GB"/>
        </w:rPr>
      </w:pPr>
      <w:r>
        <w:rPr>
          <w:lang w:val="en-GB"/>
        </w:rPr>
        <w:t>The limitation of linearity comes to an end when several layers are introduced. A simple multi-layer network consisting of one hidden layer and one output layer is perfectly capable of being a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14:paraId="156CE4F8" w14:textId="77777777" w:rsidR="005976E4" w:rsidRPr="005976E4" w:rsidRDefault="005976E4" w:rsidP="005976E4">
      <w:pPr>
        <w:rPr>
          <w:lang w:val="en-GB"/>
        </w:rPr>
      </w:pPr>
    </w:p>
    <w:p w14:paraId="0D98AF1A" w14:textId="77777777"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14:paraId="358223FB" w14:textId="77777777" w:rsidR="00510FC4" w:rsidRDefault="00510FC4" w:rsidP="00A673E8">
      <w:pPr>
        <w:rPr>
          <w:lang w:val="en-GB"/>
        </w:rPr>
      </w:pPr>
    </w:p>
    <w:p w14:paraId="5CAB1C1D" w14:textId="77777777"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14:paraId="2B626CC3" w14:textId="77777777"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14:paraId="79F341B7" w14:textId="77777777" w:rsidR="00157172" w:rsidRDefault="00157172" w:rsidP="00A673E8">
      <w:pPr>
        <w:rPr>
          <w:lang w:val="en-GB"/>
        </w:rPr>
      </w:pPr>
    </w:p>
    <w:p w14:paraId="042CF143" w14:textId="77777777"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14:paraId="4B303A7B" w14:textId="77777777" w:rsidR="005D5A42" w:rsidRDefault="005D5A42" w:rsidP="00A673E8">
      <w:pPr>
        <w:rPr>
          <w:lang w:val="en-GB"/>
        </w:rPr>
      </w:pPr>
    </w:p>
    <w:p w14:paraId="144061CB" w14:textId="77777777"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w:t>
      </w:r>
      <w:r w:rsidR="000639BB">
        <w:rPr>
          <w:lang w:val="en-GB"/>
        </w:rPr>
        <w:t xml:space="preserve"> thus</w:t>
      </w:r>
      <w:r>
        <w:rPr>
          <w:lang w:val="en-GB"/>
        </w:rPr>
        <w:t xml:space="preserve"> rendering it unable to generalize. One way of achieving good generalization without overfitting is via cross-validation.</w:t>
      </w:r>
    </w:p>
    <w:p w14:paraId="04F46BD0" w14:textId="77777777" w:rsidR="005D5A42" w:rsidRDefault="005D5A42" w:rsidP="00A673E8">
      <w:pPr>
        <w:rPr>
          <w:lang w:val="en-GB"/>
        </w:rPr>
      </w:pPr>
    </w:p>
    <w:p w14:paraId="2FD8AD7B" w14:textId="77777777" w:rsidR="00645108" w:rsidRDefault="005D5A42" w:rsidP="003E1341">
      <w:pPr>
        <w:rPr>
          <w:lang w:val="en-GB"/>
        </w:rPr>
      </w:pPr>
      <w:r>
        <w:rPr>
          <w:lang w:val="en-GB"/>
        </w:rPr>
        <w:t xml:space="preserve">This is also the goal of the complexity criteria, which states that the complexity </w:t>
      </w:r>
      <w:r w:rsidR="000639BB">
        <w:rPr>
          <w:lang w:val="en-GB"/>
        </w:rPr>
        <w:t>o</w:t>
      </w:r>
      <w:r>
        <w:rPr>
          <w:lang w:val="en-GB"/>
        </w:rPr>
        <w:t>f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14:paraId="268413E3" w14:textId="77777777" w:rsidR="00571E6B" w:rsidRPr="003E1341" w:rsidRDefault="00645108" w:rsidP="003E1341">
      <w:pPr>
        <w:pStyle w:val="Heading3"/>
        <w:rPr>
          <w:lang w:val="en-GB"/>
        </w:rPr>
      </w:pPr>
      <w:r>
        <w:rPr>
          <w:lang w:val="en-GB"/>
        </w:rPr>
        <w:t>Comparison of various algorithms</w:t>
      </w:r>
    </w:p>
    <w:p w14:paraId="33FBBAE4" w14:textId="77777777"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w:t>
      </w:r>
      <w:r w:rsidR="000639BB">
        <w:rPr>
          <w:lang w:val="en-GB"/>
        </w:rPr>
        <w:t>for</w:t>
      </w:r>
      <w:r w:rsidR="00D33BD3">
        <w:rPr>
          <w:lang w:val="en-GB"/>
        </w:rPr>
        <w:t xml:space="preserve">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14:paraId="5B3D84FC" w14:textId="77777777" w:rsidR="00D33BD3" w:rsidRDefault="00D33BD3" w:rsidP="00736D42">
      <w:pPr>
        <w:rPr>
          <w:lang w:val="en-GB"/>
        </w:rPr>
      </w:pPr>
    </w:p>
    <w:p w14:paraId="62238E50" w14:textId="77777777" w:rsidR="006D5AA2" w:rsidRDefault="00F50F65" w:rsidP="00D7597C">
      <w:pPr>
        <w:rPr>
          <w:lang w:val="en-GB"/>
        </w:rPr>
      </w:pPr>
      <w:r w:rsidRPr="000F5EBF">
        <w:rPr>
          <w:noProof/>
        </w:rPr>
        <w:drawing>
          <wp:anchor distT="0" distB="0" distL="114300" distR="114300" simplePos="0" relativeHeight="251677696" behindDoc="0" locked="0" layoutInCell="1" allowOverlap="1" wp14:anchorId="050F94CC" wp14:editId="41CC107B">
            <wp:simplePos x="0" y="0"/>
            <wp:positionH relativeFrom="column">
              <wp:posOffset>3953510</wp:posOffset>
            </wp:positionH>
            <wp:positionV relativeFrom="paragraph">
              <wp:posOffset>591397</wp:posOffset>
            </wp:positionV>
            <wp:extent cx="1778000" cy="1515110"/>
            <wp:effectExtent l="0" t="0" r="0" b="0"/>
            <wp:wrapThrough wrapText="bothSides">
              <wp:wrapPolygon edited="0">
                <wp:start x="0" y="0"/>
                <wp:lineTo x="0" y="21365"/>
                <wp:lineTo x="21446" y="21365"/>
                <wp:lineTo x="214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000" cy="1515110"/>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8720" behindDoc="0" locked="0" layoutInCell="1" allowOverlap="1" wp14:anchorId="4CA10544" wp14:editId="5853DF96">
            <wp:simplePos x="0" y="0"/>
            <wp:positionH relativeFrom="column">
              <wp:posOffset>2099310</wp:posOffset>
            </wp:positionH>
            <wp:positionV relativeFrom="paragraph">
              <wp:posOffset>597535</wp:posOffset>
            </wp:positionV>
            <wp:extent cx="1776730" cy="1514475"/>
            <wp:effectExtent l="0" t="0" r="1270" b="0"/>
            <wp:wrapThrough wrapText="bothSides">
              <wp:wrapPolygon edited="0">
                <wp:start x="0" y="0"/>
                <wp:lineTo x="0" y="21374"/>
                <wp:lineTo x="21461" y="21374"/>
                <wp:lineTo x="214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730" cy="1514475"/>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9744" behindDoc="0" locked="0" layoutInCell="1" allowOverlap="1" wp14:anchorId="24B56E30" wp14:editId="5F50E21B">
            <wp:simplePos x="0" y="0"/>
            <wp:positionH relativeFrom="column">
              <wp:posOffset>219710</wp:posOffset>
            </wp:positionH>
            <wp:positionV relativeFrom="paragraph">
              <wp:posOffset>592032</wp:posOffset>
            </wp:positionV>
            <wp:extent cx="1783715" cy="1520190"/>
            <wp:effectExtent l="0" t="0" r="0" b="3810"/>
            <wp:wrapThrough wrapText="bothSides">
              <wp:wrapPolygon edited="0">
                <wp:start x="0" y="0"/>
                <wp:lineTo x="0" y="21474"/>
                <wp:lineTo x="21377" y="21474"/>
                <wp:lineTo x="2137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3715" cy="1520190"/>
                    </a:xfrm>
                    <a:prstGeom prst="rect">
                      <a:avLst/>
                    </a:prstGeom>
                  </pic:spPr>
                </pic:pic>
              </a:graphicData>
            </a:graphic>
            <wp14:sizeRelH relativeFrom="page">
              <wp14:pctWidth>0</wp14:pctWidth>
            </wp14:sizeRelH>
            <wp14:sizeRelV relativeFrom="page">
              <wp14:pctHeight>0</wp14:pctHeight>
            </wp14:sizeRelV>
          </wp:anchor>
        </w:drawing>
      </w:r>
      <w:r w:rsidR="00D33BD3">
        <w:rPr>
          <w:lang w:val="en-GB"/>
        </w:rPr>
        <w:t>It is important to note that many other learning methods exists, such as Resilient Backpropagation or One Step Secant, but they have been left out of this analysis for the sake of clarity.</w:t>
      </w:r>
    </w:p>
    <w:p w14:paraId="091779F1" w14:textId="77777777" w:rsidR="00F50F65" w:rsidRDefault="00F50F65" w:rsidP="00F50F65">
      <w:pPr>
        <w:pStyle w:val="Caption"/>
        <w:jc w:val="center"/>
      </w:pPr>
    </w:p>
    <w:p w14:paraId="5C57CFB1" w14:textId="77777777" w:rsidR="000A6746" w:rsidRPr="00F50F65" w:rsidRDefault="00F50F65" w:rsidP="00F50F65">
      <w:pPr>
        <w:pStyle w:val="Caption"/>
        <w:jc w:val="center"/>
      </w:pPr>
      <w:r>
        <w:t xml:space="preserve">Figure </w:t>
      </w:r>
      <w:r>
        <w:fldChar w:fldCharType="begin"/>
      </w:r>
      <w:r>
        <w:instrText xml:space="preserve"> SEQ Figure \* ARABIC </w:instrText>
      </w:r>
      <w:r>
        <w:fldChar w:fldCharType="separate"/>
      </w:r>
      <w:r w:rsidR="00083077">
        <w:rPr>
          <w:noProof/>
        </w:rPr>
        <w:t>1</w:t>
      </w:r>
      <w:r>
        <w:fldChar w:fldCharType="end"/>
      </w:r>
      <w:r>
        <w:t xml:space="preserve">. Comparison between </w:t>
      </w:r>
      <w:proofErr w:type="spellStart"/>
      <w:r>
        <w:t>trainlm</w:t>
      </w:r>
      <w:proofErr w:type="spellEnd"/>
      <w:r w:rsidR="00DC387D">
        <w:t>(left)</w:t>
      </w:r>
      <w:r>
        <w:t xml:space="preserve">, </w:t>
      </w:r>
      <w:proofErr w:type="spellStart"/>
      <w:r>
        <w:t>trainbfg</w:t>
      </w:r>
      <w:proofErr w:type="spellEnd"/>
      <w:r w:rsidR="00DC387D">
        <w:t>(center)</w:t>
      </w:r>
      <w:r>
        <w:t xml:space="preserve"> and </w:t>
      </w:r>
      <w:proofErr w:type="spellStart"/>
      <w:r>
        <w:t>traingd</w:t>
      </w:r>
      <w:proofErr w:type="spellEnd"/>
      <w:r w:rsidR="00DC387D">
        <w:t>(right)</w:t>
      </w:r>
      <w:r>
        <w:t xml:space="preserve"> with a different </w:t>
      </w:r>
      <w:proofErr w:type="gramStart"/>
      <w:r>
        <w:t>amount</w:t>
      </w:r>
      <w:proofErr w:type="gramEnd"/>
      <w:r>
        <w:t xml:space="preserve"> of epochs</w:t>
      </w:r>
      <w:r w:rsidR="00DC387D">
        <w:t>.</w:t>
      </w:r>
    </w:p>
    <w:p w14:paraId="2FC7A20D" w14:textId="77777777" w:rsidR="000A6746" w:rsidRDefault="000A6746" w:rsidP="00736D42">
      <w:pPr>
        <w:rPr>
          <w:lang w:val="en-GB"/>
        </w:rPr>
      </w:pPr>
      <w:r>
        <w:rPr>
          <w:lang w:val="en-GB"/>
        </w:rPr>
        <w:t xml:space="preserve">As we can see in </w:t>
      </w:r>
      <w:r w:rsidR="006223E5">
        <w:rPr>
          <w:lang w:val="en-GB"/>
        </w:rPr>
        <w:t>F</w:t>
      </w:r>
      <w:r>
        <w:rPr>
          <w:lang w:val="en-GB"/>
        </w:rPr>
        <w:t>igure</w:t>
      </w:r>
      <w:r w:rsidR="006223E5">
        <w:rPr>
          <w:lang w:val="en-GB"/>
        </w:rPr>
        <w:t xml:space="preserve"> 1</w:t>
      </w:r>
      <w:r>
        <w:rPr>
          <w:lang w:val="en-GB"/>
        </w:rPr>
        <w:t xml:space="preserve">, LM achieves by far the best approximation, and it does so </w:t>
      </w:r>
      <w:r w:rsidR="000639BB">
        <w:rPr>
          <w:lang w:val="en-GB"/>
        </w:rPr>
        <w:t>quicker than the others</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w:t>
      </w:r>
      <w:r w:rsidR="000639BB">
        <w:rPr>
          <w:lang w:val="en-GB"/>
        </w:rPr>
        <w:t>s</w:t>
      </w:r>
      <w:r w:rsidR="00A92B2F">
        <w:rPr>
          <w:lang w:val="en-GB"/>
        </w:rPr>
        <w:t xml:space="preserve"> working towards finding the best </w:t>
      </w:r>
      <w:r w:rsidR="000639BB">
        <w:rPr>
          <w:lang w:val="en-GB"/>
        </w:rPr>
        <w:t xml:space="preserve">overall </w:t>
      </w:r>
      <w:r w:rsidR="00A92B2F">
        <w:rPr>
          <w:lang w:val="en-GB"/>
        </w:rPr>
        <w:t>error reduction, not just the biggest one at a given point.</w:t>
      </w:r>
    </w:p>
    <w:p w14:paraId="18A0A404" w14:textId="77777777" w:rsidR="00A92B2F" w:rsidRDefault="00A92B2F" w:rsidP="00736D42">
      <w:pPr>
        <w:rPr>
          <w:lang w:val="en-GB"/>
        </w:rPr>
      </w:pPr>
    </w:p>
    <w:p w14:paraId="65C0F861" w14:textId="77777777"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14:paraId="370593A8" w14:textId="77777777" w:rsidR="00A92B2F" w:rsidRDefault="00A92B2F" w:rsidP="00736D42">
      <w:pPr>
        <w:rPr>
          <w:lang w:val="en-GB"/>
        </w:rPr>
      </w:pPr>
    </w:p>
    <w:p w14:paraId="6BFE5584" w14:textId="77777777"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w:t>
      </w:r>
      <w:r w:rsidR="006223E5">
        <w:rPr>
          <w:lang w:val="en-GB"/>
        </w:rPr>
        <w:t>in Figure 2 we show</w:t>
      </w:r>
      <w:r w:rsidR="00F30B14">
        <w:rPr>
          <w:lang w:val="en-GB"/>
        </w:rPr>
        <w:t xml:space="preserve"> the comparison of the linear fit achieved by LM and GD with 950 epochs</w:t>
      </w:r>
      <w:r w:rsidR="006223E5">
        <w:rPr>
          <w:lang w:val="en-GB"/>
        </w:rPr>
        <w:t>.</w:t>
      </w:r>
    </w:p>
    <w:p w14:paraId="17239FB8" w14:textId="77777777" w:rsidR="006223E5" w:rsidRDefault="006223E5" w:rsidP="006223E5">
      <w:pPr>
        <w:keepNext/>
        <w:ind w:firstLine="0"/>
      </w:pPr>
      <w:r w:rsidRPr="00F30B14">
        <w:rPr>
          <w:noProof/>
          <w:lang w:val="en-GB"/>
        </w:rPr>
        <w:lastRenderedPageBreak/>
        <w:drawing>
          <wp:anchor distT="0" distB="0" distL="114300" distR="114300" simplePos="0" relativeHeight="251681792" behindDoc="0" locked="0" layoutInCell="1" allowOverlap="1" wp14:anchorId="3CFF0844" wp14:editId="1EECE61B">
            <wp:simplePos x="0" y="0"/>
            <wp:positionH relativeFrom="column">
              <wp:posOffset>297180</wp:posOffset>
            </wp:positionH>
            <wp:positionV relativeFrom="paragraph">
              <wp:posOffset>93768</wp:posOffset>
            </wp:positionV>
            <wp:extent cx="2641600" cy="2251075"/>
            <wp:effectExtent l="0" t="0" r="0" b="0"/>
            <wp:wrapThrough wrapText="bothSides">
              <wp:wrapPolygon edited="0">
                <wp:start x="0" y="0"/>
                <wp:lineTo x="0" y="21448"/>
                <wp:lineTo x="21496" y="21448"/>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2251075"/>
                    </a:xfrm>
                    <a:prstGeom prst="rect">
                      <a:avLst/>
                    </a:prstGeom>
                  </pic:spPr>
                </pic:pic>
              </a:graphicData>
            </a:graphic>
            <wp14:sizeRelH relativeFrom="page">
              <wp14:pctWidth>0</wp14:pctWidth>
            </wp14:sizeRelH>
            <wp14:sizeRelV relativeFrom="page">
              <wp14:pctHeight>0</wp14:pctHeight>
            </wp14:sizeRelV>
          </wp:anchor>
        </w:drawing>
      </w:r>
      <w:r w:rsidRPr="00A12A46">
        <w:rPr>
          <w:noProof/>
        </w:rPr>
        <w:drawing>
          <wp:anchor distT="0" distB="0" distL="114300" distR="114300" simplePos="0" relativeHeight="251680768" behindDoc="0" locked="0" layoutInCell="1" allowOverlap="1" wp14:anchorId="014465A4" wp14:editId="37FBF129">
            <wp:simplePos x="0" y="0"/>
            <wp:positionH relativeFrom="column">
              <wp:posOffset>3089910</wp:posOffset>
            </wp:positionH>
            <wp:positionV relativeFrom="paragraph">
              <wp:posOffset>93133</wp:posOffset>
            </wp:positionV>
            <wp:extent cx="2641600" cy="2251710"/>
            <wp:effectExtent l="0" t="0" r="0" b="0"/>
            <wp:wrapThrough wrapText="bothSides">
              <wp:wrapPolygon edited="0">
                <wp:start x="0" y="0"/>
                <wp:lineTo x="0" y="21442"/>
                <wp:lineTo x="21496" y="2144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2251710"/>
                    </a:xfrm>
                    <a:prstGeom prst="rect">
                      <a:avLst/>
                    </a:prstGeom>
                  </pic:spPr>
                </pic:pic>
              </a:graphicData>
            </a:graphic>
            <wp14:sizeRelH relativeFrom="page">
              <wp14:pctWidth>0</wp14:pctWidth>
            </wp14:sizeRelH>
            <wp14:sizeRelV relativeFrom="page">
              <wp14:pctHeight>0</wp14:pctHeight>
            </wp14:sizeRelV>
          </wp:anchor>
        </w:drawing>
      </w:r>
    </w:p>
    <w:p w14:paraId="4CB30593" w14:textId="77777777" w:rsidR="001E5765" w:rsidRDefault="006223E5" w:rsidP="006223E5">
      <w:pPr>
        <w:pStyle w:val="Caption"/>
        <w:jc w:val="center"/>
      </w:pPr>
      <w:r>
        <w:t xml:space="preserve">Figure </w:t>
      </w:r>
      <w:r>
        <w:fldChar w:fldCharType="begin"/>
      </w:r>
      <w:r>
        <w:instrText xml:space="preserve"> SEQ Figure \* ARABIC </w:instrText>
      </w:r>
      <w:r>
        <w:fldChar w:fldCharType="separate"/>
      </w:r>
      <w:r w:rsidR="00083077">
        <w:rPr>
          <w:noProof/>
        </w:rPr>
        <w:t>2</w:t>
      </w:r>
      <w:r>
        <w:fldChar w:fldCharType="end"/>
      </w:r>
      <w:r>
        <w:t>. Linear fi</w:t>
      </w:r>
      <w:r w:rsidR="00AE0FCD">
        <w:t>t</w:t>
      </w:r>
      <w:r>
        <w:t xml:space="preserve"> comparison between </w:t>
      </w:r>
      <w:proofErr w:type="spellStart"/>
      <w:r>
        <w:t>trainlm</w:t>
      </w:r>
      <w:proofErr w:type="spellEnd"/>
      <w:r w:rsidR="00DC387D">
        <w:t>(left)</w:t>
      </w:r>
      <w:r>
        <w:t xml:space="preserve"> and </w:t>
      </w:r>
      <w:proofErr w:type="spellStart"/>
      <w:r>
        <w:t>traingd</w:t>
      </w:r>
      <w:proofErr w:type="spellEnd"/>
      <w:r w:rsidR="00DC387D">
        <w:t>(right)</w:t>
      </w:r>
      <w:r>
        <w:t>.</w:t>
      </w:r>
    </w:p>
    <w:p w14:paraId="0AE9A6EE" w14:textId="0E54D08E" w:rsidR="001E5765" w:rsidRDefault="00986647" w:rsidP="00736D42">
      <w:pPr>
        <w:rPr>
          <w:noProof/>
        </w:rPr>
      </w:pPr>
      <w:r w:rsidRPr="001E5765">
        <w:rPr>
          <w:noProof/>
        </w:rPr>
        <w:drawing>
          <wp:anchor distT="0" distB="0" distL="114300" distR="114300" simplePos="0" relativeHeight="251683840" behindDoc="0" locked="0" layoutInCell="1" allowOverlap="1" wp14:anchorId="575F8EA8" wp14:editId="07F0A365">
            <wp:simplePos x="0" y="0"/>
            <wp:positionH relativeFrom="column">
              <wp:posOffset>3012440</wp:posOffset>
            </wp:positionH>
            <wp:positionV relativeFrom="paragraph">
              <wp:posOffset>884132</wp:posOffset>
            </wp:positionV>
            <wp:extent cx="2719070" cy="2242820"/>
            <wp:effectExtent l="0" t="0" r="0" b="5080"/>
            <wp:wrapThrough wrapText="bothSides">
              <wp:wrapPolygon edited="0">
                <wp:start x="0" y="0"/>
                <wp:lineTo x="0" y="21527"/>
                <wp:lineTo x="21489" y="21527"/>
                <wp:lineTo x="214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9070" cy="2242820"/>
                    </a:xfrm>
                    <a:prstGeom prst="rect">
                      <a:avLst/>
                    </a:prstGeom>
                  </pic:spPr>
                </pic:pic>
              </a:graphicData>
            </a:graphic>
            <wp14:sizeRelH relativeFrom="page">
              <wp14:pctWidth>0</wp14:pctWidth>
            </wp14:sizeRelH>
            <wp14:sizeRelV relativeFrom="page">
              <wp14:pctHeight>0</wp14:pctHeight>
            </wp14:sizeRelV>
          </wp:anchor>
        </w:drawing>
      </w:r>
      <w:r w:rsidR="001E5765">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w:t>
      </w:r>
      <w:r w:rsidR="00825507">
        <w:rPr>
          <w:noProof/>
        </w:rPr>
        <w:t xml:space="preserve"> However, 100 neuro</w:t>
      </w:r>
      <w:r w:rsidR="00A2434A">
        <w:rPr>
          <w:noProof/>
        </w:rPr>
        <w:t>n</w:t>
      </w:r>
      <w:r w:rsidR="00825507">
        <w:rPr>
          <w:noProof/>
        </w:rPr>
        <w:t>s</w:t>
      </w:r>
      <w:r w:rsidR="001E5765">
        <w:rPr>
          <w:noProof/>
        </w:rPr>
        <w:t xml:space="preserve"> improve </w:t>
      </w:r>
      <w:r w:rsidR="00A2434A">
        <w:rPr>
          <w:noProof/>
        </w:rPr>
        <w:t xml:space="preserve">the results </w:t>
      </w:r>
      <w:r w:rsidR="001E5765">
        <w:rPr>
          <w:noProof/>
        </w:rPr>
        <w:t>slightly in the case of GD.</w:t>
      </w:r>
      <w:r w:rsidR="006E3A15">
        <w:rPr>
          <w:noProof/>
        </w:rPr>
        <w:t xml:space="preserve"> A good balance between prediction accuracy and computational cost lies around 35 neurons.</w:t>
      </w:r>
    </w:p>
    <w:p w14:paraId="40B5B9B9" w14:textId="77777777" w:rsidR="00D25D8E" w:rsidRDefault="00986647" w:rsidP="00D25D8E">
      <w:pPr>
        <w:keepNext/>
      </w:pPr>
      <w:r w:rsidRPr="001E5765">
        <w:rPr>
          <w:noProof/>
        </w:rPr>
        <w:drawing>
          <wp:anchor distT="0" distB="0" distL="114300" distR="114300" simplePos="0" relativeHeight="251682816" behindDoc="0" locked="0" layoutInCell="1" allowOverlap="1" wp14:anchorId="35B8FD6F" wp14:editId="14DF5774">
            <wp:simplePos x="0" y="0"/>
            <wp:positionH relativeFrom="column">
              <wp:posOffset>220378</wp:posOffset>
            </wp:positionH>
            <wp:positionV relativeFrom="paragraph">
              <wp:posOffset>85090</wp:posOffset>
            </wp:positionV>
            <wp:extent cx="2719070" cy="2242736"/>
            <wp:effectExtent l="0" t="0" r="0" b="5715"/>
            <wp:wrapThrough wrapText="bothSides">
              <wp:wrapPolygon edited="0">
                <wp:start x="0" y="0"/>
                <wp:lineTo x="0" y="21533"/>
                <wp:lineTo x="21489" y="21533"/>
                <wp:lineTo x="2148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9070" cy="2242736"/>
                    </a:xfrm>
                    <a:prstGeom prst="rect">
                      <a:avLst/>
                    </a:prstGeom>
                  </pic:spPr>
                </pic:pic>
              </a:graphicData>
            </a:graphic>
            <wp14:sizeRelH relativeFrom="page">
              <wp14:pctWidth>0</wp14:pctWidth>
            </wp14:sizeRelH>
            <wp14:sizeRelV relativeFrom="page">
              <wp14:pctHeight>0</wp14:pctHeight>
            </wp14:sizeRelV>
          </wp:anchor>
        </w:drawing>
      </w:r>
    </w:p>
    <w:p w14:paraId="16A2D011" w14:textId="77777777" w:rsidR="00F30B14" w:rsidRDefault="00D25D8E" w:rsidP="00D25D8E">
      <w:pPr>
        <w:pStyle w:val="Caption"/>
        <w:jc w:val="center"/>
      </w:pPr>
      <w:r>
        <w:t xml:space="preserve">Figure </w:t>
      </w:r>
      <w:r>
        <w:fldChar w:fldCharType="begin"/>
      </w:r>
      <w:r>
        <w:instrText xml:space="preserve"> SEQ Figure \* ARABIC </w:instrText>
      </w:r>
      <w:r>
        <w:fldChar w:fldCharType="separate"/>
      </w:r>
      <w:r w:rsidR="00083077">
        <w:rPr>
          <w:noProof/>
        </w:rPr>
        <w:t>3</w:t>
      </w:r>
      <w:r>
        <w:fldChar w:fldCharType="end"/>
      </w:r>
      <w:r>
        <w:t>. Effect of the number of hidden units.</w:t>
      </w:r>
      <w:r w:rsidR="003D6BCA">
        <w:t xml:space="preserve"> 10(left) vs 100(right).</w:t>
      </w:r>
    </w:p>
    <w:p w14:paraId="7F14D831" w14:textId="77777777" w:rsidR="00BF4237" w:rsidRDefault="00BF4237" w:rsidP="00BF4237">
      <w:pPr>
        <w:pStyle w:val="Heading3"/>
        <w:rPr>
          <w:noProof/>
        </w:rPr>
      </w:pPr>
      <w:r>
        <w:rPr>
          <w:noProof/>
        </w:rPr>
        <w:t>Learning from noisy data</w:t>
      </w:r>
    </w:p>
    <w:p w14:paraId="5DB6BC98" w14:textId="77777777"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In the following figure, the number of training points has been </w:t>
      </w:r>
      <w:proofErr w:type="gramStart"/>
      <w:r>
        <w:t>increase</w:t>
      </w:r>
      <w:proofErr w:type="gramEnd"/>
      <w:r>
        <w:t xml:space="preserve"> from 3pi to 10pi, and a random noise factor</w:t>
      </w:r>
      <w:r w:rsidR="002F63E2">
        <w:t xml:space="preserve"> of 5%</w:t>
      </w:r>
      <w:r>
        <w:t xml:space="preserve"> has been included</w:t>
      </w:r>
      <w:r w:rsidR="001316BA">
        <w:t>.</w:t>
      </w:r>
    </w:p>
    <w:p w14:paraId="466E0988" w14:textId="77777777" w:rsidR="002F63E2" w:rsidRDefault="002D68F8" w:rsidP="002F63E2">
      <w:pPr>
        <w:keepNext/>
        <w:jc w:val="center"/>
      </w:pPr>
      <w:r w:rsidRPr="002D68F8">
        <w:rPr>
          <w:b/>
          <w:bCs/>
          <w:noProof/>
        </w:rPr>
        <w:lastRenderedPageBreak/>
        <w:drawing>
          <wp:inline distT="0" distB="0" distL="0" distR="0" wp14:anchorId="572AC598" wp14:editId="1EEB4ADD">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1057" cy="2540000"/>
                    </a:xfrm>
                    <a:prstGeom prst="rect">
                      <a:avLst/>
                    </a:prstGeom>
                  </pic:spPr>
                </pic:pic>
              </a:graphicData>
            </a:graphic>
          </wp:inline>
        </w:drawing>
      </w:r>
    </w:p>
    <w:p w14:paraId="067078FB" w14:textId="77777777" w:rsidR="001316BA" w:rsidRPr="002F63E2" w:rsidRDefault="002F63E2" w:rsidP="002F63E2">
      <w:pPr>
        <w:pStyle w:val="Caption"/>
        <w:jc w:val="center"/>
        <w:rPr>
          <w:b/>
          <w:bCs/>
        </w:rPr>
      </w:pPr>
      <w:r>
        <w:t xml:space="preserve">Figure </w:t>
      </w:r>
      <w:r>
        <w:fldChar w:fldCharType="begin"/>
      </w:r>
      <w:r>
        <w:instrText xml:space="preserve"> SEQ Figure \* ARABIC </w:instrText>
      </w:r>
      <w:r>
        <w:fldChar w:fldCharType="separate"/>
      </w:r>
      <w:r w:rsidR="00083077">
        <w:rPr>
          <w:noProof/>
        </w:rPr>
        <w:t>4</w:t>
      </w:r>
      <w:r>
        <w:fldChar w:fldCharType="end"/>
      </w:r>
      <w:r>
        <w:t>. Effect of noisy data.</w:t>
      </w:r>
    </w:p>
    <w:p w14:paraId="23DDEF1B" w14:textId="77777777" w:rsidR="002A7B87" w:rsidRDefault="002D68F8" w:rsidP="002A7B87">
      <w:r>
        <w:t>We have zoomed to a random location of the plot in order to be able to appreciate the target function points. The difference compared to the previous plots i</w:t>
      </w:r>
      <w:r w:rsidR="000639BB">
        <w:t>s</w:t>
      </w:r>
      <w:r>
        <w:t xml:space="preserve"> highly noticeable. Both algorithms are unable to learn the underlying function from the data, thus showing that these methods are not really robust against noise.</w:t>
      </w:r>
      <w:r w:rsidR="00A43D78">
        <w:t xml:space="preserve"> This is a clear </w:t>
      </w:r>
      <w:r w:rsidR="009D7FC0">
        <w:t xml:space="preserve">case of overfitting: the models are not able to ignore the noise and thus their predictions do not approximate the function </w:t>
      </w:r>
      <w:r w:rsidR="0047037B">
        <w:t>with the generated</w:t>
      </w:r>
      <w:r w:rsidR="009D7FC0">
        <w:t xml:space="preserve"> noise.</w:t>
      </w:r>
    </w:p>
    <w:p w14:paraId="142AA1F3" w14:textId="77777777" w:rsidR="009D7FC0" w:rsidRDefault="002A7B87" w:rsidP="009D7FC0">
      <w:pPr>
        <w:pStyle w:val="Heading3"/>
      </w:pPr>
      <w:r>
        <w:t>Approximating an unknown function</w:t>
      </w:r>
    </w:p>
    <w:p w14:paraId="4293912A" w14:textId="77777777"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14:paraId="3234C057" w14:textId="77777777" w:rsidR="00F30413" w:rsidRDefault="00F30413" w:rsidP="00F30413"/>
    <w:p w14:paraId="2CC39968" w14:textId="77777777" w:rsidR="00F30413" w:rsidRDefault="00DA6793" w:rsidP="00F30413">
      <w:pPr>
        <w:jc w:val="center"/>
      </w:pPr>
      <w:proofErr w:type="spellStart"/>
      <w:r>
        <w:t>Tnew</w:t>
      </w:r>
      <w:proofErr w:type="spellEnd"/>
      <w:r>
        <w:t xml:space="preserve"> =</w:t>
      </w:r>
      <w:r w:rsidR="000639BB">
        <w:t xml:space="preserve"> </w:t>
      </w:r>
      <m:oMath>
        <m:f>
          <m:fPr>
            <m:ctrlPr>
              <w:rPr>
                <w:rFonts w:ascii="Cambria Math" w:hAnsi="Cambria Math"/>
                <w:i/>
              </w:rPr>
            </m:ctrlPr>
          </m:fPr>
          <m:num>
            <m:r>
              <m:rPr>
                <m:sty m:val="p"/>
              </m:rPr>
              <w:rPr>
                <w:rFonts w:ascii="Cambria Math" w:hAnsi="Cambria Math"/>
              </w:rPr>
              <m:t>(d</m:t>
            </m:r>
            <m:r>
              <m:rPr>
                <m:sty m:val="p"/>
              </m:rPr>
              <w:rPr>
                <w:rFonts w:ascii="Cambria Math" w:hAnsi="Cambria Math"/>
                <w:vertAlign w:val="subscript"/>
              </w:rPr>
              <m:t>1</m:t>
            </m:r>
            <m:r>
              <m:rPr>
                <m:sty m:val="p"/>
              </m:rPr>
              <w:rPr>
                <w:rFonts w:ascii="Cambria Math" w:hAnsi="Cambria Math"/>
              </w:rPr>
              <m:t>T1 + d</m:t>
            </m:r>
            <m:r>
              <m:rPr>
                <m:sty m:val="p"/>
              </m:rPr>
              <w:rPr>
                <w:rFonts w:ascii="Cambria Math" w:hAnsi="Cambria Math"/>
                <w:vertAlign w:val="subscript"/>
              </w:rPr>
              <m:t>2</m:t>
            </m:r>
            <m:r>
              <m:rPr>
                <m:sty m:val="p"/>
              </m:rPr>
              <w:rPr>
                <w:rFonts w:ascii="Cambria Math" w:hAnsi="Cambria Math"/>
              </w:rPr>
              <m:t>T2 + d</m:t>
            </m:r>
            <m:r>
              <m:rPr>
                <m:sty m:val="p"/>
              </m:rPr>
              <w:rPr>
                <w:rFonts w:ascii="Cambria Math" w:hAnsi="Cambria Math"/>
                <w:vertAlign w:val="subscript"/>
              </w:rPr>
              <m:t>3</m:t>
            </m:r>
            <m:r>
              <m:rPr>
                <m:sty m:val="p"/>
              </m:rPr>
              <w:rPr>
                <w:rFonts w:ascii="Cambria Math" w:hAnsi="Cambria Math"/>
              </w:rPr>
              <m:t>T3 + d</m:t>
            </m:r>
            <m:r>
              <m:rPr>
                <m:sty m:val="p"/>
              </m:rPr>
              <w:rPr>
                <w:rFonts w:ascii="Cambria Math" w:hAnsi="Cambria Math"/>
                <w:vertAlign w:val="subscript"/>
              </w:rPr>
              <m:t>4</m:t>
            </m:r>
            <m:r>
              <m:rPr>
                <m:sty m:val="p"/>
              </m:rPr>
              <w:rPr>
                <w:rFonts w:ascii="Cambria Math" w:hAnsi="Cambria Math"/>
              </w:rPr>
              <m:t>T4 + d</m:t>
            </m:r>
            <m:r>
              <m:rPr>
                <m:sty m:val="p"/>
              </m:rPr>
              <w:rPr>
                <w:rFonts w:ascii="Cambria Math" w:hAnsi="Cambria Math"/>
                <w:vertAlign w:val="subscript"/>
              </w:rPr>
              <m:t>5</m:t>
            </m:r>
            <m:r>
              <m:rPr>
                <m:sty m:val="p"/>
              </m:rPr>
              <w:rPr>
                <w:rFonts w:ascii="Cambria Math" w:hAnsi="Cambria Math"/>
              </w:rPr>
              <m:t xml:space="preserve">T5) </m:t>
            </m:r>
          </m:num>
          <m:den>
            <m:r>
              <m:rPr>
                <m:sty m:val="p"/>
              </m:rPr>
              <w:rPr>
                <w:rFonts w:ascii="Cambria Math" w:hAnsi="Cambria Math"/>
              </w:rPr>
              <m:t>(d</m:t>
            </m:r>
            <m:r>
              <m:rPr>
                <m:sty m:val="p"/>
              </m:rPr>
              <w:rPr>
                <w:rFonts w:ascii="Cambria Math" w:hAnsi="Cambria Math"/>
                <w:vertAlign w:val="subscript"/>
              </w:rPr>
              <m:t>1</m:t>
            </m:r>
            <m:r>
              <m:rPr>
                <m:sty m:val="p"/>
              </m:rPr>
              <w:rPr>
                <w:rFonts w:ascii="Cambria Math" w:hAnsi="Cambria Math"/>
              </w:rPr>
              <m:t xml:space="preserve"> + d</m:t>
            </m:r>
            <m:r>
              <m:rPr>
                <m:sty m:val="p"/>
              </m:rPr>
              <w:rPr>
                <w:rFonts w:ascii="Cambria Math" w:hAnsi="Cambria Math"/>
                <w:vertAlign w:val="subscript"/>
              </w:rPr>
              <m:t>2</m:t>
            </m:r>
            <m:r>
              <m:rPr>
                <m:sty m:val="p"/>
              </m:rPr>
              <w:rPr>
                <w:rFonts w:ascii="Cambria Math" w:hAnsi="Cambria Math"/>
              </w:rPr>
              <m:t xml:space="preserve"> + d</m:t>
            </m:r>
            <m:r>
              <m:rPr>
                <m:sty m:val="p"/>
              </m:rPr>
              <w:rPr>
                <w:rFonts w:ascii="Cambria Math" w:hAnsi="Cambria Math"/>
                <w:vertAlign w:val="subscript"/>
              </w:rPr>
              <m:t>3</m:t>
            </m:r>
            <m:r>
              <m:rPr>
                <m:sty m:val="p"/>
              </m:rPr>
              <w:rPr>
                <w:rFonts w:ascii="Cambria Math" w:hAnsi="Cambria Math"/>
              </w:rPr>
              <m:t xml:space="preserve"> + d</m:t>
            </m:r>
            <m:r>
              <m:rPr>
                <m:sty m:val="p"/>
              </m:rPr>
              <w:rPr>
                <w:rFonts w:ascii="Cambria Math" w:hAnsi="Cambria Math"/>
                <w:vertAlign w:val="subscript"/>
              </w:rPr>
              <m:t>4</m:t>
            </m:r>
            <m:r>
              <m:rPr>
                <m:sty m:val="p"/>
              </m:rPr>
              <w:rPr>
                <w:rFonts w:ascii="Cambria Math" w:hAnsi="Cambria Math"/>
              </w:rPr>
              <m:t xml:space="preserve"> + d</m:t>
            </m:r>
            <m:r>
              <m:rPr>
                <m:sty m:val="p"/>
              </m:rPr>
              <w:rPr>
                <w:rFonts w:ascii="Cambria Math" w:hAnsi="Cambria Math"/>
                <w:vertAlign w:val="subscript"/>
              </w:rPr>
              <m:t>5</m:t>
            </m:r>
            <m:r>
              <m:rPr>
                <m:sty m:val="p"/>
              </m:rPr>
              <w:rPr>
                <w:rFonts w:ascii="Cambria Math" w:hAnsi="Cambria Math"/>
              </w:rPr>
              <m:t>)</m:t>
            </m:r>
          </m:den>
        </m:f>
      </m:oMath>
      <w:r w:rsidR="00F30413">
        <w:t xml:space="preserve"> </w:t>
      </w:r>
    </w:p>
    <w:p w14:paraId="66E0EF6A" w14:textId="77777777" w:rsidR="00F30413" w:rsidRDefault="00F30413" w:rsidP="00F30413"/>
    <w:p w14:paraId="5E4D9E08" w14:textId="77777777"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14:paraId="62B481A7" w14:textId="77777777" w:rsidR="00DA6793" w:rsidRDefault="00DA6793" w:rsidP="009D7FC0"/>
    <w:p w14:paraId="41DEE153" w14:textId="77777777"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w:t>
      </w:r>
      <w:r w:rsidR="00F30413" w:rsidRPr="000639BB">
        <w:rPr>
          <w:i/>
          <w:iCs/>
        </w:rPr>
        <w:t>mesh</w:t>
      </w:r>
      <w:r w:rsidR="00F30413">
        <w:t xml:space="preserve"> function and can be seen in </w:t>
      </w:r>
      <w:r w:rsidR="00264752">
        <w:t>Figure 5.</w:t>
      </w:r>
    </w:p>
    <w:p w14:paraId="1E76F815" w14:textId="77777777" w:rsidR="00264752" w:rsidRDefault="00F30413" w:rsidP="00264752">
      <w:pPr>
        <w:keepNext/>
        <w:jc w:val="center"/>
      </w:pPr>
      <w:r w:rsidRPr="00F30413">
        <w:rPr>
          <w:noProof/>
          <w:lang w:val="en-GB"/>
        </w:rPr>
        <w:drawing>
          <wp:inline distT="0" distB="0" distL="0" distR="0" wp14:anchorId="43A3B050" wp14:editId="79AFD775">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14:paraId="551809AE" w14:textId="77777777" w:rsidR="00F30413" w:rsidRDefault="00264752" w:rsidP="00264752">
      <w:pPr>
        <w:pStyle w:val="Caption"/>
        <w:jc w:val="center"/>
        <w:rPr>
          <w:lang w:val="en-GB"/>
        </w:rPr>
      </w:pPr>
      <w:r>
        <w:t xml:space="preserve">Figure </w:t>
      </w:r>
      <w:r>
        <w:fldChar w:fldCharType="begin"/>
      </w:r>
      <w:r>
        <w:instrText xml:space="preserve"> SEQ Figure \* ARABIC </w:instrText>
      </w:r>
      <w:r>
        <w:fldChar w:fldCharType="separate"/>
      </w:r>
      <w:r w:rsidR="00083077">
        <w:rPr>
          <w:noProof/>
        </w:rPr>
        <w:t>5</w:t>
      </w:r>
      <w:r>
        <w:fldChar w:fldCharType="end"/>
      </w:r>
      <w:r>
        <w:t>. Mesh plot of the training dataset.</w:t>
      </w:r>
    </w:p>
    <w:p w14:paraId="16384010" w14:textId="77777777"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14:paraId="06FE7637" w14:textId="77777777" w:rsidR="00D06A00" w:rsidRDefault="00D06A00" w:rsidP="009D7FC0">
      <w:pPr>
        <w:rPr>
          <w:lang w:val="en-GB"/>
        </w:rPr>
      </w:pPr>
    </w:p>
    <w:p w14:paraId="6B09CBA2" w14:textId="77777777"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14:paraId="71D5F3C5" w14:textId="77777777" w:rsidR="00D06A00" w:rsidRDefault="00D06A00" w:rsidP="009D7FC0">
      <w:pPr>
        <w:rPr>
          <w:lang w:val="en-GB"/>
        </w:rPr>
      </w:pPr>
    </w:p>
    <w:p w14:paraId="37F5B864" w14:textId="77777777"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6A66AD">
        <w:rPr>
          <w:lang w:val="en-GB"/>
        </w:rPr>
        <w:t xml:space="preserve">gives </w:t>
      </w:r>
      <w:r w:rsidR="0006701D">
        <w:rPr>
          <w:lang w:val="en-GB"/>
        </w:rPr>
        <w:t>a value of almost 0</w:t>
      </w:r>
      <w:r w:rsidR="00775065">
        <w:rPr>
          <w:lang w:val="en-GB"/>
        </w:rPr>
        <w:t>.</w:t>
      </w:r>
    </w:p>
    <w:p w14:paraId="68AF967D" w14:textId="77777777" w:rsidR="005A593E" w:rsidRDefault="0087062A" w:rsidP="005A593E">
      <w:pPr>
        <w:keepNext/>
        <w:jc w:val="center"/>
      </w:pPr>
      <w:r w:rsidRPr="0087062A">
        <w:rPr>
          <w:noProof/>
          <w:lang w:val="en-GB"/>
        </w:rPr>
        <w:drawing>
          <wp:inline distT="0" distB="0" distL="0" distR="0" wp14:anchorId="69E9A102" wp14:editId="42D2AD28">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14:paraId="332D2229" w14:textId="77777777" w:rsidR="003E2478"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83077">
        <w:rPr>
          <w:noProof/>
        </w:rPr>
        <w:t>6</w:t>
      </w:r>
      <w:r>
        <w:fldChar w:fldCharType="end"/>
      </w:r>
      <w:r>
        <w:t xml:space="preserve">. Linear fit of </w:t>
      </w:r>
      <w:proofErr w:type="spellStart"/>
      <w:r>
        <w:t>trainlm</w:t>
      </w:r>
      <w:proofErr w:type="spellEnd"/>
      <w:r>
        <w:t>.</w:t>
      </w:r>
    </w:p>
    <w:p w14:paraId="6584562F" w14:textId="77777777" w:rsidR="00D91336" w:rsidRDefault="005A593E" w:rsidP="009D7FC0">
      <w:pPr>
        <w:rPr>
          <w:lang w:val="en-GB"/>
        </w:rPr>
      </w:pPr>
      <w:r>
        <w:rPr>
          <w:lang w:val="en-GB"/>
        </w:rPr>
        <w:t>In Figure 7</w:t>
      </w:r>
      <w:r w:rsidR="00D91336">
        <w:rPr>
          <w:lang w:val="en-GB"/>
        </w:rPr>
        <w:t xml:space="preserve"> we can see the actual </w:t>
      </w:r>
      <w:r w:rsidR="00B94408">
        <w:rPr>
          <w:lang w:val="en-GB"/>
        </w:rPr>
        <w:t xml:space="preserve">test </w:t>
      </w:r>
      <w:r w:rsidR="00D91336">
        <w:rPr>
          <w:lang w:val="en-GB"/>
        </w:rPr>
        <w:t>points vs</w:t>
      </w:r>
      <w:r>
        <w:rPr>
          <w:lang w:val="en-GB"/>
        </w:rPr>
        <w:t>.</w:t>
      </w:r>
      <w:r w:rsidR="00D91336">
        <w:rPr>
          <w:lang w:val="en-GB"/>
        </w:rPr>
        <w:t xml:space="preserve"> the prediction of the model.</w:t>
      </w:r>
    </w:p>
    <w:p w14:paraId="20EB3A5E" w14:textId="77777777" w:rsidR="005A593E" w:rsidRDefault="0087062A" w:rsidP="005A593E">
      <w:pPr>
        <w:keepNext/>
        <w:jc w:val="center"/>
      </w:pPr>
      <w:r w:rsidRPr="0087062A">
        <w:rPr>
          <w:noProof/>
          <w:lang w:val="en-GB"/>
        </w:rPr>
        <w:drawing>
          <wp:inline distT="0" distB="0" distL="0" distR="0" wp14:anchorId="2749B2CC" wp14:editId="515CF8BA">
            <wp:extent cx="5638800" cy="3056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3472" cy="3102792"/>
                    </a:xfrm>
                    <a:prstGeom prst="rect">
                      <a:avLst/>
                    </a:prstGeom>
                  </pic:spPr>
                </pic:pic>
              </a:graphicData>
            </a:graphic>
          </wp:inline>
        </w:drawing>
      </w:r>
    </w:p>
    <w:p w14:paraId="7B2AF433" w14:textId="77777777" w:rsidR="00D91336"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083077">
        <w:rPr>
          <w:noProof/>
        </w:rPr>
        <w:t>7</w:t>
      </w:r>
      <w:r>
        <w:fldChar w:fldCharType="end"/>
      </w:r>
      <w:r>
        <w:t>. Training data vs. prediction.</w:t>
      </w:r>
    </w:p>
    <w:p w14:paraId="39E73061" w14:textId="77777777" w:rsidR="00225ED5" w:rsidRDefault="00225ED5" w:rsidP="009D7FC0">
      <w:pPr>
        <w:rPr>
          <w:lang w:val="en-GB"/>
        </w:rPr>
      </w:pPr>
      <w:r>
        <w:rPr>
          <w:lang w:val="en-GB"/>
        </w:rPr>
        <w:t>As it can be seen, the figures are almost identical.</w:t>
      </w:r>
    </w:p>
    <w:p w14:paraId="7537C9C9" w14:textId="77777777" w:rsidR="00C81A61" w:rsidRPr="003E1341" w:rsidRDefault="00C81A61" w:rsidP="00C81A61">
      <w:pPr>
        <w:pStyle w:val="Heading3"/>
        <w:rPr>
          <w:lang w:val="en-GB"/>
        </w:rPr>
      </w:pPr>
      <w:r>
        <w:rPr>
          <w:lang w:val="en-GB"/>
        </w:rPr>
        <w:lastRenderedPageBreak/>
        <w:t>Bayesian Learning Regularization</w:t>
      </w:r>
    </w:p>
    <w:p w14:paraId="784507F9" w14:textId="77777777"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14:paraId="0B4FC14A" w14:textId="77777777" w:rsidR="00C81A61" w:rsidRDefault="00C81A61" w:rsidP="00C81A61">
      <w:pPr>
        <w:rPr>
          <w:lang w:val="en-GB"/>
        </w:rPr>
      </w:pPr>
    </w:p>
    <w:p w14:paraId="0DB6E1AB" w14:textId="77777777" w:rsidR="00C81A61" w:rsidRDefault="00C81A61" w:rsidP="00C81A61">
      <w:pPr>
        <w:rPr>
          <w:lang w:val="en-GB"/>
        </w:rPr>
      </w:pPr>
      <w:r>
        <w:rPr>
          <w:lang w:val="en-GB"/>
        </w:rPr>
        <w:t xml:space="preserve">Given this definition, one would expect this algorithm to perform better on </w:t>
      </w:r>
      <w:r w:rsidR="003E58F5">
        <w:rPr>
          <w:lang w:val="en-GB"/>
        </w:rPr>
        <w:t xml:space="preserve">noisy </w:t>
      </w:r>
      <w:r>
        <w:rPr>
          <w:lang w:val="en-GB"/>
        </w:rPr>
        <w:t>test data, as it has better generalization properties.</w:t>
      </w:r>
      <w:r w:rsidR="008C3167">
        <w:rPr>
          <w:lang w:val="en-GB"/>
        </w:rPr>
        <w:t xml:space="preserve"> </w:t>
      </w:r>
      <w:r w:rsidR="00904062">
        <w:rPr>
          <w:lang w:val="en-GB"/>
        </w:rPr>
        <w:t xml:space="preserve">In order to test this assumption, two models were trained, the first one using </w:t>
      </w:r>
      <w:proofErr w:type="spellStart"/>
      <w:r w:rsidR="00904062">
        <w:rPr>
          <w:lang w:val="en-GB"/>
        </w:rPr>
        <w:t>trainlm</w:t>
      </w:r>
      <w:proofErr w:type="spellEnd"/>
      <w:r w:rsidR="00904062">
        <w:rPr>
          <w:lang w:val="en-GB"/>
        </w:rPr>
        <w:t xml:space="preserve"> as learning method, and the second one using </w:t>
      </w:r>
      <w:proofErr w:type="spellStart"/>
      <w:r w:rsidR="00904062">
        <w:rPr>
          <w:lang w:val="en-GB"/>
        </w:rPr>
        <w:t>trainbr</w:t>
      </w:r>
      <w:proofErr w:type="spellEnd"/>
      <w:r w:rsidR="00904062">
        <w:rPr>
          <w:lang w:val="en-GB"/>
        </w:rPr>
        <w:t xml:space="preserve">. Different noise levels were applied to the data, and results are shown on Table 1. In addition, test data </w:t>
      </w:r>
      <w:r w:rsidR="00D04096">
        <w:rPr>
          <w:lang w:val="en-GB"/>
        </w:rPr>
        <w:t>w</w:t>
      </w:r>
      <w:r w:rsidR="00904062">
        <w:rPr>
          <w:lang w:val="en-GB"/>
        </w:rPr>
        <w:t>as increased from 2pi to 6pi.</w:t>
      </w:r>
    </w:p>
    <w:p w14:paraId="3BFC0FEC" w14:textId="77777777" w:rsidR="001C0BA6" w:rsidRDefault="001C0BA6" w:rsidP="00C81A61">
      <w:pPr>
        <w:rPr>
          <w:lang w:val="en-GB"/>
        </w:rPr>
      </w:pPr>
    </w:p>
    <w:p w14:paraId="4FFBB06B" w14:textId="77777777" w:rsidR="001C0BA6" w:rsidRDefault="001C0BA6" w:rsidP="00C81A61">
      <w:pPr>
        <w:rPr>
          <w:lang w:val="en-GB"/>
        </w:rPr>
      </w:pPr>
      <w:r>
        <w:rPr>
          <w:lang w:val="en-GB"/>
        </w:rPr>
        <w:t>The experiments were run 10 times each, and then averaged</w:t>
      </w:r>
      <w:r w:rsidR="00904062">
        <w:rPr>
          <w:lang w:val="en-GB"/>
        </w:rPr>
        <w:t>.</w:t>
      </w:r>
    </w:p>
    <w:p w14:paraId="05ABD0FE" w14:textId="77777777" w:rsidR="00FC3973" w:rsidRDefault="00FC3973" w:rsidP="00C81A61">
      <w:pPr>
        <w:rPr>
          <w:lang w:val="en-GB"/>
        </w:rPr>
      </w:pPr>
    </w:p>
    <w:tbl>
      <w:tblPr>
        <w:tblStyle w:val="TableGrid"/>
        <w:tblW w:w="9351" w:type="dxa"/>
        <w:tblLook w:val="04A0" w:firstRow="1" w:lastRow="0" w:firstColumn="1" w:lastColumn="0" w:noHBand="0" w:noVBand="1"/>
      </w:tblPr>
      <w:tblGrid>
        <w:gridCol w:w="3005"/>
        <w:gridCol w:w="3227"/>
        <w:gridCol w:w="3119"/>
      </w:tblGrid>
      <w:tr w:rsidR="00FC3973" w14:paraId="0CAF35E0" w14:textId="77777777" w:rsidTr="00B12AE1">
        <w:tc>
          <w:tcPr>
            <w:tcW w:w="3005" w:type="dxa"/>
          </w:tcPr>
          <w:p w14:paraId="2B7D44C4" w14:textId="77777777" w:rsidR="00FC3973" w:rsidRDefault="00FC3973" w:rsidP="00FC3973">
            <w:pPr>
              <w:ind w:firstLine="0"/>
              <w:jc w:val="center"/>
              <w:rPr>
                <w:lang w:val="en-GB"/>
              </w:rPr>
            </w:pPr>
            <w:r>
              <w:rPr>
                <w:lang w:val="en-GB"/>
              </w:rPr>
              <w:t>Random noise</w:t>
            </w:r>
          </w:p>
        </w:tc>
        <w:tc>
          <w:tcPr>
            <w:tcW w:w="3227" w:type="dxa"/>
          </w:tcPr>
          <w:p w14:paraId="7FC3D849" w14:textId="77777777"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trainlm</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c>
          <w:tcPr>
            <w:tcW w:w="3119" w:type="dxa"/>
          </w:tcPr>
          <w:p w14:paraId="174D547E" w14:textId="77777777" w:rsidR="00FC3973" w:rsidRDefault="00904062" w:rsidP="00FC3973">
            <w:pPr>
              <w:ind w:firstLine="0"/>
              <w:jc w:val="center"/>
              <w:rPr>
                <w:lang w:val="en-GB"/>
              </w:rPr>
            </w:pPr>
            <w:r>
              <w:rPr>
                <w:lang w:val="en-GB"/>
              </w:rPr>
              <w:t xml:space="preserve">R-value </w:t>
            </w:r>
            <w:proofErr w:type="spellStart"/>
            <w:proofErr w:type="gramStart"/>
            <w:r w:rsidR="00FC3973">
              <w:rPr>
                <w:lang w:val="en-GB"/>
              </w:rPr>
              <w:t>trainbr</w:t>
            </w:r>
            <w:proofErr w:type="spellEnd"/>
            <w:r w:rsidR="00FC3973">
              <w:rPr>
                <w:lang w:val="en-GB"/>
              </w:rPr>
              <w:t>(</w:t>
            </w:r>
            <w:proofErr w:type="gramEnd"/>
            <w:r w:rsidR="00B5603A">
              <w:rPr>
                <w:lang w:val="en-GB"/>
              </w:rPr>
              <w:t>10</w:t>
            </w:r>
            <w:r w:rsidR="00C23E85">
              <w:rPr>
                <w:lang w:val="en-GB"/>
              </w:rPr>
              <w:t>0</w:t>
            </w:r>
            <w:r w:rsidR="00FC3973">
              <w:rPr>
                <w:lang w:val="en-GB"/>
              </w:rPr>
              <w:t xml:space="preserve"> units, </w:t>
            </w:r>
            <w:r w:rsidR="00AE0FCD">
              <w:rPr>
                <w:lang w:val="en-GB"/>
              </w:rPr>
              <w:t>100</w:t>
            </w:r>
            <w:r w:rsidR="00FC3973">
              <w:rPr>
                <w:lang w:val="en-GB"/>
              </w:rPr>
              <w:t>0 epochs)</w:t>
            </w:r>
          </w:p>
        </w:tc>
      </w:tr>
      <w:tr w:rsidR="00263EEC" w14:paraId="1A720AE8" w14:textId="77777777" w:rsidTr="00B12AE1">
        <w:tc>
          <w:tcPr>
            <w:tcW w:w="3005" w:type="dxa"/>
          </w:tcPr>
          <w:p w14:paraId="38B28C85" w14:textId="77777777" w:rsidR="00263EEC" w:rsidRDefault="00263EEC" w:rsidP="00FC3973">
            <w:pPr>
              <w:ind w:firstLine="0"/>
              <w:jc w:val="center"/>
              <w:rPr>
                <w:lang w:val="en-GB"/>
              </w:rPr>
            </w:pPr>
            <w:r>
              <w:rPr>
                <w:lang w:val="en-GB"/>
              </w:rPr>
              <w:t>0%</w:t>
            </w:r>
          </w:p>
        </w:tc>
        <w:tc>
          <w:tcPr>
            <w:tcW w:w="3227" w:type="dxa"/>
          </w:tcPr>
          <w:p w14:paraId="34C5A25C" w14:textId="77777777" w:rsidR="00263EEC" w:rsidRPr="007C0ECD" w:rsidRDefault="00B5603A" w:rsidP="00FC3973">
            <w:pPr>
              <w:ind w:firstLine="0"/>
              <w:jc w:val="center"/>
              <w:rPr>
                <w:lang w:val="en-GB"/>
              </w:rPr>
            </w:pPr>
            <w:r w:rsidRPr="007C0ECD">
              <w:rPr>
                <w:lang w:val="en-GB"/>
              </w:rPr>
              <w:t>0,8</w:t>
            </w:r>
            <w:r w:rsidR="00217EB0">
              <w:rPr>
                <w:lang w:val="en-GB"/>
              </w:rPr>
              <w:t>99</w:t>
            </w:r>
          </w:p>
        </w:tc>
        <w:tc>
          <w:tcPr>
            <w:tcW w:w="3119" w:type="dxa"/>
          </w:tcPr>
          <w:p w14:paraId="1CF2674F" w14:textId="77777777" w:rsidR="00263EEC" w:rsidRPr="00C6662A" w:rsidRDefault="00B5603A" w:rsidP="00FC3973">
            <w:pPr>
              <w:ind w:firstLine="0"/>
              <w:jc w:val="center"/>
              <w:rPr>
                <w:b/>
                <w:bCs/>
                <w:lang w:val="en-GB"/>
              </w:rPr>
            </w:pPr>
            <w:r w:rsidRPr="00C6662A">
              <w:rPr>
                <w:b/>
                <w:bCs/>
                <w:lang w:val="en-GB"/>
              </w:rPr>
              <w:t>0,9</w:t>
            </w:r>
            <w:r w:rsidR="00217EB0" w:rsidRPr="00C6662A">
              <w:rPr>
                <w:b/>
                <w:bCs/>
                <w:lang w:val="en-GB"/>
              </w:rPr>
              <w:t>27</w:t>
            </w:r>
          </w:p>
        </w:tc>
      </w:tr>
      <w:tr w:rsidR="000F5CC9" w14:paraId="07568C99" w14:textId="77777777" w:rsidTr="00B12AE1">
        <w:tc>
          <w:tcPr>
            <w:tcW w:w="3005" w:type="dxa"/>
          </w:tcPr>
          <w:p w14:paraId="24192B84" w14:textId="77777777" w:rsidR="000F5CC9" w:rsidRDefault="000F5CC9" w:rsidP="00FC3973">
            <w:pPr>
              <w:ind w:firstLine="0"/>
              <w:jc w:val="center"/>
              <w:rPr>
                <w:lang w:val="en-GB"/>
              </w:rPr>
            </w:pPr>
            <w:r>
              <w:rPr>
                <w:lang w:val="en-GB"/>
              </w:rPr>
              <w:t>5%</w:t>
            </w:r>
          </w:p>
        </w:tc>
        <w:tc>
          <w:tcPr>
            <w:tcW w:w="3227" w:type="dxa"/>
          </w:tcPr>
          <w:p w14:paraId="74A73A7F" w14:textId="77777777" w:rsidR="000F5CC9" w:rsidRDefault="000F5CC9" w:rsidP="00FC3973">
            <w:pPr>
              <w:ind w:firstLine="0"/>
              <w:jc w:val="center"/>
              <w:rPr>
                <w:lang w:val="en-GB"/>
              </w:rPr>
            </w:pPr>
            <w:r>
              <w:rPr>
                <w:lang w:val="en-GB"/>
              </w:rPr>
              <w:t>0,939</w:t>
            </w:r>
          </w:p>
        </w:tc>
        <w:tc>
          <w:tcPr>
            <w:tcW w:w="3119" w:type="dxa"/>
          </w:tcPr>
          <w:p w14:paraId="4E7C0848" w14:textId="77777777" w:rsidR="000F5CC9" w:rsidRPr="00C6662A" w:rsidRDefault="000F5CC9" w:rsidP="00FC3973">
            <w:pPr>
              <w:ind w:firstLine="0"/>
              <w:jc w:val="center"/>
              <w:rPr>
                <w:b/>
                <w:bCs/>
                <w:lang w:val="en-GB"/>
              </w:rPr>
            </w:pPr>
            <w:r>
              <w:rPr>
                <w:b/>
                <w:bCs/>
                <w:lang w:val="en-GB"/>
              </w:rPr>
              <w:t>0,939</w:t>
            </w:r>
          </w:p>
        </w:tc>
      </w:tr>
      <w:tr w:rsidR="000F5CC9" w14:paraId="0CB6EDD6" w14:textId="77777777" w:rsidTr="00B12AE1">
        <w:tc>
          <w:tcPr>
            <w:tcW w:w="3005" w:type="dxa"/>
          </w:tcPr>
          <w:p w14:paraId="1E5C8647" w14:textId="77777777" w:rsidR="000F5CC9" w:rsidRDefault="000F5CC9" w:rsidP="00FC3973">
            <w:pPr>
              <w:ind w:firstLine="0"/>
              <w:jc w:val="center"/>
              <w:rPr>
                <w:lang w:val="en-GB"/>
              </w:rPr>
            </w:pPr>
            <w:r>
              <w:rPr>
                <w:lang w:val="en-GB"/>
              </w:rPr>
              <w:t>10%</w:t>
            </w:r>
          </w:p>
        </w:tc>
        <w:tc>
          <w:tcPr>
            <w:tcW w:w="3227" w:type="dxa"/>
          </w:tcPr>
          <w:p w14:paraId="5E980A36" w14:textId="77777777" w:rsidR="000F5CC9" w:rsidRPr="000F5CC9" w:rsidRDefault="000F5CC9" w:rsidP="00FC3973">
            <w:pPr>
              <w:ind w:firstLine="0"/>
              <w:jc w:val="center"/>
              <w:rPr>
                <w:b/>
                <w:bCs/>
                <w:lang w:val="en-GB"/>
              </w:rPr>
            </w:pPr>
            <w:r w:rsidRPr="000F5CC9">
              <w:rPr>
                <w:b/>
                <w:bCs/>
                <w:lang w:val="en-GB"/>
              </w:rPr>
              <w:t>0,929</w:t>
            </w:r>
          </w:p>
        </w:tc>
        <w:tc>
          <w:tcPr>
            <w:tcW w:w="3119" w:type="dxa"/>
          </w:tcPr>
          <w:p w14:paraId="09CCB135" w14:textId="77777777" w:rsidR="000F5CC9" w:rsidRPr="000F5CC9" w:rsidRDefault="000F5CC9" w:rsidP="00FC3973">
            <w:pPr>
              <w:ind w:firstLine="0"/>
              <w:jc w:val="center"/>
              <w:rPr>
                <w:lang w:val="en-GB"/>
              </w:rPr>
            </w:pPr>
            <w:r w:rsidRPr="000F5CC9">
              <w:rPr>
                <w:lang w:val="en-GB"/>
              </w:rPr>
              <w:t>0,916</w:t>
            </w:r>
          </w:p>
        </w:tc>
      </w:tr>
      <w:tr w:rsidR="00FC3973" w14:paraId="6126262D" w14:textId="77777777" w:rsidTr="00B12AE1">
        <w:tc>
          <w:tcPr>
            <w:tcW w:w="3005" w:type="dxa"/>
          </w:tcPr>
          <w:p w14:paraId="60CEEB54" w14:textId="77777777" w:rsidR="00FC3973" w:rsidRDefault="00C23E85" w:rsidP="00FC3973">
            <w:pPr>
              <w:ind w:firstLine="0"/>
              <w:jc w:val="center"/>
              <w:rPr>
                <w:lang w:val="en-GB"/>
              </w:rPr>
            </w:pPr>
            <w:r>
              <w:rPr>
                <w:lang w:val="en-GB"/>
              </w:rPr>
              <w:t>1</w:t>
            </w:r>
            <w:r w:rsidR="00FC3973">
              <w:rPr>
                <w:lang w:val="en-GB"/>
              </w:rPr>
              <w:t>5%</w:t>
            </w:r>
          </w:p>
        </w:tc>
        <w:tc>
          <w:tcPr>
            <w:tcW w:w="3227" w:type="dxa"/>
          </w:tcPr>
          <w:p w14:paraId="7D26E561" w14:textId="77777777" w:rsidR="00FC3973" w:rsidRDefault="00B5603A" w:rsidP="00FC3973">
            <w:pPr>
              <w:ind w:firstLine="0"/>
              <w:jc w:val="center"/>
              <w:rPr>
                <w:lang w:val="en-GB"/>
              </w:rPr>
            </w:pPr>
            <w:r>
              <w:rPr>
                <w:lang w:val="en-GB"/>
              </w:rPr>
              <w:t>0,933</w:t>
            </w:r>
          </w:p>
        </w:tc>
        <w:tc>
          <w:tcPr>
            <w:tcW w:w="3119" w:type="dxa"/>
          </w:tcPr>
          <w:p w14:paraId="583AC1B5" w14:textId="77777777" w:rsidR="00FC3973" w:rsidRPr="00C6662A" w:rsidRDefault="00B5603A" w:rsidP="00FC3973">
            <w:pPr>
              <w:ind w:firstLine="0"/>
              <w:jc w:val="center"/>
              <w:rPr>
                <w:b/>
                <w:bCs/>
                <w:lang w:val="en-GB"/>
              </w:rPr>
            </w:pPr>
            <w:r w:rsidRPr="00C6662A">
              <w:rPr>
                <w:b/>
                <w:bCs/>
                <w:lang w:val="en-GB"/>
              </w:rPr>
              <w:t>0,936</w:t>
            </w:r>
          </w:p>
        </w:tc>
      </w:tr>
      <w:tr w:rsidR="00263EEC" w14:paraId="0532E58C" w14:textId="77777777" w:rsidTr="00B12AE1">
        <w:tc>
          <w:tcPr>
            <w:tcW w:w="3005" w:type="dxa"/>
          </w:tcPr>
          <w:p w14:paraId="0F937BFE" w14:textId="77777777" w:rsidR="00263EEC" w:rsidRDefault="00263EEC" w:rsidP="00FC3973">
            <w:pPr>
              <w:ind w:firstLine="0"/>
              <w:jc w:val="center"/>
              <w:rPr>
                <w:lang w:val="en-GB"/>
              </w:rPr>
            </w:pPr>
            <w:r>
              <w:rPr>
                <w:lang w:val="en-GB"/>
              </w:rPr>
              <w:t>20%</w:t>
            </w:r>
          </w:p>
        </w:tc>
        <w:tc>
          <w:tcPr>
            <w:tcW w:w="3227" w:type="dxa"/>
          </w:tcPr>
          <w:p w14:paraId="28088B7A" w14:textId="77777777" w:rsidR="00263EEC" w:rsidRDefault="00B5603A" w:rsidP="00FC3973">
            <w:pPr>
              <w:ind w:firstLine="0"/>
              <w:jc w:val="center"/>
              <w:rPr>
                <w:lang w:val="en-GB"/>
              </w:rPr>
            </w:pPr>
            <w:r>
              <w:rPr>
                <w:lang w:val="en-GB"/>
              </w:rPr>
              <w:t>0,902</w:t>
            </w:r>
          </w:p>
        </w:tc>
        <w:tc>
          <w:tcPr>
            <w:tcW w:w="3119" w:type="dxa"/>
          </w:tcPr>
          <w:p w14:paraId="6ADB96BE" w14:textId="77777777" w:rsidR="00263EEC" w:rsidRPr="00C6662A" w:rsidRDefault="00B5603A" w:rsidP="00FC3973">
            <w:pPr>
              <w:ind w:firstLine="0"/>
              <w:jc w:val="center"/>
              <w:rPr>
                <w:b/>
                <w:bCs/>
                <w:lang w:val="en-GB"/>
              </w:rPr>
            </w:pPr>
            <w:r w:rsidRPr="00C6662A">
              <w:rPr>
                <w:b/>
                <w:bCs/>
                <w:lang w:val="en-GB"/>
              </w:rPr>
              <w:t>0,944</w:t>
            </w:r>
          </w:p>
        </w:tc>
      </w:tr>
      <w:tr w:rsidR="00FC3973" w14:paraId="3BAE403F" w14:textId="77777777" w:rsidTr="00B12AE1">
        <w:tc>
          <w:tcPr>
            <w:tcW w:w="3005" w:type="dxa"/>
          </w:tcPr>
          <w:p w14:paraId="0C9CDC57" w14:textId="77777777" w:rsidR="00FC3973" w:rsidRDefault="00C23E85" w:rsidP="00FC3973">
            <w:pPr>
              <w:ind w:firstLine="0"/>
              <w:jc w:val="center"/>
              <w:rPr>
                <w:lang w:val="en-GB"/>
              </w:rPr>
            </w:pPr>
            <w:r>
              <w:rPr>
                <w:lang w:val="en-GB"/>
              </w:rPr>
              <w:t>25</w:t>
            </w:r>
            <w:r w:rsidR="00FC3973">
              <w:rPr>
                <w:lang w:val="en-GB"/>
              </w:rPr>
              <w:t>%</w:t>
            </w:r>
          </w:p>
        </w:tc>
        <w:tc>
          <w:tcPr>
            <w:tcW w:w="3227" w:type="dxa"/>
          </w:tcPr>
          <w:p w14:paraId="78BDBD15" w14:textId="77777777" w:rsidR="00FC3973" w:rsidRDefault="00B5603A" w:rsidP="00FC3973">
            <w:pPr>
              <w:ind w:firstLine="0"/>
              <w:jc w:val="center"/>
              <w:rPr>
                <w:lang w:val="en-GB"/>
              </w:rPr>
            </w:pPr>
            <w:r>
              <w:rPr>
                <w:lang w:val="en-GB"/>
              </w:rPr>
              <w:t>0,907</w:t>
            </w:r>
          </w:p>
        </w:tc>
        <w:tc>
          <w:tcPr>
            <w:tcW w:w="3119" w:type="dxa"/>
          </w:tcPr>
          <w:p w14:paraId="220BD9C6" w14:textId="77777777" w:rsidR="00FC3973" w:rsidRPr="00C6662A" w:rsidRDefault="00B5603A" w:rsidP="00FC3973">
            <w:pPr>
              <w:ind w:firstLine="0"/>
              <w:jc w:val="center"/>
              <w:rPr>
                <w:b/>
                <w:bCs/>
                <w:lang w:val="en-GB"/>
              </w:rPr>
            </w:pPr>
            <w:r w:rsidRPr="00C6662A">
              <w:rPr>
                <w:b/>
                <w:bCs/>
                <w:lang w:val="en-GB"/>
              </w:rPr>
              <w:t>0,930</w:t>
            </w:r>
          </w:p>
        </w:tc>
      </w:tr>
      <w:tr w:rsidR="00263EEC" w14:paraId="08E7DC0F" w14:textId="77777777" w:rsidTr="00B12AE1">
        <w:tc>
          <w:tcPr>
            <w:tcW w:w="3005" w:type="dxa"/>
          </w:tcPr>
          <w:p w14:paraId="26E37705" w14:textId="77777777" w:rsidR="00263EEC" w:rsidRDefault="00263EEC" w:rsidP="00FC3973">
            <w:pPr>
              <w:ind w:firstLine="0"/>
              <w:jc w:val="center"/>
              <w:rPr>
                <w:lang w:val="en-GB"/>
              </w:rPr>
            </w:pPr>
            <w:r>
              <w:rPr>
                <w:lang w:val="en-GB"/>
              </w:rPr>
              <w:t>30%</w:t>
            </w:r>
          </w:p>
        </w:tc>
        <w:tc>
          <w:tcPr>
            <w:tcW w:w="3227" w:type="dxa"/>
          </w:tcPr>
          <w:p w14:paraId="7F59D540" w14:textId="77777777" w:rsidR="00263EEC" w:rsidRPr="00217EB0" w:rsidRDefault="00B5603A" w:rsidP="00FC3973">
            <w:pPr>
              <w:ind w:firstLine="0"/>
              <w:jc w:val="center"/>
              <w:rPr>
                <w:lang w:val="en-GB"/>
              </w:rPr>
            </w:pPr>
            <w:r w:rsidRPr="00217EB0">
              <w:rPr>
                <w:lang w:val="en-GB"/>
              </w:rPr>
              <w:t>0,</w:t>
            </w:r>
            <w:r w:rsidR="00217EB0" w:rsidRPr="00217EB0">
              <w:rPr>
                <w:lang w:val="en-GB"/>
              </w:rPr>
              <w:t>877</w:t>
            </w:r>
          </w:p>
        </w:tc>
        <w:tc>
          <w:tcPr>
            <w:tcW w:w="3119" w:type="dxa"/>
          </w:tcPr>
          <w:p w14:paraId="345701AB" w14:textId="77777777" w:rsidR="00263EEC" w:rsidRPr="00C6662A" w:rsidRDefault="00B5603A" w:rsidP="00FC3973">
            <w:pPr>
              <w:ind w:firstLine="0"/>
              <w:jc w:val="center"/>
              <w:rPr>
                <w:b/>
                <w:bCs/>
                <w:lang w:val="en-GB"/>
              </w:rPr>
            </w:pPr>
            <w:r w:rsidRPr="00C6662A">
              <w:rPr>
                <w:b/>
                <w:bCs/>
                <w:lang w:val="en-GB"/>
              </w:rPr>
              <w:t>0,921</w:t>
            </w:r>
          </w:p>
        </w:tc>
      </w:tr>
      <w:tr w:rsidR="00FC3973" w14:paraId="5990FCA0" w14:textId="77777777" w:rsidTr="00B12AE1">
        <w:tc>
          <w:tcPr>
            <w:tcW w:w="3005" w:type="dxa"/>
          </w:tcPr>
          <w:p w14:paraId="41F1E43F" w14:textId="77777777" w:rsidR="00FC3973" w:rsidRDefault="001C0BA6" w:rsidP="00FC3973">
            <w:pPr>
              <w:ind w:firstLine="0"/>
              <w:jc w:val="center"/>
              <w:rPr>
                <w:lang w:val="en-GB"/>
              </w:rPr>
            </w:pPr>
            <w:r>
              <w:rPr>
                <w:lang w:val="en-GB"/>
              </w:rPr>
              <w:t>3</w:t>
            </w:r>
            <w:r w:rsidR="00C23E85">
              <w:rPr>
                <w:lang w:val="en-GB"/>
              </w:rPr>
              <w:t>5</w:t>
            </w:r>
            <w:r w:rsidR="00FC3973">
              <w:rPr>
                <w:lang w:val="en-GB"/>
              </w:rPr>
              <w:t>%</w:t>
            </w:r>
          </w:p>
        </w:tc>
        <w:tc>
          <w:tcPr>
            <w:tcW w:w="3227" w:type="dxa"/>
          </w:tcPr>
          <w:p w14:paraId="77CE1296" w14:textId="77777777" w:rsidR="00FC3973" w:rsidRPr="00C6662A" w:rsidRDefault="00FC3973" w:rsidP="00FC3973">
            <w:pPr>
              <w:ind w:firstLine="0"/>
              <w:jc w:val="center"/>
              <w:rPr>
                <w:b/>
                <w:bCs/>
                <w:lang w:val="en-GB"/>
              </w:rPr>
            </w:pPr>
            <w:r w:rsidRPr="00C6662A">
              <w:rPr>
                <w:b/>
                <w:bCs/>
                <w:lang w:val="en-GB"/>
              </w:rPr>
              <w:t>0,</w:t>
            </w:r>
            <w:r w:rsidR="001C0BA6" w:rsidRPr="00C6662A">
              <w:rPr>
                <w:b/>
                <w:bCs/>
                <w:lang w:val="en-GB"/>
              </w:rPr>
              <w:t>9</w:t>
            </w:r>
            <w:r w:rsidR="00217EB0" w:rsidRPr="00C6662A">
              <w:rPr>
                <w:b/>
                <w:bCs/>
                <w:lang w:val="en-GB"/>
              </w:rPr>
              <w:t>20</w:t>
            </w:r>
          </w:p>
        </w:tc>
        <w:tc>
          <w:tcPr>
            <w:tcW w:w="3119" w:type="dxa"/>
          </w:tcPr>
          <w:p w14:paraId="37ABEC32" w14:textId="77777777" w:rsidR="00FC3973" w:rsidRPr="00217EB0" w:rsidRDefault="00FC3973" w:rsidP="00FC3973">
            <w:pPr>
              <w:ind w:firstLine="0"/>
              <w:jc w:val="center"/>
              <w:rPr>
                <w:lang w:val="en-GB"/>
              </w:rPr>
            </w:pPr>
            <w:r w:rsidRPr="00217EB0">
              <w:rPr>
                <w:lang w:val="en-GB"/>
              </w:rPr>
              <w:t>0,</w:t>
            </w:r>
            <w:r w:rsidR="001C0BA6" w:rsidRPr="00217EB0">
              <w:rPr>
                <w:lang w:val="en-GB"/>
              </w:rPr>
              <w:t>9</w:t>
            </w:r>
            <w:r w:rsidR="00217EB0">
              <w:rPr>
                <w:lang w:val="en-GB"/>
              </w:rPr>
              <w:t>10</w:t>
            </w:r>
          </w:p>
        </w:tc>
      </w:tr>
      <w:tr w:rsidR="00B5603A" w14:paraId="236B8F64" w14:textId="77777777" w:rsidTr="00B12AE1">
        <w:tc>
          <w:tcPr>
            <w:tcW w:w="3005" w:type="dxa"/>
          </w:tcPr>
          <w:p w14:paraId="2A386463" w14:textId="77777777" w:rsidR="00B5603A" w:rsidRDefault="00B5603A" w:rsidP="00FC3973">
            <w:pPr>
              <w:ind w:firstLine="0"/>
              <w:jc w:val="center"/>
              <w:rPr>
                <w:lang w:val="en-GB"/>
              </w:rPr>
            </w:pPr>
            <w:r>
              <w:rPr>
                <w:lang w:val="en-GB"/>
              </w:rPr>
              <w:t>40%</w:t>
            </w:r>
          </w:p>
        </w:tc>
        <w:tc>
          <w:tcPr>
            <w:tcW w:w="3227" w:type="dxa"/>
          </w:tcPr>
          <w:p w14:paraId="506FF0C5" w14:textId="77777777" w:rsidR="00B5603A" w:rsidRDefault="007C0ECD" w:rsidP="00FC3973">
            <w:pPr>
              <w:ind w:firstLine="0"/>
              <w:jc w:val="center"/>
              <w:rPr>
                <w:lang w:val="en-GB"/>
              </w:rPr>
            </w:pPr>
            <w:r>
              <w:rPr>
                <w:lang w:val="en-GB"/>
              </w:rPr>
              <w:t>0,875</w:t>
            </w:r>
          </w:p>
        </w:tc>
        <w:tc>
          <w:tcPr>
            <w:tcW w:w="3119" w:type="dxa"/>
          </w:tcPr>
          <w:p w14:paraId="7174A85B" w14:textId="77777777" w:rsidR="00B5603A" w:rsidRPr="00C6662A" w:rsidRDefault="007C0ECD" w:rsidP="00FC3973">
            <w:pPr>
              <w:ind w:firstLine="0"/>
              <w:jc w:val="center"/>
              <w:rPr>
                <w:b/>
                <w:bCs/>
                <w:lang w:val="en-GB"/>
              </w:rPr>
            </w:pPr>
            <w:r w:rsidRPr="00C6662A">
              <w:rPr>
                <w:b/>
                <w:bCs/>
                <w:lang w:val="en-GB"/>
              </w:rPr>
              <w:t>0,894</w:t>
            </w:r>
          </w:p>
        </w:tc>
      </w:tr>
      <w:tr w:rsidR="00B5603A" w14:paraId="109C3027" w14:textId="77777777" w:rsidTr="00B12AE1">
        <w:tc>
          <w:tcPr>
            <w:tcW w:w="3005" w:type="dxa"/>
          </w:tcPr>
          <w:p w14:paraId="7068AB31" w14:textId="77777777" w:rsidR="00B5603A" w:rsidRDefault="00B5603A" w:rsidP="00FC3973">
            <w:pPr>
              <w:ind w:firstLine="0"/>
              <w:jc w:val="center"/>
              <w:rPr>
                <w:lang w:val="en-GB"/>
              </w:rPr>
            </w:pPr>
            <w:r>
              <w:rPr>
                <w:lang w:val="en-GB"/>
              </w:rPr>
              <w:t>45%</w:t>
            </w:r>
          </w:p>
        </w:tc>
        <w:tc>
          <w:tcPr>
            <w:tcW w:w="3227" w:type="dxa"/>
          </w:tcPr>
          <w:p w14:paraId="7A7C7C05" w14:textId="77777777" w:rsidR="00B5603A" w:rsidRDefault="007C0ECD" w:rsidP="00FC3973">
            <w:pPr>
              <w:ind w:firstLine="0"/>
              <w:jc w:val="center"/>
              <w:rPr>
                <w:lang w:val="en-GB"/>
              </w:rPr>
            </w:pPr>
            <w:r>
              <w:rPr>
                <w:lang w:val="en-GB"/>
              </w:rPr>
              <w:t>0,895</w:t>
            </w:r>
          </w:p>
        </w:tc>
        <w:tc>
          <w:tcPr>
            <w:tcW w:w="3119" w:type="dxa"/>
          </w:tcPr>
          <w:p w14:paraId="14AECA86" w14:textId="77777777" w:rsidR="00B5603A" w:rsidRPr="00C6662A" w:rsidRDefault="007C0ECD" w:rsidP="00FC3973">
            <w:pPr>
              <w:ind w:firstLine="0"/>
              <w:jc w:val="center"/>
              <w:rPr>
                <w:b/>
                <w:bCs/>
                <w:lang w:val="en-GB"/>
              </w:rPr>
            </w:pPr>
            <w:r w:rsidRPr="00C6662A">
              <w:rPr>
                <w:b/>
                <w:bCs/>
                <w:lang w:val="en-GB"/>
              </w:rPr>
              <w:t>0,920</w:t>
            </w:r>
          </w:p>
        </w:tc>
      </w:tr>
      <w:tr w:rsidR="001C0BA6" w14:paraId="300C1EE0" w14:textId="77777777" w:rsidTr="00B12AE1">
        <w:tc>
          <w:tcPr>
            <w:tcW w:w="3005" w:type="dxa"/>
          </w:tcPr>
          <w:p w14:paraId="52F007DB" w14:textId="77777777" w:rsidR="001C0BA6" w:rsidRDefault="001C0BA6" w:rsidP="00FC3973">
            <w:pPr>
              <w:ind w:firstLine="0"/>
              <w:jc w:val="center"/>
              <w:rPr>
                <w:lang w:val="en-GB"/>
              </w:rPr>
            </w:pPr>
            <w:r>
              <w:rPr>
                <w:lang w:val="en-GB"/>
              </w:rPr>
              <w:t>50%</w:t>
            </w:r>
          </w:p>
        </w:tc>
        <w:tc>
          <w:tcPr>
            <w:tcW w:w="3227" w:type="dxa"/>
          </w:tcPr>
          <w:p w14:paraId="5D6A4588" w14:textId="77777777" w:rsidR="001C0BA6" w:rsidRPr="00C6662A" w:rsidRDefault="007C0ECD" w:rsidP="00FC3973">
            <w:pPr>
              <w:ind w:firstLine="0"/>
              <w:jc w:val="center"/>
              <w:rPr>
                <w:b/>
                <w:bCs/>
                <w:lang w:val="en-GB"/>
              </w:rPr>
            </w:pPr>
            <w:r w:rsidRPr="00C6662A">
              <w:rPr>
                <w:b/>
                <w:bCs/>
                <w:lang w:val="en-GB"/>
              </w:rPr>
              <w:t>0,910</w:t>
            </w:r>
          </w:p>
        </w:tc>
        <w:tc>
          <w:tcPr>
            <w:tcW w:w="3119" w:type="dxa"/>
          </w:tcPr>
          <w:p w14:paraId="50FA5E9A" w14:textId="77777777" w:rsidR="001C0BA6" w:rsidRDefault="007C0ECD" w:rsidP="00FC3973">
            <w:pPr>
              <w:ind w:firstLine="0"/>
              <w:jc w:val="center"/>
              <w:rPr>
                <w:lang w:val="en-GB"/>
              </w:rPr>
            </w:pPr>
            <w:r>
              <w:rPr>
                <w:lang w:val="en-GB"/>
              </w:rPr>
              <w:t>0,901</w:t>
            </w:r>
          </w:p>
        </w:tc>
      </w:tr>
    </w:tbl>
    <w:p w14:paraId="5C09448D" w14:textId="77777777" w:rsidR="003E58F5" w:rsidRDefault="003E58F5" w:rsidP="003E58F5">
      <w:pPr>
        <w:pStyle w:val="Caption"/>
        <w:jc w:val="center"/>
      </w:pPr>
      <w:r>
        <w:t xml:space="preserve">Table </w:t>
      </w:r>
      <w:r>
        <w:fldChar w:fldCharType="begin"/>
      </w:r>
      <w:r>
        <w:instrText xml:space="preserve"> SEQ Table \* ARABIC </w:instrText>
      </w:r>
      <w:r>
        <w:fldChar w:fldCharType="separate"/>
      </w:r>
      <w:r w:rsidR="00083077">
        <w:rPr>
          <w:noProof/>
        </w:rPr>
        <w:t>1</w:t>
      </w:r>
      <w:r>
        <w:fldChar w:fldCharType="end"/>
      </w:r>
      <w:r>
        <w:t>. Comparison of the effect of noise on learning algorithms.</w:t>
      </w:r>
    </w:p>
    <w:p w14:paraId="6A97B282" w14:textId="77777777" w:rsidR="00904062" w:rsidRPr="00904062" w:rsidRDefault="00904062" w:rsidP="00904062">
      <w:r>
        <w:t xml:space="preserve">It can be seen how </w:t>
      </w:r>
      <w:proofErr w:type="spellStart"/>
      <w:r>
        <w:t>trainbr</w:t>
      </w:r>
      <w:proofErr w:type="spellEnd"/>
      <w:r>
        <w:t xml:space="preserve"> scores a higher R-value on almost </w:t>
      </w:r>
      <w:r w:rsidR="000F5CC9">
        <w:t>every test</w:t>
      </w:r>
      <w:r w:rsidR="00D04096">
        <w:t>, thus proving its generalization properties</w:t>
      </w:r>
      <w:r w:rsidR="000F5CC9">
        <w:t>.</w:t>
      </w:r>
      <w:r w:rsidR="00D04096">
        <w:t xml:space="preserve"> On the other hand, when a non-overparametrized network was </w:t>
      </w:r>
      <w:proofErr w:type="gramStart"/>
      <w:r w:rsidR="00D04096">
        <w:t>used(</w:t>
      </w:r>
      <w:proofErr w:type="gramEnd"/>
      <w:r w:rsidR="00D04096">
        <w:t xml:space="preserve">i.e. 50 neurons instead of 100), </w:t>
      </w:r>
      <w:proofErr w:type="spellStart"/>
      <w:r w:rsidR="00D04096">
        <w:t>trainlm</w:t>
      </w:r>
      <w:proofErr w:type="spellEnd"/>
      <w:r w:rsidR="00D04096">
        <w:t xml:space="preserve"> scored better on average.</w:t>
      </w:r>
    </w:p>
    <w:p w14:paraId="58A80489" w14:textId="77777777" w:rsidR="00ED4FF3" w:rsidRPr="004C1B31" w:rsidRDefault="004C1B31" w:rsidP="003E58F5">
      <w:pPr>
        <w:pStyle w:val="Caption"/>
        <w:jc w:val="center"/>
        <w:rPr>
          <w:lang w:val="en-GB"/>
        </w:rPr>
      </w:pPr>
      <w:r w:rsidRPr="004C1B31">
        <w:rPr>
          <w:noProof/>
        </w:rPr>
        <w:drawing>
          <wp:anchor distT="0" distB="0" distL="114300" distR="114300" simplePos="0" relativeHeight="251711488" behindDoc="0" locked="0" layoutInCell="1" allowOverlap="1" wp14:anchorId="76BECF62" wp14:editId="1126DE50">
            <wp:simplePos x="0" y="0"/>
            <wp:positionH relativeFrom="column">
              <wp:posOffset>-397933</wp:posOffset>
            </wp:positionH>
            <wp:positionV relativeFrom="paragraph">
              <wp:posOffset>157480</wp:posOffset>
            </wp:positionV>
            <wp:extent cx="6629400" cy="1734820"/>
            <wp:effectExtent l="0" t="0" r="0" b="5080"/>
            <wp:wrapThrough wrapText="bothSides">
              <wp:wrapPolygon edited="0">
                <wp:start x="0" y="0"/>
                <wp:lineTo x="0" y="21505"/>
                <wp:lineTo x="21559" y="21505"/>
                <wp:lineTo x="2155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629400" cy="1734820"/>
                    </a:xfrm>
                    <a:prstGeom prst="rect">
                      <a:avLst/>
                    </a:prstGeom>
                  </pic:spPr>
                </pic:pic>
              </a:graphicData>
            </a:graphic>
            <wp14:sizeRelH relativeFrom="page">
              <wp14:pctWidth>0</wp14:pctWidth>
            </wp14:sizeRelH>
            <wp14:sizeRelV relativeFrom="page">
              <wp14:pctHeight>0</wp14:pctHeight>
            </wp14:sizeRelV>
          </wp:anchor>
        </w:drawing>
      </w:r>
    </w:p>
    <w:p w14:paraId="40C2D768" w14:textId="77777777" w:rsidR="00C81A61" w:rsidRPr="00C81A61" w:rsidRDefault="00ED4FF3" w:rsidP="00ED4FF3">
      <w:pPr>
        <w:pStyle w:val="Caption"/>
        <w:jc w:val="center"/>
        <w:rPr>
          <w:lang w:val="en-GB"/>
        </w:rPr>
      </w:pPr>
      <w:r>
        <w:t xml:space="preserve">Figure </w:t>
      </w:r>
      <w:r>
        <w:fldChar w:fldCharType="begin"/>
      </w:r>
      <w:r>
        <w:instrText xml:space="preserve"> SEQ Figure \* ARABIC </w:instrText>
      </w:r>
      <w:r>
        <w:fldChar w:fldCharType="separate"/>
      </w:r>
      <w:r w:rsidR="00083077">
        <w:rPr>
          <w:noProof/>
        </w:rPr>
        <w:t>8</w:t>
      </w:r>
      <w:r>
        <w:fldChar w:fldCharType="end"/>
      </w:r>
      <w:r>
        <w:t xml:space="preserve">. </w:t>
      </w:r>
      <w:proofErr w:type="spellStart"/>
      <w:r>
        <w:t>trainlm</w:t>
      </w:r>
      <w:proofErr w:type="spellEnd"/>
      <w:r>
        <w:t xml:space="preserve"> vs. </w:t>
      </w:r>
      <w:proofErr w:type="spellStart"/>
      <w:r>
        <w:t>trainbr</w:t>
      </w:r>
      <w:proofErr w:type="spellEnd"/>
      <w:r>
        <w:t>.</w:t>
      </w:r>
      <w:r w:rsidR="004C1B31">
        <w:t xml:space="preserve"> 20% noise.</w:t>
      </w:r>
    </w:p>
    <w:p w14:paraId="0DCE903E" w14:textId="77777777" w:rsidR="00034B04" w:rsidRDefault="00034B04" w:rsidP="00034B04">
      <w:pPr>
        <w:pStyle w:val="Heading1"/>
        <w:rPr>
          <w:lang w:val="en-GB"/>
        </w:rPr>
      </w:pPr>
      <w:r w:rsidRPr="00034B04">
        <w:rPr>
          <w:lang w:val="en-GB"/>
        </w:rPr>
        <w:lastRenderedPageBreak/>
        <w:t>Recurrent neural networks</w:t>
      </w:r>
    </w:p>
    <w:p w14:paraId="48805DBC" w14:textId="77777777" w:rsidR="005E4A0C" w:rsidRDefault="005E4A0C" w:rsidP="005E4A0C">
      <w:pPr>
        <w:pStyle w:val="Heading2"/>
        <w:rPr>
          <w:lang w:val="en-GB"/>
        </w:rPr>
      </w:pPr>
      <w:r>
        <w:rPr>
          <w:lang w:val="en-GB"/>
        </w:rPr>
        <w:t>Hopfield networks</w:t>
      </w:r>
    </w:p>
    <w:p w14:paraId="7F98CC83" w14:textId="77777777"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14:paraId="23EAA7EA" w14:textId="77777777" w:rsidR="00FB65AD" w:rsidRPr="00FB65AD" w:rsidRDefault="00FB65AD" w:rsidP="00FB65AD">
      <w:pPr>
        <w:rPr>
          <w:lang w:val="en-GB"/>
        </w:rPr>
      </w:pPr>
    </w:p>
    <w:p w14:paraId="7C388C41" w14:textId="361E4BAD"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 xml:space="preserve">points already </w:t>
      </w:r>
      <w:r w:rsidR="00BC1874">
        <w:rPr>
          <w:lang w:val="en-GB"/>
        </w:rPr>
        <w:t>learned</w:t>
      </w:r>
      <w:r w:rsidR="002C7C91">
        <w:rPr>
          <w:lang w:val="en-GB"/>
        </w:rPr>
        <w:t>). This kind of network can learn</w:t>
      </w:r>
      <w:r>
        <w:rPr>
          <w:lang w:val="en-GB"/>
        </w:rPr>
        <w:t xml:space="preserve"> classification tasks such as digit recognition.</w:t>
      </w:r>
      <w:r w:rsidR="002C7C91">
        <w:rPr>
          <w:lang w:val="en-GB"/>
        </w:rPr>
        <w:t xml:space="preserve"> The first part of this session consisted of several experiments based on this type of network.</w:t>
      </w:r>
    </w:p>
    <w:p w14:paraId="2069880F" w14:textId="77777777" w:rsidR="003C47B4" w:rsidRPr="003C47B4" w:rsidRDefault="003C47B4" w:rsidP="003C47B4">
      <w:pPr>
        <w:pStyle w:val="Heading3"/>
        <w:rPr>
          <w:lang w:val="en-GB"/>
        </w:rPr>
      </w:pPr>
      <w:r>
        <w:rPr>
          <w:lang w:val="en-GB"/>
        </w:rPr>
        <w:t>Simple network</w:t>
      </w:r>
    </w:p>
    <w:p w14:paraId="0B957767" w14:textId="77777777" w:rsidR="003C47B4" w:rsidRDefault="003C47B4" w:rsidP="003C47B4">
      <w:pPr>
        <w:rPr>
          <w:lang w:val="en-GB"/>
        </w:rPr>
      </w:pPr>
      <w:r>
        <w:rPr>
          <w:lang w:val="en-GB"/>
        </w:rPr>
        <w:t>A simple Ho</w:t>
      </w:r>
      <w:r w:rsidR="00B70CE2">
        <w:rPr>
          <w:lang w:val="en-GB"/>
        </w:rPr>
        <w:t>p</w:t>
      </w:r>
      <w:r>
        <w:rPr>
          <w:lang w:val="en-GB"/>
        </w:rPr>
        <w:t xml:space="preserve">field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14:paraId="001256A1" w14:textId="77777777" w:rsidR="00E33A2C" w:rsidRDefault="00E33A2C" w:rsidP="003C47B4">
      <w:pPr>
        <w:rPr>
          <w:lang w:val="en-GB"/>
        </w:rPr>
      </w:pPr>
    </w:p>
    <w:p w14:paraId="5A921868" w14:textId="77777777"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w:t>
      </w:r>
      <w:r w:rsidR="00ED4FF3">
        <w:rPr>
          <w:lang w:val="en-GB"/>
        </w:rPr>
        <w:t>Table 1</w:t>
      </w:r>
      <w:r w:rsidR="006A2064">
        <w:rPr>
          <w:lang w:val="en-GB"/>
        </w:rPr>
        <w:t xml:space="preserve"> show</w:t>
      </w:r>
      <w:r w:rsidR="00ED4FF3">
        <w:rPr>
          <w:lang w:val="en-GB"/>
        </w:rPr>
        <w:t>s</w:t>
      </w:r>
      <w:r w:rsidR="006A2064">
        <w:rPr>
          <w:lang w:val="en-GB"/>
        </w:rPr>
        <w:t xml:space="preserve">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14:paraId="3953A753" w14:textId="77777777" w:rsidTr="006A2064">
        <w:trPr>
          <w:trHeight w:val="185"/>
          <w:jc w:val="center"/>
        </w:trPr>
        <w:tc>
          <w:tcPr>
            <w:tcW w:w="3018" w:type="dxa"/>
          </w:tcPr>
          <w:p w14:paraId="31BF3748" w14:textId="77777777"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14:paraId="0FB8A30B" w14:textId="77777777"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14:paraId="7AE5477C" w14:textId="77777777" w:rsidTr="006A2064">
        <w:trPr>
          <w:trHeight w:val="384"/>
          <w:jc w:val="center"/>
        </w:trPr>
        <w:tc>
          <w:tcPr>
            <w:tcW w:w="3018" w:type="dxa"/>
          </w:tcPr>
          <w:p w14:paraId="5946FC2F"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14:paraId="13457988" w14:textId="77777777" w:rsidR="006A2064" w:rsidRPr="006A2064" w:rsidRDefault="006A2064" w:rsidP="0095555D">
            <w:pPr>
              <w:spacing w:line="240" w:lineRule="auto"/>
              <w:ind w:firstLine="0"/>
              <w:jc w:val="left"/>
              <w:rPr>
                <w:szCs w:val="21"/>
                <w:lang w:val="en-GB"/>
              </w:rPr>
            </w:pPr>
          </w:p>
        </w:tc>
        <w:tc>
          <w:tcPr>
            <w:tcW w:w="3018" w:type="dxa"/>
          </w:tcPr>
          <w:p w14:paraId="6B5423CE"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15EE8808" w14:textId="77777777" w:rsidR="006A2064" w:rsidRPr="006A2064" w:rsidRDefault="006A2064" w:rsidP="0095555D">
            <w:pPr>
              <w:spacing w:line="240" w:lineRule="auto"/>
              <w:ind w:firstLine="0"/>
              <w:jc w:val="left"/>
              <w:rPr>
                <w:szCs w:val="21"/>
                <w:lang w:val="en-GB"/>
              </w:rPr>
            </w:pPr>
          </w:p>
        </w:tc>
      </w:tr>
      <w:tr w:rsidR="006A2064" w14:paraId="6012288A" w14:textId="77777777" w:rsidTr="006A2064">
        <w:trPr>
          <w:trHeight w:val="384"/>
          <w:jc w:val="center"/>
        </w:trPr>
        <w:tc>
          <w:tcPr>
            <w:tcW w:w="3018" w:type="dxa"/>
          </w:tcPr>
          <w:p w14:paraId="48F4632C"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14:paraId="628D6407"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65434099" w14:textId="77777777" w:rsidR="006A2064" w:rsidRPr="006A2064" w:rsidRDefault="006A2064" w:rsidP="0095555D">
            <w:pPr>
              <w:spacing w:line="240" w:lineRule="auto"/>
              <w:ind w:firstLine="0"/>
              <w:jc w:val="left"/>
              <w:rPr>
                <w:szCs w:val="21"/>
                <w:lang w:val="en-GB"/>
              </w:rPr>
            </w:pPr>
          </w:p>
        </w:tc>
      </w:tr>
      <w:tr w:rsidR="006A2064" w14:paraId="0377A8A4" w14:textId="77777777" w:rsidTr="006A2064">
        <w:trPr>
          <w:trHeight w:val="384"/>
          <w:jc w:val="center"/>
        </w:trPr>
        <w:tc>
          <w:tcPr>
            <w:tcW w:w="3018" w:type="dxa"/>
          </w:tcPr>
          <w:p w14:paraId="33AA12BF"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14:paraId="1E9DF059" w14:textId="77777777" w:rsidR="006A2064" w:rsidRPr="006A2064" w:rsidRDefault="006A2064" w:rsidP="0095555D">
            <w:pPr>
              <w:spacing w:line="240" w:lineRule="auto"/>
              <w:ind w:firstLine="0"/>
              <w:jc w:val="left"/>
              <w:rPr>
                <w:szCs w:val="21"/>
                <w:lang w:val="en-GB"/>
              </w:rPr>
            </w:pPr>
          </w:p>
        </w:tc>
        <w:tc>
          <w:tcPr>
            <w:tcW w:w="3018" w:type="dxa"/>
          </w:tcPr>
          <w:p w14:paraId="2C1A3A55"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053CAAF8" w14:textId="77777777" w:rsidR="006A2064" w:rsidRPr="006A2064" w:rsidRDefault="006A2064" w:rsidP="0095555D">
            <w:pPr>
              <w:spacing w:line="240" w:lineRule="auto"/>
              <w:ind w:firstLine="0"/>
              <w:jc w:val="left"/>
              <w:rPr>
                <w:szCs w:val="21"/>
                <w:lang w:val="en-GB"/>
              </w:rPr>
            </w:pPr>
          </w:p>
        </w:tc>
      </w:tr>
      <w:tr w:rsidR="006A2064" w14:paraId="2BDB86D9" w14:textId="77777777" w:rsidTr="006A2064">
        <w:trPr>
          <w:trHeight w:val="370"/>
          <w:jc w:val="center"/>
        </w:trPr>
        <w:tc>
          <w:tcPr>
            <w:tcW w:w="3018" w:type="dxa"/>
          </w:tcPr>
          <w:p w14:paraId="208D4611"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14:paraId="66C5AD46" w14:textId="77777777" w:rsidR="006A2064" w:rsidRPr="006A2064" w:rsidRDefault="006A2064" w:rsidP="0095555D">
            <w:pPr>
              <w:spacing w:line="240" w:lineRule="auto"/>
              <w:ind w:firstLine="0"/>
              <w:jc w:val="left"/>
              <w:rPr>
                <w:szCs w:val="21"/>
                <w:lang w:val="en-GB"/>
              </w:rPr>
            </w:pPr>
          </w:p>
        </w:tc>
        <w:tc>
          <w:tcPr>
            <w:tcW w:w="3018" w:type="dxa"/>
          </w:tcPr>
          <w:p w14:paraId="489551FC"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23771E8B" w14:textId="77777777" w:rsidR="006A2064" w:rsidRPr="006A2064" w:rsidRDefault="006A2064" w:rsidP="0095555D">
            <w:pPr>
              <w:spacing w:line="240" w:lineRule="auto"/>
              <w:ind w:firstLine="0"/>
              <w:jc w:val="left"/>
              <w:rPr>
                <w:szCs w:val="21"/>
                <w:lang w:val="en-GB"/>
              </w:rPr>
            </w:pPr>
          </w:p>
        </w:tc>
      </w:tr>
      <w:tr w:rsidR="006A2064" w14:paraId="79206576" w14:textId="77777777" w:rsidTr="006A2064">
        <w:trPr>
          <w:trHeight w:val="384"/>
          <w:jc w:val="center"/>
        </w:trPr>
        <w:tc>
          <w:tcPr>
            <w:tcW w:w="3018" w:type="dxa"/>
          </w:tcPr>
          <w:p w14:paraId="1FD11032"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14:paraId="32670E14" w14:textId="77777777" w:rsidR="006A2064" w:rsidRPr="006A2064" w:rsidRDefault="006A2064" w:rsidP="0095555D">
            <w:pPr>
              <w:spacing w:line="240" w:lineRule="auto"/>
              <w:ind w:firstLine="0"/>
              <w:jc w:val="left"/>
              <w:rPr>
                <w:szCs w:val="21"/>
                <w:lang w:val="en-GB"/>
              </w:rPr>
            </w:pPr>
          </w:p>
        </w:tc>
        <w:tc>
          <w:tcPr>
            <w:tcW w:w="3018" w:type="dxa"/>
          </w:tcPr>
          <w:p w14:paraId="3693ECC8" w14:textId="77777777"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14:paraId="63EF947D" w14:textId="77777777" w:rsidR="006A2064" w:rsidRPr="006A2064" w:rsidRDefault="006A2064" w:rsidP="0095555D">
            <w:pPr>
              <w:spacing w:line="240" w:lineRule="auto"/>
              <w:ind w:firstLine="0"/>
              <w:jc w:val="left"/>
              <w:rPr>
                <w:szCs w:val="21"/>
                <w:lang w:val="en-GB"/>
              </w:rPr>
            </w:pPr>
          </w:p>
        </w:tc>
      </w:tr>
    </w:tbl>
    <w:p w14:paraId="6AE148D7" w14:textId="77777777" w:rsidR="00E33A2C" w:rsidRDefault="00ED4FF3" w:rsidP="00ED4FF3">
      <w:pPr>
        <w:pStyle w:val="Caption"/>
        <w:jc w:val="center"/>
        <w:rPr>
          <w:lang w:val="en-GB"/>
        </w:rPr>
      </w:pPr>
      <w:r>
        <w:t xml:space="preserve">Table </w:t>
      </w:r>
      <w:r>
        <w:fldChar w:fldCharType="begin"/>
      </w:r>
      <w:r>
        <w:instrText xml:space="preserve"> SEQ Table \* ARABIC </w:instrText>
      </w:r>
      <w:r>
        <w:fldChar w:fldCharType="separate"/>
      </w:r>
      <w:r w:rsidR="00083077">
        <w:rPr>
          <w:noProof/>
        </w:rPr>
        <w:t>2</w:t>
      </w:r>
      <w:r>
        <w:fldChar w:fldCharType="end"/>
      </w:r>
      <w:r>
        <w:t>. Inputs and corresponding attractors.</w:t>
      </w:r>
    </w:p>
    <w:p w14:paraId="5FB44C60" w14:textId="77777777"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14:paraId="22E2EAD9" w14:textId="77777777" w:rsidR="00006118" w:rsidRPr="00006118" w:rsidRDefault="00006118" w:rsidP="00D85D97">
      <w:pPr>
        <w:pStyle w:val="Heading3"/>
        <w:jc w:val="both"/>
        <w:rPr>
          <w:lang w:val="en-GB"/>
        </w:rPr>
      </w:pPr>
      <w:r>
        <w:rPr>
          <w:lang w:val="en-GB"/>
        </w:rPr>
        <w:t>High</w:t>
      </w:r>
      <w:r w:rsidR="00B30A38">
        <w:rPr>
          <w:lang w:val="en-GB"/>
        </w:rPr>
        <w:t>ly</w:t>
      </w:r>
      <w:r>
        <w:rPr>
          <w:lang w:val="en-GB"/>
        </w:rPr>
        <w:t xml:space="preserve"> symmetr</w:t>
      </w:r>
      <w:r w:rsidR="00B30A38">
        <w:rPr>
          <w:lang w:val="en-GB"/>
        </w:rPr>
        <w:t>ical</w:t>
      </w:r>
      <w:r>
        <w:rPr>
          <w:lang w:val="en-GB"/>
        </w:rPr>
        <w:t xml:space="preserve"> points</w:t>
      </w:r>
    </w:p>
    <w:p w14:paraId="765856DA" w14:textId="77777777"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14:paraId="3608E919" w14:textId="77777777" w:rsidR="00F56E80" w:rsidRDefault="00F56E80" w:rsidP="00D85D97">
      <w:pPr>
        <w:rPr>
          <w:lang w:val="en-GB"/>
        </w:rPr>
      </w:pPr>
    </w:p>
    <w:p w14:paraId="0EE34052" w14:textId="77777777"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14:paraId="3F275445" w14:textId="77777777"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14:paraId="62D8A3AC" w14:textId="77777777"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14:paraId="2C0BD7B3" w14:textId="77777777" w:rsidR="00ED4FF3" w:rsidRDefault="00ED4FF3" w:rsidP="00ED4FF3">
      <w:pPr>
        <w:keepNext/>
        <w:autoSpaceDE w:val="0"/>
        <w:autoSpaceDN w:val="0"/>
        <w:adjustRightInd w:val="0"/>
        <w:spacing w:line="276" w:lineRule="auto"/>
        <w:ind w:firstLine="0"/>
        <w:jc w:val="center"/>
      </w:pPr>
      <w:r w:rsidRPr="00D85D97">
        <w:rPr>
          <w:noProof/>
          <w:sz w:val="28"/>
          <w:szCs w:val="28"/>
          <w:lang w:val="en-GB" w:eastAsia="en-GB"/>
        </w:rPr>
        <w:lastRenderedPageBreak/>
        <w:drawing>
          <wp:anchor distT="0" distB="0" distL="114300" distR="114300" simplePos="0" relativeHeight="251684864" behindDoc="0" locked="0" layoutInCell="1" allowOverlap="1" wp14:anchorId="1B2B5258" wp14:editId="6802C50B">
            <wp:simplePos x="0" y="0"/>
            <wp:positionH relativeFrom="column">
              <wp:posOffset>1548765</wp:posOffset>
            </wp:positionH>
            <wp:positionV relativeFrom="paragraph">
              <wp:posOffset>2540</wp:posOffset>
            </wp:positionV>
            <wp:extent cx="2878666" cy="2420873"/>
            <wp:effectExtent l="0" t="0" r="4445" b="5080"/>
            <wp:wrapThrough wrapText="bothSides">
              <wp:wrapPolygon edited="0">
                <wp:start x="0" y="0"/>
                <wp:lineTo x="0" y="21532"/>
                <wp:lineTo x="21538" y="21532"/>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666" cy="2420873"/>
                    </a:xfrm>
                    <a:prstGeom prst="rect">
                      <a:avLst/>
                    </a:prstGeom>
                  </pic:spPr>
                </pic:pic>
              </a:graphicData>
            </a:graphic>
            <wp14:sizeRelH relativeFrom="page">
              <wp14:pctWidth>0</wp14:pctWidth>
            </wp14:sizeRelH>
            <wp14:sizeRelV relativeFrom="page">
              <wp14:pctHeight>0</wp14:pctHeight>
            </wp14:sizeRelV>
          </wp:anchor>
        </w:drawing>
      </w:r>
    </w:p>
    <w:p w14:paraId="5D5EBC2D" w14:textId="77777777" w:rsidR="00ED4FF3" w:rsidRDefault="00ED4FF3" w:rsidP="00ED4FF3">
      <w:pPr>
        <w:pStyle w:val="Caption"/>
        <w:jc w:val="center"/>
      </w:pPr>
    </w:p>
    <w:p w14:paraId="1665F57F" w14:textId="77777777" w:rsidR="00ED4FF3" w:rsidRDefault="00ED4FF3" w:rsidP="00ED4FF3">
      <w:pPr>
        <w:pStyle w:val="Caption"/>
        <w:jc w:val="center"/>
      </w:pPr>
    </w:p>
    <w:p w14:paraId="6087D93C" w14:textId="77777777" w:rsidR="00ED4FF3" w:rsidRDefault="00ED4FF3" w:rsidP="00ED4FF3">
      <w:pPr>
        <w:pStyle w:val="Caption"/>
        <w:jc w:val="center"/>
      </w:pPr>
    </w:p>
    <w:p w14:paraId="56A5B34E" w14:textId="77777777" w:rsidR="00ED4FF3" w:rsidRDefault="00ED4FF3" w:rsidP="00ED4FF3">
      <w:pPr>
        <w:pStyle w:val="Caption"/>
        <w:jc w:val="center"/>
      </w:pPr>
    </w:p>
    <w:p w14:paraId="2DDC8F61" w14:textId="77777777" w:rsidR="00ED4FF3" w:rsidRDefault="00ED4FF3" w:rsidP="00ED4FF3">
      <w:pPr>
        <w:pStyle w:val="Caption"/>
        <w:jc w:val="center"/>
      </w:pPr>
    </w:p>
    <w:p w14:paraId="01754021" w14:textId="77777777" w:rsidR="00ED4FF3" w:rsidRDefault="00ED4FF3" w:rsidP="00ED4FF3">
      <w:pPr>
        <w:pStyle w:val="Caption"/>
        <w:jc w:val="center"/>
      </w:pPr>
    </w:p>
    <w:p w14:paraId="0A29D4D5" w14:textId="77777777" w:rsidR="00ED4FF3" w:rsidRDefault="00ED4FF3" w:rsidP="00ED4FF3">
      <w:pPr>
        <w:pStyle w:val="Caption"/>
        <w:jc w:val="center"/>
      </w:pPr>
    </w:p>
    <w:p w14:paraId="01D6B49E" w14:textId="77777777" w:rsidR="00ED4FF3" w:rsidRDefault="00ED4FF3" w:rsidP="00ED4FF3">
      <w:pPr>
        <w:pStyle w:val="Caption"/>
        <w:jc w:val="center"/>
      </w:pPr>
    </w:p>
    <w:p w14:paraId="24DBCA15" w14:textId="77777777" w:rsidR="00ED4FF3" w:rsidRDefault="00ED4FF3" w:rsidP="00ED4FF3">
      <w:pPr>
        <w:pStyle w:val="Caption"/>
        <w:jc w:val="center"/>
      </w:pPr>
    </w:p>
    <w:p w14:paraId="1EE45E10" w14:textId="77777777" w:rsidR="00ED4FF3" w:rsidRDefault="00ED4FF3" w:rsidP="00ED4FF3">
      <w:pPr>
        <w:pStyle w:val="Caption"/>
        <w:jc w:val="center"/>
      </w:pPr>
    </w:p>
    <w:p w14:paraId="39F95727" w14:textId="77777777" w:rsidR="00ED4FF3" w:rsidRDefault="00ED4FF3" w:rsidP="000E779C">
      <w:pPr>
        <w:pStyle w:val="Caption"/>
        <w:jc w:val="center"/>
      </w:pPr>
      <w:r>
        <w:t xml:space="preserve">Figure </w:t>
      </w:r>
      <w:r>
        <w:fldChar w:fldCharType="begin"/>
      </w:r>
      <w:r>
        <w:instrText xml:space="preserve"> SEQ Figure \* ARABIC </w:instrText>
      </w:r>
      <w:r>
        <w:fldChar w:fldCharType="separate"/>
      </w:r>
      <w:r w:rsidR="00083077">
        <w:rPr>
          <w:noProof/>
        </w:rPr>
        <w:t>9</w:t>
      </w:r>
      <w:r>
        <w:fldChar w:fldCharType="end"/>
      </w:r>
      <w:r>
        <w:t>. Time evolution of hig</w:t>
      </w:r>
      <w:r w:rsidR="00B70CE2">
        <w:t>h</w:t>
      </w:r>
      <w:r>
        <w:t>ly symmetrical points.</w:t>
      </w:r>
    </w:p>
    <w:p w14:paraId="2D91525E" w14:textId="77777777" w:rsidR="00F32C7F" w:rsidRPr="007F6D8F" w:rsidRDefault="00413E6E" w:rsidP="00F32C7F">
      <w:pPr>
        <w:pStyle w:val="Heading3"/>
        <w:jc w:val="both"/>
        <w:rPr>
          <w:lang w:val="en-GB"/>
        </w:rPr>
      </w:pPr>
      <w:r>
        <w:rPr>
          <w:lang w:val="en-GB"/>
        </w:rPr>
        <w:t>Three-neuron Hopfield network</w:t>
      </w:r>
    </w:p>
    <w:p w14:paraId="3B119E31" w14:textId="77777777" w:rsidR="00F32C7F" w:rsidRDefault="00F32C7F" w:rsidP="00F32C7F">
      <w:pPr>
        <w:rPr>
          <w:lang w:val="en-GB"/>
        </w:rPr>
      </w:pPr>
      <w:r>
        <w:rPr>
          <w:lang w:val="en-GB"/>
        </w:rPr>
        <w:t xml:space="preserve">Now, we will repeat the process done in </w:t>
      </w:r>
      <w:r w:rsidR="00D1296E">
        <w:rPr>
          <w:lang w:val="en-GB"/>
        </w:rPr>
        <w:t>section</w:t>
      </w:r>
      <w:r>
        <w:rPr>
          <w:lang w:val="en-GB"/>
        </w:rPr>
        <w:t xml:space="preserve"> 2.1.2, but the network architecture will contain 3 neurons instead of just 2. With the increasing the number of neurons, an increase of the required computational complexity can be expected.</w:t>
      </w:r>
    </w:p>
    <w:p w14:paraId="2DEE8090" w14:textId="77777777" w:rsidR="00F32C7F" w:rsidRDefault="00F32C7F" w:rsidP="00F32C7F">
      <w:pPr>
        <w:rPr>
          <w:lang w:val="en-GB"/>
        </w:rPr>
      </w:pPr>
    </w:p>
    <w:p w14:paraId="31C6E815" w14:textId="77777777" w:rsidR="00F32C7F" w:rsidRDefault="00F32C7F" w:rsidP="00F32C7F">
      <w:pPr>
        <w:rPr>
          <w:lang w:val="en-GB"/>
        </w:rPr>
      </w:pPr>
      <w:r>
        <w:rPr>
          <w:lang w:val="en-GB"/>
        </w:rPr>
        <w:t>The same points were fed into the network, which this time was initialized with the following matrix:</w:t>
      </w:r>
    </w:p>
    <w:p w14:paraId="36C24A51" w14:textId="77777777" w:rsidR="00F32C7F" w:rsidRPr="00615693" w:rsidRDefault="00F32C7F" w:rsidP="00F32C7F">
      <w:pPr>
        <w:autoSpaceDE w:val="0"/>
        <w:autoSpaceDN w:val="0"/>
        <w:adjustRightInd w:val="0"/>
        <w:spacing w:line="240" w:lineRule="auto"/>
        <w:ind w:firstLine="0"/>
        <w:jc w:val="center"/>
        <w:rPr>
          <w:rFonts w:cs="Courier"/>
          <w:color w:val="000000"/>
          <w:szCs w:val="21"/>
          <w:lang w:val="en-GB" w:eastAsia="en-GB"/>
        </w:rPr>
      </w:pPr>
      <w:r w:rsidRPr="00615693">
        <w:rPr>
          <w:rFonts w:cs="Courier"/>
          <w:color w:val="000000"/>
          <w:szCs w:val="21"/>
          <w:lang w:val="en-GB" w:eastAsia="en-GB"/>
        </w:rPr>
        <w:t>[1 1 1; -1 -1 1; 1 -1 -</w:t>
      </w:r>
      <w:proofErr w:type="gramStart"/>
      <w:r w:rsidRPr="00615693">
        <w:rPr>
          <w:rFonts w:cs="Courier"/>
          <w:color w:val="000000"/>
          <w:szCs w:val="21"/>
          <w:lang w:val="en-GB" w:eastAsia="en-GB"/>
        </w:rPr>
        <w:t>1]</w:t>
      </w:r>
      <w:r w:rsidR="00C610A7" w:rsidRPr="00615693">
        <w:rPr>
          <w:rFonts w:cs="Courier"/>
          <w:color w:val="000000"/>
          <w:szCs w:val="21"/>
          <w:vertAlign w:val="superscript"/>
          <w:lang w:val="en-GB" w:eastAsia="en-GB"/>
        </w:rPr>
        <w:t>T</w:t>
      </w:r>
      <w:proofErr w:type="gramEnd"/>
    </w:p>
    <w:p w14:paraId="56A9D35A" w14:textId="77777777"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14:paraId="4C1DF9F0" w14:textId="77777777"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r w:rsidR="00D1296E">
        <w:rPr>
          <w:szCs w:val="21"/>
          <w:lang w:val="en-GB" w:eastAsia="en-GB"/>
        </w:rPr>
        <w:t xml:space="preserve"> </w:t>
      </w:r>
      <w:r w:rsidR="007B19DD">
        <w:rPr>
          <w:szCs w:val="21"/>
          <w:lang w:val="en-GB" w:eastAsia="en-GB"/>
        </w:rPr>
        <w:t xml:space="preserve">The </w:t>
      </w:r>
      <w:r w:rsidR="00D1296E">
        <w:rPr>
          <w:szCs w:val="21"/>
          <w:lang w:val="en-GB" w:eastAsia="en-GB"/>
        </w:rPr>
        <w:t>network found 2 attractors</w:t>
      </w:r>
      <w:r w:rsidR="00615693">
        <w:rPr>
          <w:szCs w:val="21"/>
          <w:lang w:val="en-GB" w:eastAsia="en-GB"/>
        </w:rPr>
        <w:t>, this time [1, -1, -1] and [-1, 1, -1]</w:t>
      </w:r>
      <w:r w:rsidR="007B19DD">
        <w:rPr>
          <w:szCs w:val="21"/>
          <w:lang w:val="en-GB" w:eastAsia="en-GB"/>
        </w:rPr>
        <w:t>, which again do not fully correspond to the initial points.</w:t>
      </w:r>
    </w:p>
    <w:p w14:paraId="350A48A6" w14:textId="77777777" w:rsidR="000C787C" w:rsidRPr="00F32C7F" w:rsidRDefault="000C787C" w:rsidP="000C787C">
      <w:pPr>
        <w:autoSpaceDE w:val="0"/>
        <w:autoSpaceDN w:val="0"/>
        <w:adjustRightInd w:val="0"/>
        <w:spacing w:line="240" w:lineRule="auto"/>
        <w:ind w:firstLine="0"/>
        <w:jc w:val="left"/>
        <w:rPr>
          <w:sz w:val="28"/>
          <w:szCs w:val="28"/>
          <w:lang w:val="en-GB" w:eastAsia="en-GB"/>
        </w:rPr>
      </w:pPr>
    </w:p>
    <w:p w14:paraId="6691E7B0" w14:textId="77777777" w:rsidR="00B30A38" w:rsidRDefault="000C787C" w:rsidP="00B30A38">
      <w:pPr>
        <w:keepNext/>
        <w:jc w:val="center"/>
      </w:pPr>
      <w:r w:rsidRPr="000C787C">
        <w:rPr>
          <w:noProof/>
          <w:lang w:val="en-GB"/>
        </w:rPr>
        <w:drawing>
          <wp:inline distT="0" distB="0" distL="0" distR="0" wp14:anchorId="4D4E3759" wp14:editId="4CAE30F1">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14:paraId="06722D8C" w14:textId="6EA9A3C0" w:rsidR="00F32C7F"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10</w:t>
      </w:r>
      <w:r>
        <w:fldChar w:fldCharType="end"/>
      </w:r>
      <w:r>
        <w:t>. Time evolution of the 3-neuron Ho</w:t>
      </w:r>
      <w:r w:rsidR="003B1990">
        <w:t>p</w:t>
      </w:r>
      <w:r>
        <w:t>field network.</w:t>
      </w:r>
    </w:p>
    <w:p w14:paraId="654A08D5" w14:textId="77777777" w:rsidR="007F6D8F" w:rsidRDefault="007F6D8F" w:rsidP="007F6D8F">
      <w:pPr>
        <w:pStyle w:val="Heading3"/>
        <w:jc w:val="both"/>
        <w:rPr>
          <w:lang w:val="en-GB"/>
        </w:rPr>
      </w:pPr>
      <w:r>
        <w:rPr>
          <w:lang w:val="en-GB"/>
        </w:rPr>
        <w:lastRenderedPageBreak/>
        <w:t>Handwritten digit classification</w:t>
      </w:r>
    </w:p>
    <w:p w14:paraId="6441BD53" w14:textId="77777777" w:rsidR="000F550D" w:rsidRDefault="000F550D" w:rsidP="000F550D">
      <w:pPr>
        <w:pStyle w:val="Firstparagraph"/>
        <w:rPr>
          <w:lang w:val="en-GB"/>
        </w:rPr>
      </w:pPr>
    </w:p>
    <w:p w14:paraId="49091336" w14:textId="77777777" w:rsidR="000F550D" w:rsidRDefault="000F550D" w:rsidP="000F550D">
      <w:pPr>
        <w:rPr>
          <w:lang w:val="en-GB"/>
        </w:rPr>
      </w:pPr>
      <w:r>
        <w:rPr>
          <w:lang w:val="en-GB"/>
        </w:rPr>
        <w:t>The final exercise about Ho</w:t>
      </w:r>
      <w:r w:rsidR="00CA2FC6">
        <w:rPr>
          <w:lang w:val="en-GB"/>
        </w:rPr>
        <w:t>p</w:t>
      </w:r>
      <w:r>
        <w:rPr>
          <w:lang w:val="en-GB"/>
        </w:rPr>
        <w:t xml:space="preserve">field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14:paraId="7C32D455" w14:textId="77777777" w:rsidR="000F550D" w:rsidRDefault="000F550D" w:rsidP="000F550D">
      <w:pPr>
        <w:rPr>
          <w:lang w:val="en-GB"/>
        </w:rPr>
      </w:pPr>
    </w:p>
    <w:p w14:paraId="4508B94A" w14:textId="77777777"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14:paraId="7AB921D3" w14:textId="77777777" w:rsidR="00CB384B" w:rsidRDefault="00CB384B" w:rsidP="000F550D">
      <w:pPr>
        <w:rPr>
          <w:lang w:val="en-GB"/>
        </w:rPr>
      </w:pPr>
    </w:p>
    <w:p w14:paraId="2B53829B" w14:textId="77777777" w:rsidR="00CB384B" w:rsidRDefault="00CB384B" w:rsidP="000F550D">
      <w:pPr>
        <w:rPr>
          <w:lang w:val="en-GB"/>
        </w:rPr>
      </w:pPr>
      <w:r>
        <w:rPr>
          <w:lang w:val="en-GB"/>
        </w:rPr>
        <w:t xml:space="preserve">The network is generally very capable of identifying the noisy input. </w:t>
      </w:r>
      <w:r w:rsidR="00B30A38">
        <w:rPr>
          <w:lang w:val="en-GB"/>
        </w:rPr>
        <w:t>Figure 11</w:t>
      </w:r>
      <w:r>
        <w:rPr>
          <w:lang w:val="en-GB"/>
        </w:rPr>
        <w:t xml:space="preserve"> shows the predictions given a noise level of 5 and 1000 epochs.</w:t>
      </w:r>
    </w:p>
    <w:p w14:paraId="3DC63DF7" w14:textId="77777777" w:rsidR="00B30A38" w:rsidRDefault="00CB384B" w:rsidP="00B30A38">
      <w:pPr>
        <w:keepNext/>
        <w:jc w:val="center"/>
      </w:pPr>
      <w:r w:rsidRPr="00CB384B">
        <w:rPr>
          <w:noProof/>
          <w:lang w:val="en-GB"/>
        </w:rPr>
        <w:drawing>
          <wp:inline distT="0" distB="0" distL="0" distR="0" wp14:anchorId="51985EB3" wp14:editId="5D75C800">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14:paraId="7943F568" w14:textId="77777777"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11</w:t>
      </w:r>
      <w:r>
        <w:fldChar w:fldCharType="end"/>
      </w:r>
      <w:r>
        <w:t>. Digit prediction with noise level 5.</w:t>
      </w:r>
    </w:p>
    <w:p w14:paraId="3F2A9E54" w14:textId="77777777" w:rsidR="00CB384B" w:rsidRDefault="00CB384B" w:rsidP="000F550D">
      <w:pPr>
        <w:rPr>
          <w:lang w:val="en-GB"/>
        </w:rPr>
      </w:pPr>
    </w:p>
    <w:p w14:paraId="6108C69E" w14:textId="77777777"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14:paraId="28B88DE4" w14:textId="77777777" w:rsidR="00B30A38" w:rsidRDefault="00CB384B" w:rsidP="00B30A38">
      <w:pPr>
        <w:keepNext/>
        <w:jc w:val="center"/>
      </w:pPr>
      <w:r w:rsidRPr="00CB384B">
        <w:rPr>
          <w:noProof/>
          <w:lang w:val="en-GB"/>
        </w:rPr>
        <w:drawing>
          <wp:inline distT="0" distB="0" distL="0" distR="0" wp14:anchorId="0A869313" wp14:editId="67C50908">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14:paraId="4B282C49" w14:textId="77777777"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083077">
        <w:rPr>
          <w:noProof/>
        </w:rPr>
        <w:t>12</w:t>
      </w:r>
      <w:r>
        <w:fldChar w:fldCharType="end"/>
      </w:r>
      <w:r>
        <w:t>. Digit prediction with noise level 9.</w:t>
      </w:r>
    </w:p>
    <w:p w14:paraId="5F37B8CC" w14:textId="77777777"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14:paraId="77B94080" w14:textId="77777777" w:rsidR="00C205FC" w:rsidRPr="00006118" w:rsidRDefault="00B30A38" w:rsidP="00B30A38">
      <w:pPr>
        <w:jc w:val="center"/>
        <w:rPr>
          <w:lang w:val="en-GB"/>
        </w:rPr>
      </w:pPr>
      <w:r w:rsidRPr="00C205FC">
        <w:rPr>
          <w:noProof/>
          <w:lang w:val="en-GB"/>
        </w:rPr>
        <w:lastRenderedPageBreak/>
        <w:drawing>
          <wp:anchor distT="0" distB="0" distL="114300" distR="114300" simplePos="0" relativeHeight="251685888" behindDoc="0" locked="0" layoutInCell="1" allowOverlap="1" wp14:anchorId="0CF85C8A" wp14:editId="2F02CB70">
            <wp:simplePos x="0" y="0"/>
            <wp:positionH relativeFrom="column">
              <wp:posOffset>2933912</wp:posOffset>
            </wp:positionH>
            <wp:positionV relativeFrom="paragraph">
              <wp:posOffset>635</wp:posOffset>
            </wp:positionV>
            <wp:extent cx="2252345" cy="1972310"/>
            <wp:effectExtent l="0" t="0" r="0" b="0"/>
            <wp:wrapThrough wrapText="bothSides">
              <wp:wrapPolygon edited="0">
                <wp:start x="0" y="0"/>
                <wp:lineTo x="0" y="21419"/>
                <wp:lineTo x="21436" y="21419"/>
                <wp:lineTo x="214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2345" cy="1972310"/>
                    </a:xfrm>
                    <a:prstGeom prst="rect">
                      <a:avLst/>
                    </a:prstGeom>
                  </pic:spPr>
                </pic:pic>
              </a:graphicData>
            </a:graphic>
            <wp14:sizeRelH relativeFrom="page">
              <wp14:pctWidth>0</wp14:pctWidth>
            </wp14:sizeRelH>
            <wp14:sizeRelV relativeFrom="page">
              <wp14:pctHeight>0</wp14:pctHeight>
            </wp14:sizeRelV>
          </wp:anchor>
        </w:drawing>
      </w:r>
      <w:r w:rsidRPr="00C205FC">
        <w:rPr>
          <w:noProof/>
          <w:lang w:val="en-GB"/>
        </w:rPr>
        <w:drawing>
          <wp:anchor distT="0" distB="0" distL="114300" distR="114300" simplePos="0" relativeHeight="251686912" behindDoc="0" locked="0" layoutInCell="1" allowOverlap="1" wp14:anchorId="19434F19" wp14:editId="463E2987">
            <wp:simplePos x="0" y="0"/>
            <wp:positionH relativeFrom="column">
              <wp:posOffset>651510</wp:posOffset>
            </wp:positionH>
            <wp:positionV relativeFrom="paragraph">
              <wp:posOffset>8890</wp:posOffset>
            </wp:positionV>
            <wp:extent cx="2243455" cy="1964055"/>
            <wp:effectExtent l="0" t="0" r="4445" b="4445"/>
            <wp:wrapThrough wrapText="bothSides">
              <wp:wrapPolygon edited="0">
                <wp:start x="0" y="0"/>
                <wp:lineTo x="0" y="21509"/>
                <wp:lineTo x="21521" y="21509"/>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3455" cy="1964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59CC09C4" wp14:editId="039F895C">
                <wp:simplePos x="0" y="0"/>
                <wp:positionH relativeFrom="column">
                  <wp:posOffset>549910</wp:posOffset>
                </wp:positionH>
                <wp:positionV relativeFrom="paragraph">
                  <wp:posOffset>2008081</wp:posOffset>
                </wp:positionV>
                <wp:extent cx="4410710" cy="228600"/>
                <wp:effectExtent l="0" t="0" r="0" b="0"/>
                <wp:wrapThrough wrapText="bothSides">
                  <wp:wrapPolygon edited="0">
                    <wp:start x="0" y="0"/>
                    <wp:lineTo x="0" y="20400"/>
                    <wp:lineTo x="21519" y="20400"/>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4410710" cy="228600"/>
                        </a:xfrm>
                        <a:prstGeom prst="rect">
                          <a:avLst/>
                        </a:prstGeom>
                        <a:solidFill>
                          <a:prstClr val="white"/>
                        </a:solidFill>
                        <a:ln>
                          <a:noFill/>
                        </a:ln>
                      </wps:spPr>
                      <wps:txbx>
                        <w:txbxContent>
                          <w:p w14:paraId="69DD7813" w14:textId="77777777" w:rsidR="00AE0FCD" w:rsidRPr="003171B1" w:rsidRDefault="00AE0FCD"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083077">
                              <w:rPr>
                                <w:noProof/>
                              </w:rPr>
                              <w:t>13</w:t>
                            </w:r>
                            <w:r>
                              <w:fldChar w:fldCharType="end"/>
                            </w:r>
                            <w:r>
                              <w:t>. Digit prediction with noise level 5. 100 epochs(left) vs. 1000 epochs(right).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CC09C4" id="_x0000_t202" coordsize="21600,21600" o:spt="202" path="m,l,21600r21600,l21600,xe">
                <v:stroke joinstyle="miter"/>
                <v:path gradientshapeok="t" o:connecttype="rect"/>
              </v:shapetype>
              <v:shape id="Text Box 7" o:spid="_x0000_s1026" type="#_x0000_t202" style="position:absolute;left:0;text-align:left;margin-left:43.3pt;margin-top:158.1pt;width:347.3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" stroked="f">
                <v:textbox inset="0,0,0,0">
                  <w:txbxContent>
                    <w:p w14:paraId="69DD7813" w14:textId="77777777" w:rsidR="00AE0FCD" w:rsidRPr="003171B1" w:rsidRDefault="00AE0FCD"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083077">
                        <w:rPr>
                          <w:noProof/>
                        </w:rPr>
                        <w:t>13</w:t>
                      </w:r>
                      <w:r>
                        <w:fldChar w:fldCharType="end"/>
                      </w:r>
                      <w:r>
                        <w:t>. Digit prediction with noise level 5. 100 epochs(left) vs. 1000 epochs(right).</w:t>
                      </w:r>
                    </w:p>
                  </w:txbxContent>
                </v:textbox>
                <w10:wrap type="through"/>
              </v:shape>
            </w:pict>
          </mc:Fallback>
        </mc:AlternateContent>
      </w:r>
    </w:p>
    <w:p w14:paraId="18EC58E7" w14:textId="77777777" w:rsidR="005E4A0C" w:rsidRDefault="00E33A2C" w:rsidP="005E4A0C">
      <w:pPr>
        <w:pStyle w:val="Heading2"/>
        <w:rPr>
          <w:lang w:val="en-GB"/>
        </w:rPr>
      </w:pPr>
      <w:r>
        <w:rPr>
          <w:lang w:val="en-GB"/>
        </w:rPr>
        <w:t>Long short-term memory networks</w:t>
      </w:r>
    </w:p>
    <w:p w14:paraId="3E1B46B2" w14:textId="77777777" w:rsidR="005F5183" w:rsidRDefault="005F5183" w:rsidP="005F5183">
      <w:pPr>
        <w:pStyle w:val="Firstparagraph"/>
        <w:rPr>
          <w:lang w:val="en-GB"/>
        </w:rPr>
      </w:pPr>
    </w:p>
    <w:p w14:paraId="3773FE05" w14:textId="77777777" w:rsidR="005F5183" w:rsidRDefault="00F30772" w:rsidP="005F5183">
      <w:pPr>
        <w:rPr>
          <w:lang w:val="en-GB"/>
        </w:rPr>
      </w:pPr>
      <w:r>
        <w:rPr>
          <w:lang w:val="en-GB"/>
        </w:rPr>
        <w:t>A time</w:t>
      </w:r>
      <w:r w:rsidR="00425A68">
        <w:rPr>
          <w:lang w:val="en-GB"/>
        </w:rPr>
        <w:t>-</w:t>
      </w:r>
      <w:r>
        <w:rPr>
          <w:lang w:val="en-GB"/>
        </w:rPr>
        <w:t>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14:paraId="77E4DA1C" w14:textId="77777777" w:rsidR="005F5183" w:rsidRDefault="005F5183" w:rsidP="005F5183">
      <w:pPr>
        <w:rPr>
          <w:lang w:val="en-GB"/>
        </w:rPr>
      </w:pPr>
    </w:p>
    <w:p w14:paraId="21904B46" w14:textId="77777777"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14:paraId="37A493DF" w14:textId="77777777" w:rsidR="000A08BB" w:rsidRDefault="000A08BB" w:rsidP="001B204B">
      <w:pPr>
        <w:rPr>
          <w:lang w:val="en-GB"/>
        </w:rPr>
      </w:pPr>
    </w:p>
    <w:p w14:paraId="3FC9AAE1" w14:textId="578F840A" w:rsidR="005F5183" w:rsidRDefault="000A08BB" w:rsidP="001B204B">
      <w:pPr>
        <w:rPr>
          <w:lang w:val="en-GB"/>
        </w:rPr>
      </w:pPr>
      <w:r>
        <w:rPr>
          <w:lang w:val="en-GB"/>
        </w:rPr>
        <w:t>We will first implement a</w:t>
      </w:r>
      <w:r w:rsidR="00930C35">
        <w:rPr>
          <w:lang w:val="en-GB"/>
        </w:rPr>
        <w:t>n</w:t>
      </w:r>
      <w:r>
        <w:rPr>
          <w:lang w:val="en-GB"/>
        </w:rPr>
        <w:t xml:space="preserve"> MLP and then compare it with a LSTM network.</w:t>
      </w:r>
    </w:p>
    <w:p w14:paraId="36AD3D8D" w14:textId="77777777" w:rsidR="005F5183" w:rsidRPr="001B204B" w:rsidRDefault="005F5183" w:rsidP="001B204B">
      <w:pPr>
        <w:pStyle w:val="Heading3"/>
        <w:rPr>
          <w:lang w:val="en-GB"/>
        </w:rPr>
      </w:pPr>
      <w:r>
        <w:rPr>
          <w:lang w:val="en-GB"/>
        </w:rPr>
        <w:t>MLP for time-series prediction</w:t>
      </w:r>
    </w:p>
    <w:p w14:paraId="2F1F0C76" w14:textId="37C9569D" w:rsidR="000A08BB" w:rsidRDefault="005F5183" w:rsidP="000A08BB">
      <w:pPr>
        <w:rPr>
          <w:lang w:val="en-GB"/>
        </w:rPr>
      </w:pPr>
      <w:r>
        <w:rPr>
          <w:lang w:val="en-GB"/>
        </w:rPr>
        <w:t>The Santa Fe dataset has been used to train a</w:t>
      </w:r>
      <w:r w:rsidR="00930C35">
        <w:rPr>
          <w:lang w:val="en-GB"/>
        </w:rPr>
        <w:t>n</w:t>
      </w:r>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14:paraId="552DD439" w14:textId="77777777" w:rsidR="000A08BB" w:rsidRDefault="000A08BB" w:rsidP="000A08BB">
      <w:pPr>
        <w:rPr>
          <w:lang w:val="en-GB"/>
        </w:rPr>
      </w:pPr>
    </w:p>
    <w:p w14:paraId="5A3361E0" w14:textId="77777777"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14:paraId="003EC00C" w14:textId="77777777" w:rsidR="000A08BB" w:rsidRDefault="000A08BB" w:rsidP="000A08BB">
      <w:pPr>
        <w:rPr>
          <w:lang w:val="en-GB"/>
        </w:rPr>
      </w:pPr>
    </w:p>
    <w:p w14:paraId="025A2E88" w14:textId="77777777" w:rsidR="000A08BB" w:rsidRDefault="000A08BB" w:rsidP="000A08BB">
      <w:pPr>
        <w:rPr>
          <w:lang w:val="en-GB"/>
        </w:rPr>
      </w:pPr>
      <w:r>
        <w:rPr>
          <w:lang w:val="en-GB"/>
        </w:rPr>
        <w:t>The parameter that affected accuracy in the most significant way was the lag value. Anything below 100 gave relatively bad results.</w:t>
      </w:r>
    </w:p>
    <w:p w14:paraId="58B7C44A" w14:textId="77777777" w:rsidR="000A08BB" w:rsidRDefault="000A08BB" w:rsidP="000A08BB">
      <w:pPr>
        <w:rPr>
          <w:lang w:val="en-GB"/>
        </w:rPr>
      </w:pPr>
    </w:p>
    <w:p w14:paraId="1CF22B88" w14:textId="77777777"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14:paraId="117CC019" w14:textId="77777777" w:rsidR="000A08BB" w:rsidRDefault="00703026" w:rsidP="000A08BB">
      <w:pPr>
        <w:rPr>
          <w:lang w:val="en-GB"/>
        </w:rPr>
      </w:pPr>
      <w:r w:rsidRPr="00686BB2">
        <w:rPr>
          <w:noProof/>
          <w:lang w:val="en-GB"/>
        </w:rPr>
        <w:lastRenderedPageBreak/>
        <w:drawing>
          <wp:anchor distT="0" distB="0" distL="114300" distR="114300" simplePos="0" relativeHeight="251691008" behindDoc="0" locked="0" layoutInCell="1" allowOverlap="1" wp14:anchorId="1A654A24" wp14:editId="3ADA1800">
            <wp:simplePos x="0" y="0"/>
            <wp:positionH relativeFrom="column">
              <wp:posOffset>3047365</wp:posOffset>
            </wp:positionH>
            <wp:positionV relativeFrom="paragraph">
              <wp:posOffset>574040</wp:posOffset>
            </wp:positionV>
            <wp:extent cx="2717800" cy="2157730"/>
            <wp:effectExtent l="0" t="0" r="0" b="1270"/>
            <wp:wrapThrough wrapText="bothSides">
              <wp:wrapPolygon edited="0">
                <wp:start x="0" y="0"/>
                <wp:lineTo x="0" y="21486"/>
                <wp:lineTo x="21499" y="21486"/>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00" cy="2157730"/>
                    </a:xfrm>
                    <a:prstGeom prst="rect">
                      <a:avLst/>
                    </a:prstGeom>
                  </pic:spPr>
                </pic:pic>
              </a:graphicData>
            </a:graphic>
            <wp14:sizeRelH relativeFrom="page">
              <wp14:pctWidth>0</wp14:pctWidth>
            </wp14:sizeRelH>
            <wp14:sizeRelV relativeFrom="page">
              <wp14:pctHeight>0</wp14:pctHeight>
            </wp14:sizeRelV>
          </wp:anchor>
        </w:drawing>
      </w:r>
      <w:r w:rsidRPr="00F47137">
        <w:rPr>
          <w:noProof/>
          <w:lang w:val="en-GB"/>
        </w:rPr>
        <w:drawing>
          <wp:anchor distT="0" distB="0" distL="114300" distR="114300" simplePos="0" relativeHeight="251689984" behindDoc="0" locked="0" layoutInCell="1" allowOverlap="1" wp14:anchorId="5BD7986E" wp14:editId="78FFAB65">
            <wp:simplePos x="0" y="0"/>
            <wp:positionH relativeFrom="column">
              <wp:posOffset>219710</wp:posOffset>
            </wp:positionH>
            <wp:positionV relativeFrom="paragraph">
              <wp:posOffset>575733</wp:posOffset>
            </wp:positionV>
            <wp:extent cx="2721519" cy="2160693"/>
            <wp:effectExtent l="0" t="0" r="0" b="0"/>
            <wp:wrapThrough wrapText="bothSides">
              <wp:wrapPolygon edited="0">
                <wp:start x="0" y="0"/>
                <wp:lineTo x="0" y="21460"/>
                <wp:lineTo x="21474" y="21460"/>
                <wp:lineTo x="2147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1519" cy="2160693"/>
                    </a:xfrm>
                    <a:prstGeom prst="rect">
                      <a:avLst/>
                    </a:prstGeom>
                  </pic:spPr>
                </pic:pic>
              </a:graphicData>
            </a:graphic>
            <wp14:sizeRelH relativeFrom="page">
              <wp14:pctWidth>0</wp14:pctWidth>
            </wp14:sizeRelH>
            <wp14:sizeRelV relativeFrom="page">
              <wp14:pctHeight>0</wp14:pctHeight>
            </wp14:sizeRelV>
          </wp:anchor>
        </w:drawing>
      </w:r>
      <w:r w:rsidR="000A08BB">
        <w:rPr>
          <w:lang w:val="en-GB"/>
        </w:rPr>
        <w:t xml:space="preserve">In the end, the best combination of training parameters was 40 hidden units, 1000 epochs and a lag value of 100. In </w:t>
      </w:r>
      <w:r>
        <w:rPr>
          <w:lang w:val="en-GB"/>
        </w:rPr>
        <w:t>Figure 14</w:t>
      </w:r>
      <w:r w:rsidR="000A08BB">
        <w:rPr>
          <w:lang w:val="en-GB"/>
        </w:rPr>
        <w:t xml:space="preserve"> we can see the best predictions obtained with these parameters and the </w:t>
      </w:r>
      <w:proofErr w:type="spellStart"/>
      <w:r w:rsidR="000A08BB">
        <w:rPr>
          <w:lang w:val="en-GB"/>
        </w:rPr>
        <w:t>trainlm</w:t>
      </w:r>
      <w:proofErr w:type="spellEnd"/>
      <w:r w:rsidR="000A08BB">
        <w:rPr>
          <w:lang w:val="en-GB"/>
        </w:rPr>
        <w:t xml:space="preserve">(left) or </w:t>
      </w:r>
      <w:proofErr w:type="spellStart"/>
      <w:r w:rsidR="000A08BB">
        <w:rPr>
          <w:lang w:val="en-GB"/>
        </w:rPr>
        <w:t>trainbr</w:t>
      </w:r>
      <w:proofErr w:type="spellEnd"/>
      <w:r w:rsidR="000A08BB">
        <w:rPr>
          <w:lang w:val="en-GB"/>
        </w:rPr>
        <w:t>(right) algorithms.</w:t>
      </w:r>
    </w:p>
    <w:p w14:paraId="79E241B1" w14:textId="77777777" w:rsidR="00703026" w:rsidRDefault="00703026" w:rsidP="00703026">
      <w:pPr>
        <w:keepNext/>
      </w:pPr>
    </w:p>
    <w:p w14:paraId="77FF0F7F" w14:textId="77777777" w:rsidR="00703026" w:rsidRDefault="00703026" w:rsidP="00703026">
      <w:pPr>
        <w:pStyle w:val="Caption"/>
        <w:jc w:val="center"/>
      </w:pPr>
      <w:r>
        <w:t xml:space="preserve">Figure </w:t>
      </w:r>
      <w:r>
        <w:fldChar w:fldCharType="begin"/>
      </w:r>
      <w:r>
        <w:instrText xml:space="preserve"> SEQ Figure \* ARABIC </w:instrText>
      </w:r>
      <w:r>
        <w:fldChar w:fldCharType="separate"/>
      </w:r>
      <w:r w:rsidR="00083077">
        <w:rPr>
          <w:noProof/>
        </w:rPr>
        <w:t>14</w:t>
      </w:r>
      <w:r>
        <w:fldChar w:fldCharType="end"/>
      </w:r>
      <w:r>
        <w:t xml:space="preserve">. Comparison of </w:t>
      </w:r>
      <w:proofErr w:type="spellStart"/>
      <w:r>
        <w:t>trainlm</w:t>
      </w:r>
      <w:proofErr w:type="spellEnd"/>
      <w:r>
        <w:t xml:space="preserve"> and </w:t>
      </w:r>
      <w:proofErr w:type="spellStart"/>
      <w:r>
        <w:t>trainbr</w:t>
      </w:r>
      <w:proofErr w:type="spellEnd"/>
      <w:r>
        <w:t xml:space="preserve"> for time-series prediction.</w:t>
      </w:r>
    </w:p>
    <w:p w14:paraId="0F026012" w14:textId="77777777" w:rsidR="00D537AA" w:rsidRDefault="00D537AA" w:rsidP="00D537AA">
      <w:pPr>
        <w:pStyle w:val="Heading3"/>
        <w:rPr>
          <w:lang w:val="en-GB"/>
        </w:rPr>
      </w:pPr>
      <w:r>
        <w:rPr>
          <w:lang w:val="en-GB"/>
        </w:rPr>
        <w:t>LSTM networks</w:t>
      </w:r>
    </w:p>
    <w:p w14:paraId="692C396D" w14:textId="77777777" w:rsidR="00F30772" w:rsidRDefault="00F30772" w:rsidP="00F30772">
      <w:pPr>
        <w:pStyle w:val="Firstparagraph"/>
        <w:rPr>
          <w:lang w:val="en-GB"/>
        </w:rPr>
      </w:pPr>
    </w:p>
    <w:p w14:paraId="60A3EEDA" w14:textId="77777777" w:rsidR="00F30772" w:rsidRDefault="00F30772" w:rsidP="00F30772">
      <w:pPr>
        <w:rPr>
          <w:lang w:val="en-GB"/>
        </w:rPr>
      </w:pPr>
      <w:r>
        <w:rPr>
          <w:lang w:val="en-GB"/>
        </w:rPr>
        <w:t>LSTM networ</w:t>
      </w:r>
      <w:r w:rsidR="00B70CE2">
        <w:rPr>
          <w:lang w:val="en-GB"/>
        </w:rPr>
        <w:t>k</w:t>
      </w:r>
      <w:r>
        <w:rPr>
          <w:lang w:val="en-GB"/>
        </w:rPr>
        <w:t xml:space="preserve">s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14:paraId="0C0EFC63" w14:textId="77777777" w:rsidR="001B6FA9" w:rsidRDefault="001B6FA9" w:rsidP="00F30772">
      <w:pPr>
        <w:rPr>
          <w:lang w:val="en-GB"/>
        </w:rPr>
      </w:pPr>
    </w:p>
    <w:p w14:paraId="35F5179D" w14:textId="77777777"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14:paraId="1697BDFA" w14:textId="77777777" w:rsidR="00D63181" w:rsidRDefault="00D63181" w:rsidP="00D63181">
      <w:pPr>
        <w:rPr>
          <w:lang w:val="en-GB"/>
        </w:rPr>
      </w:pPr>
    </w:p>
    <w:p w14:paraId="565FCE6D" w14:textId="77777777"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14:paraId="347F04B0" w14:textId="77777777"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14:paraId="07E3ACA8" w14:textId="77777777"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14:paraId="44635EE8" w14:textId="77777777" w:rsidR="00A52C28" w:rsidRDefault="00A52C28" w:rsidP="00A52C28">
      <w:pPr>
        <w:pStyle w:val="ListParagraph"/>
        <w:numPr>
          <w:ilvl w:val="0"/>
          <w:numId w:val="15"/>
        </w:numPr>
        <w:rPr>
          <w:lang w:val="en-GB"/>
        </w:rPr>
      </w:pPr>
      <w:r>
        <w:rPr>
          <w:lang w:val="en-GB"/>
        </w:rPr>
        <w:t>200 hidden units</w:t>
      </w:r>
    </w:p>
    <w:p w14:paraId="333CB4C3" w14:textId="77777777"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14:paraId="3AEF6572" w14:textId="77777777" w:rsidR="005E7ED6" w:rsidRDefault="005E7ED6" w:rsidP="005E7ED6">
      <w:pPr>
        <w:autoSpaceDE w:val="0"/>
        <w:autoSpaceDN w:val="0"/>
        <w:adjustRightInd w:val="0"/>
        <w:spacing w:line="240" w:lineRule="auto"/>
        <w:ind w:firstLine="0"/>
        <w:jc w:val="left"/>
        <w:rPr>
          <w:lang w:val="en-GB"/>
        </w:rPr>
      </w:pPr>
    </w:p>
    <w:p w14:paraId="0D13A0A2" w14:textId="77777777" w:rsidR="005E7ED6" w:rsidRDefault="005E7ED6" w:rsidP="005E7ED6">
      <w:pPr>
        <w:rPr>
          <w:lang w:val="en-GB"/>
        </w:rPr>
      </w:pPr>
      <w:r w:rsidRPr="005E7ED6">
        <w:t xml:space="preserve">The effect of lag is not as straightforward as with the MLP model. In this case the best RMSE value was obtained with a lag of 60 units. The correlation between RMSE and lag is not linear as it was before. This can be seen in </w:t>
      </w:r>
      <w:r w:rsidR="00256ED5">
        <w:t>Figure 15</w:t>
      </w:r>
      <w:r w:rsidRPr="005E7ED6">
        <w:t>, which compares RMSE vs lag</w:t>
      </w:r>
      <w:r w:rsidR="00256ED5">
        <w:rPr>
          <w:lang w:val="en-GB"/>
        </w:rPr>
        <w:t>.</w:t>
      </w:r>
    </w:p>
    <w:p w14:paraId="45060EA3" w14:textId="77777777" w:rsidR="00845F97" w:rsidRDefault="005E7ED6" w:rsidP="00845F97">
      <w:pPr>
        <w:keepNext/>
        <w:autoSpaceDE w:val="0"/>
        <w:autoSpaceDN w:val="0"/>
        <w:adjustRightInd w:val="0"/>
        <w:spacing w:line="240" w:lineRule="auto"/>
        <w:ind w:left="340" w:firstLine="0"/>
        <w:jc w:val="center"/>
      </w:pPr>
      <w:r>
        <w:rPr>
          <w:noProof/>
        </w:rPr>
        <w:drawing>
          <wp:inline distT="0" distB="0" distL="0" distR="0" wp14:anchorId="035F3011" wp14:editId="75C39EB7">
            <wp:extent cx="3285067" cy="16340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46C6E5E" w14:textId="77777777" w:rsidR="005E7ED6" w:rsidRDefault="00845F97" w:rsidP="00845F97">
      <w:pPr>
        <w:pStyle w:val="Caption"/>
        <w:jc w:val="center"/>
        <w:rPr>
          <w:lang w:val="en-GB"/>
        </w:rPr>
      </w:pPr>
      <w:r>
        <w:t xml:space="preserve">Figure </w:t>
      </w:r>
      <w:r>
        <w:fldChar w:fldCharType="begin"/>
      </w:r>
      <w:r>
        <w:instrText xml:space="preserve"> SEQ Figure \* ARABIC </w:instrText>
      </w:r>
      <w:r>
        <w:fldChar w:fldCharType="separate"/>
      </w:r>
      <w:r w:rsidR="00083077">
        <w:rPr>
          <w:noProof/>
        </w:rPr>
        <w:t>15</w:t>
      </w:r>
      <w:r>
        <w:fldChar w:fldCharType="end"/>
      </w:r>
      <w:r>
        <w:t>. RMSE vs LAG.</w:t>
      </w:r>
    </w:p>
    <w:p w14:paraId="1ED2B5E3" w14:textId="77777777" w:rsidR="005E7ED6" w:rsidRDefault="005E7ED6" w:rsidP="005E7ED6">
      <w:pPr>
        <w:autoSpaceDE w:val="0"/>
        <w:autoSpaceDN w:val="0"/>
        <w:adjustRightInd w:val="0"/>
        <w:spacing w:line="240" w:lineRule="auto"/>
        <w:ind w:left="340" w:firstLine="0"/>
        <w:rPr>
          <w:lang w:val="en-GB"/>
        </w:rPr>
      </w:pPr>
    </w:p>
    <w:p w14:paraId="14987F9D" w14:textId="77777777"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w:t>
      </w:r>
      <w:r w:rsidR="00256ED5">
        <w:rPr>
          <w:lang w:val="en-GB"/>
        </w:rPr>
        <w:t>Figure 16.</w:t>
      </w:r>
    </w:p>
    <w:p w14:paraId="39645BB7" w14:textId="77777777" w:rsidR="00256ED5" w:rsidRDefault="001D359A" w:rsidP="00256ED5">
      <w:pPr>
        <w:keepNext/>
        <w:jc w:val="center"/>
      </w:pPr>
      <w:r w:rsidRPr="001D359A">
        <w:rPr>
          <w:noProof/>
          <w:lang w:val="en-GB"/>
        </w:rPr>
        <w:drawing>
          <wp:inline distT="0" distB="0" distL="0" distR="0" wp14:anchorId="6CACC891" wp14:editId="3B9746B5">
            <wp:extent cx="2734734" cy="2185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413" cy="2258688"/>
                    </a:xfrm>
                    <a:prstGeom prst="rect">
                      <a:avLst/>
                    </a:prstGeom>
                  </pic:spPr>
                </pic:pic>
              </a:graphicData>
            </a:graphic>
          </wp:inline>
        </w:drawing>
      </w:r>
    </w:p>
    <w:p w14:paraId="5A1F3F5D" w14:textId="77777777" w:rsidR="005E7ED6" w:rsidRDefault="00256ED5" w:rsidP="00256ED5">
      <w:pPr>
        <w:pStyle w:val="Caption"/>
        <w:jc w:val="center"/>
        <w:rPr>
          <w:lang w:val="en-GB"/>
        </w:rPr>
      </w:pPr>
      <w:r>
        <w:t xml:space="preserve">Figure </w:t>
      </w:r>
      <w:r>
        <w:fldChar w:fldCharType="begin"/>
      </w:r>
      <w:r>
        <w:instrText xml:space="preserve"> SEQ Figure \* ARABIC </w:instrText>
      </w:r>
      <w:r>
        <w:fldChar w:fldCharType="separate"/>
      </w:r>
      <w:r w:rsidR="00083077">
        <w:rPr>
          <w:noProof/>
        </w:rPr>
        <w:t>16</w:t>
      </w:r>
      <w:r>
        <w:fldChar w:fldCharType="end"/>
      </w:r>
      <w:r>
        <w:t>. Best prediction.</w:t>
      </w:r>
    </w:p>
    <w:p w14:paraId="7BCEC25A" w14:textId="77777777" w:rsidR="00D537AA" w:rsidRPr="005F5183" w:rsidRDefault="00D63181" w:rsidP="00B77727">
      <w:pPr>
        <w:rPr>
          <w:lang w:val="en-GB"/>
        </w:rPr>
      </w:pPr>
      <w:r>
        <w:rPr>
          <w:lang w:val="en-GB"/>
        </w:rPr>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14:paraId="4602E24B" w14:textId="77777777" w:rsidR="00034B04" w:rsidRDefault="00034B04" w:rsidP="00034B04">
      <w:pPr>
        <w:pStyle w:val="Heading1"/>
        <w:rPr>
          <w:lang w:val="en-GB"/>
        </w:rPr>
      </w:pPr>
      <w:r>
        <w:rPr>
          <w:lang w:val="en-GB"/>
        </w:rPr>
        <w:t>Deep feature learning</w:t>
      </w:r>
    </w:p>
    <w:p w14:paraId="77B02ACA" w14:textId="77777777"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14:paraId="3C667587" w14:textId="77777777"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amount of lea</w:t>
      </w:r>
      <w:r w:rsidR="002E5DE3">
        <w:rPr>
          <w:lang w:val="en-GB"/>
        </w:rPr>
        <w:t>r</w:t>
      </w:r>
      <w:r>
        <w:rPr>
          <w:lang w:val="en-GB"/>
        </w:rPr>
        <w:t xml:space="preserve">ning models. Therefore, PCA can really come in handy to alleviate this dimensionality problem. </w:t>
      </w:r>
    </w:p>
    <w:p w14:paraId="41B7967B" w14:textId="77777777" w:rsidR="007C0202" w:rsidRDefault="007C0202" w:rsidP="007C0202">
      <w:pPr>
        <w:rPr>
          <w:lang w:val="en-GB"/>
        </w:rPr>
      </w:pPr>
    </w:p>
    <w:p w14:paraId="3B14CFBD" w14:textId="77777777"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xml:space="preserve">. The main idea is that this reduced data can be later reconstructed into the original dimensions, where the reconstructed data should resemble the original data in a significant enough way. PCA can be then seen as a compression algorithm, although </w:t>
      </w:r>
      <w:r w:rsidR="00E61B3E">
        <w:rPr>
          <w:lang w:val="en-GB"/>
        </w:rPr>
        <w:t xml:space="preserve">some </w:t>
      </w:r>
      <w:r w:rsidR="0098552C">
        <w:rPr>
          <w:lang w:val="en-GB"/>
        </w:rPr>
        <w:t>information is inherently lost.</w:t>
      </w:r>
    </w:p>
    <w:p w14:paraId="28726472" w14:textId="77777777" w:rsidR="0098552C" w:rsidRDefault="0098552C" w:rsidP="0098552C">
      <w:pPr>
        <w:pStyle w:val="Heading3"/>
        <w:rPr>
          <w:lang w:val="en-GB"/>
        </w:rPr>
      </w:pPr>
      <w:r>
        <w:rPr>
          <w:lang w:val="en-GB"/>
        </w:rPr>
        <w:t>PCA on handwritten digits</w:t>
      </w:r>
    </w:p>
    <w:p w14:paraId="47843AA3" w14:textId="77777777"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r w:rsidR="00982ADC">
        <w:rPr>
          <w:lang w:val="en-GB"/>
        </w:rPr>
        <w:t>.</w:t>
      </w:r>
    </w:p>
    <w:p w14:paraId="36CA5529" w14:textId="77777777" w:rsidR="00982ADC" w:rsidRDefault="00C61C49" w:rsidP="00982ADC">
      <w:pPr>
        <w:keepNext/>
        <w:jc w:val="center"/>
      </w:pPr>
      <w:r w:rsidRPr="00C61C49">
        <w:rPr>
          <w:rFonts w:ascii="Cambria Math" w:hAnsi="Cambria Math"/>
          <w:noProof/>
          <w:lang w:val="en-GB" w:eastAsia="ja-JP"/>
        </w:rPr>
        <w:drawing>
          <wp:inline distT="0" distB="0" distL="0" distR="0" wp14:anchorId="3580541D" wp14:editId="1727A58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14:paraId="0B31C67C" w14:textId="77777777" w:rsidR="00C61C49"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83077">
        <w:rPr>
          <w:noProof/>
        </w:rPr>
        <w:t>17</w:t>
      </w:r>
      <w:r>
        <w:fldChar w:fldCharType="end"/>
      </w:r>
      <w:r>
        <w:t>. Average digit 3.</w:t>
      </w:r>
    </w:p>
    <w:p w14:paraId="0F984C8E" w14:textId="77777777" w:rsidR="00C61C49" w:rsidRPr="00C61C49" w:rsidRDefault="00C61C49" w:rsidP="00C61C49">
      <w:pPr>
        <w:rPr>
          <w:lang w:val="en-GB" w:eastAsia="ja-JP"/>
        </w:rPr>
      </w:pPr>
      <w:r w:rsidRPr="00C61C49">
        <w:rPr>
          <w:lang w:val="en-GB" w:eastAsia="ja-JP"/>
        </w:rPr>
        <w:lastRenderedPageBreak/>
        <w:t>Then, to see the effect of some PCA reductions, we plot the resulting visualization of the reconstruction values given by PCA with one, two, three, four and five principal components. The original data is also included in the plot for comparison.</w:t>
      </w:r>
    </w:p>
    <w:p w14:paraId="60BD9E54" w14:textId="77777777" w:rsidR="00982ADC" w:rsidRDefault="00D85078" w:rsidP="00982ADC">
      <w:pPr>
        <w:keepNext/>
        <w:jc w:val="center"/>
      </w:pPr>
      <w:r w:rsidRPr="00D85078">
        <w:rPr>
          <w:noProof/>
          <w:lang w:val="en-GB"/>
        </w:rPr>
        <w:drawing>
          <wp:inline distT="0" distB="0" distL="0" distR="0" wp14:anchorId="67058FA5" wp14:editId="5B648CD9">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14:paraId="656FE5F0" w14:textId="77777777" w:rsidR="00D85078" w:rsidRDefault="00982ADC" w:rsidP="00982ADC">
      <w:pPr>
        <w:pStyle w:val="Caption"/>
        <w:jc w:val="center"/>
        <w:rPr>
          <w:lang w:val="en-GB"/>
        </w:rPr>
      </w:pPr>
      <w:r>
        <w:t xml:space="preserve">Figure </w:t>
      </w:r>
      <w:r>
        <w:fldChar w:fldCharType="begin"/>
      </w:r>
      <w:r>
        <w:instrText xml:space="preserve"> SEQ Figure \* ARABIC </w:instrText>
      </w:r>
      <w:r>
        <w:fldChar w:fldCharType="separate"/>
      </w:r>
      <w:r w:rsidR="00083077">
        <w:rPr>
          <w:noProof/>
        </w:rPr>
        <w:t>18</w:t>
      </w:r>
      <w:r>
        <w:fldChar w:fldCharType="end"/>
      </w:r>
      <w:r>
        <w:t>. Reconstructed digits with 1, 2, 3, 4 and 5 principal components.</w:t>
      </w:r>
    </w:p>
    <w:p w14:paraId="10D517D5" w14:textId="77777777" w:rsidR="008340E1" w:rsidRDefault="00C61C49" w:rsidP="008340E1">
      <w:pPr>
        <w:jc w:val="left"/>
        <w:rPr>
          <w:lang w:val="en-GB"/>
        </w:rPr>
      </w:pPr>
      <w:r>
        <w:rPr>
          <w:lang w:val="en-GB"/>
        </w:rPr>
        <w:t>As it can be seen, even using a single principal component we can reconstruct a meaningful image.</w:t>
      </w:r>
      <w:r w:rsidR="00982ADC">
        <w:rPr>
          <w:lang w:val="en-GB"/>
        </w:rPr>
        <w:t xml:space="preserve"> </w:t>
      </w:r>
      <w:r w:rsidR="008340E1">
        <w:rPr>
          <w:lang w:val="en-GB"/>
        </w:rPr>
        <w:t>We now plot the 256 eigenvalues, or principal components, of the full dataset</w:t>
      </w:r>
      <w:r w:rsidR="00982ADC">
        <w:rPr>
          <w:lang w:val="en-GB"/>
        </w:rPr>
        <w:t>.</w:t>
      </w:r>
    </w:p>
    <w:p w14:paraId="5A001294" w14:textId="77777777" w:rsidR="00982ADC" w:rsidRDefault="008340E1" w:rsidP="00982ADC">
      <w:pPr>
        <w:keepNext/>
        <w:jc w:val="center"/>
      </w:pPr>
      <w:r w:rsidRPr="008340E1">
        <w:rPr>
          <w:rFonts w:ascii="Cambria Math" w:hAnsi="Cambria Math"/>
          <w:noProof/>
          <w:lang w:val="en-GB" w:eastAsia="ja-JP"/>
        </w:rPr>
        <w:drawing>
          <wp:inline distT="0" distB="0" distL="0" distR="0" wp14:anchorId="3B7C4DDA" wp14:editId="2AC3890D">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14:paraId="4FD5AD8D" w14:textId="77777777" w:rsidR="008340E1"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083077">
        <w:rPr>
          <w:noProof/>
        </w:rPr>
        <w:t>19</w:t>
      </w:r>
      <w:r>
        <w:fldChar w:fldCharType="end"/>
      </w:r>
      <w:r>
        <w:t>. Principal components.</w:t>
      </w:r>
    </w:p>
    <w:p w14:paraId="536FE8BE" w14:textId="77777777"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b</w:t>
      </w:r>
      <w:r w:rsidR="00982ADC">
        <w:rPr>
          <w:lang w:val="en-GB" w:eastAsia="ja-JP"/>
        </w:rPr>
        <w:t>y</w:t>
      </w:r>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14:paraId="074097CB" w14:textId="77777777" w:rsidR="00CE3B94" w:rsidRDefault="00CE3B94" w:rsidP="008340E1">
      <w:pPr>
        <w:rPr>
          <w:lang w:val="en-GB" w:eastAsia="ja-JP"/>
        </w:rPr>
      </w:pPr>
    </w:p>
    <w:p w14:paraId="540C0742" w14:textId="77777777"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982ADC">
        <w:rPr>
          <w:lang w:val="en-GB" w:eastAsia="ja-JP"/>
        </w:rPr>
        <w:t>. They are shown in Figure 20.</w:t>
      </w:r>
    </w:p>
    <w:p w14:paraId="6C7F57E0" w14:textId="77777777" w:rsidR="00982ADC" w:rsidRDefault="00CE3B94" w:rsidP="00982ADC">
      <w:pPr>
        <w:keepNext/>
        <w:jc w:val="center"/>
      </w:pPr>
      <w:r w:rsidRPr="00CE3B94">
        <w:rPr>
          <w:noProof/>
          <w:lang w:val="en-GB" w:eastAsia="ja-JP"/>
        </w:rPr>
        <w:lastRenderedPageBreak/>
        <w:drawing>
          <wp:inline distT="0" distB="0" distL="0" distR="0" wp14:anchorId="2A6D7DEF" wp14:editId="4584F4DE">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14:paraId="6C5B119A" w14:textId="77777777" w:rsidR="008B4AF5" w:rsidRDefault="00982ADC" w:rsidP="00982ADC">
      <w:pPr>
        <w:pStyle w:val="Caption"/>
        <w:jc w:val="center"/>
        <w:rPr>
          <w:lang w:val="en-GB" w:eastAsia="ja-JP"/>
        </w:rPr>
      </w:pPr>
      <w:r>
        <w:t xml:space="preserve">Figure </w:t>
      </w:r>
      <w:r>
        <w:fldChar w:fldCharType="begin"/>
      </w:r>
      <w:r>
        <w:instrText xml:space="preserve"> SEQ Figure \* ARABIC </w:instrText>
      </w:r>
      <w:r>
        <w:fldChar w:fldCharType="separate"/>
      </w:r>
      <w:r w:rsidR="00083077">
        <w:rPr>
          <w:noProof/>
        </w:rPr>
        <w:t>20</w:t>
      </w:r>
      <w:r>
        <w:fldChar w:fldCharType="end"/>
      </w:r>
      <w:r>
        <w:t>. RMSE vs. cumulative eigenvalues.</w:t>
      </w:r>
    </w:p>
    <w:p w14:paraId="7CBF2A11" w14:textId="77777777" w:rsidR="00522A03" w:rsidRDefault="00522A03" w:rsidP="008B4AF5">
      <w:pPr>
        <w:jc w:val="center"/>
        <w:rPr>
          <w:lang w:val="en-GB" w:eastAsia="ja-JP"/>
        </w:rPr>
      </w:pPr>
    </w:p>
    <w:p w14:paraId="4CBDC862" w14:textId="77777777"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r w:rsidR="00960CF0">
        <w:rPr>
          <w:lang w:val="en-GB" w:eastAsia="ja-JP"/>
        </w:rPr>
        <w:t>e</w:t>
      </w:r>
      <w:r>
        <w:rPr>
          <w:lang w:val="en-GB" w:eastAsia="ja-JP"/>
        </w:rPr>
        <w:t>rror if the eigenvalues fall off quickly.</w:t>
      </w:r>
    </w:p>
    <w:p w14:paraId="27BD3B55" w14:textId="77777777" w:rsidR="004F2995" w:rsidRDefault="004F2995" w:rsidP="00522A03">
      <w:pPr>
        <w:jc w:val="left"/>
        <w:rPr>
          <w:lang w:val="en-GB" w:eastAsia="ja-JP"/>
        </w:rPr>
      </w:pPr>
    </w:p>
    <w:p w14:paraId="2199FCA7" w14:textId="77777777"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14:paraId="2B7E652A" w14:textId="77777777" w:rsidR="009B1ACE" w:rsidRDefault="009B1ACE" w:rsidP="009B1ACE">
      <w:pPr>
        <w:pStyle w:val="Heading2"/>
        <w:rPr>
          <w:lang w:val="en-GB"/>
        </w:rPr>
      </w:pPr>
      <w:r>
        <w:rPr>
          <w:lang w:val="en-GB"/>
        </w:rPr>
        <w:t>Stacked Autoencoders</w:t>
      </w:r>
    </w:p>
    <w:p w14:paraId="2AFBD593" w14:textId="77777777" w:rsidR="001F392B" w:rsidRDefault="001F392B" w:rsidP="001F392B">
      <w:pPr>
        <w:rPr>
          <w:lang w:val="en-GB"/>
        </w:rPr>
      </w:pPr>
      <w:r>
        <w:rPr>
          <w:lang w:val="en-GB"/>
        </w:rPr>
        <w:t xml:space="preserve">The next exercise consists on building a digit classifier using stacked autoencoders as the network architecture. Stacked autoencoders are a type of neural network which uses several autoencoders </w:t>
      </w:r>
      <w:r w:rsidR="0056410F">
        <w:rPr>
          <w:lang w:val="en-GB"/>
        </w:rPr>
        <w:t>as</w:t>
      </w:r>
      <w:r>
        <w:rPr>
          <w:lang w:val="en-GB"/>
        </w:rPr>
        <w:t xml:space="preserve">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14:paraId="1A3D2FA9" w14:textId="77777777" w:rsidR="001F392B" w:rsidRDefault="001F392B" w:rsidP="001F392B">
      <w:pPr>
        <w:rPr>
          <w:lang w:val="en-GB"/>
        </w:rPr>
      </w:pPr>
    </w:p>
    <w:p w14:paraId="385A3645" w14:textId="77777777"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14:paraId="77E0C0AA" w14:textId="77777777" w:rsidR="007B7FD5" w:rsidRDefault="007B7FD5" w:rsidP="001F392B">
      <w:pPr>
        <w:rPr>
          <w:lang w:val="en-GB"/>
        </w:rPr>
      </w:pPr>
    </w:p>
    <w:p w14:paraId="044C4487" w14:textId="77777777"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14:paraId="7CEDB1CD" w14:textId="77777777" w:rsidR="007B7FD5" w:rsidRDefault="007B7FD5" w:rsidP="007B7FD5">
      <w:pPr>
        <w:rPr>
          <w:lang w:val="en-GB"/>
        </w:rPr>
      </w:pPr>
    </w:p>
    <w:p w14:paraId="45CAFF9B" w14:textId="77777777"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w:t>
      </w:r>
      <w:r w:rsidR="00BA78D0">
        <w:rPr>
          <w:lang w:val="en-GB"/>
        </w:rPr>
        <w:t xml:space="preserve"> in Figure 21</w:t>
      </w:r>
      <w:r>
        <w:rPr>
          <w:lang w:val="en-GB"/>
        </w:rPr>
        <w:t>, we are effectively reducing the input dimensionality from 784 to 50 dimensions</w:t>
      </w:r>
      <w:r w:rsidR="00BA78D0">
        <w:rPr>
          <w:lang w:val="en-GB"/>
        </w:rPr>
        <w:t>.</w:t>
      </w:r>
      <w:r w:rsidRPr="007B7FD5">
        <w:rPr>
          <w:lang w:val="en-GB"/>
        </w:rPr>
        <w:t xml:space="preserve"> </w:t>
      </w:r>
    </w:p>
    <w:p w14:paraId="17BCBA26" w14:textId="77777777" w:rsidR="00BA78D0" w:rsidRDefault="007B7FD5" w:rsidP="00BA78D0">
      <w:pPr>
        <w:keepNext/>
        <w:jc w:val="center"/>
      </w:pPr>
      <w:r w:rsidRPr="007B7FD5">
        <w:rPr>
          <w:noProof/>
          <w:lang w:val="en-GB"/>
        </w:rPr>
        <w:lastRenderedPageBreak/>
        <w:drawing>
          <wp:inline distT="0" distB="0" distL="0" distR="0" wp14:anchorId="18B2C796" wp14:editId="1D9F7E4A">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14:paraId="3E3DF94E" w14:textId="77777777"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83077">
        <w:rPr>
          <w:noProof/>
        </w:rPr>
        <w:t>21</w:t>
      </w:r>
      <w:r>
        <w:fldChar w:fldCharType="end"/>
      </w:r>
      <w:r>
        <w:t>. Architecture of the stacked autoencoder.</w:t>
      </w:r>
    </w:p>
    <w:p w14:paraId="6A91F356" w14:textId="77777777" w:rsidR="007B7FD5" w:rsidRDefault="007B7FD5" w:rsidP="007B7FD5">
      <w:pPr>
        <w:jc w:val="left"/>
        <w:rPr>
          <w:lang w:val="en-GB"/>
        </w:rPr>
      </w:pPr>
      <w:r>
        <w:rPr>
          <w:lang w:val="en-GB"/>
        </w:rPr>
        <w:t xml:space="preserve">We can take a look </w:t>
      </w:r>
      <w:r w:rsidR="00B37883">
        <w:rPr>
          <w:lang w:val="en-GB"/>
        </w:rPr>
        <w:t>at</w:t>
      </w:r>
      <w:r>
        <w:rPr>
          <w:lang w:val="en-GB"/>
        </w:rPr>
        <w:t xml:space="preserve"> the weights of the autoencoders to see what patterns they are learning. For example, </w:t>
      </w:r>
      <w:r w:rsidR="00BA78D0">
        <w:rPr>
          <w:lang w:val="en-GB"/>
        </w:rPr>
        <w:t>Figure 22 shows</w:t>
      </w:r>
      <w:r>
        <w:rPr>
          <w:lang w:val="en-GB"/>
        </w:rPr>
        <w:t xml:space="preserve"> the weights of the first autoencoder after training</w:t>
      </w:r>
      <w:r w:rsidR="00BA78D0">
        <w:rPr>
          <w:lang w:val="en-GB"/>
        </w:rPr>
        <w:t>.</w:t>
      </w:r>
    </w:p>
    <w:p w14:paraId="7C310773" w14:textId="77777777" w:rsidR="00BA78D0" w:rsidRDefault="007B7FD5" w:rsidP="00BA78D0">
      <w:pPr>
        <w:keepNext/>
        <w:jc w:val="center"/>
      </w:pPr>
      <w:r w:rsidRPr="007B7FD5">
        <w:rPr>
          <w:noProof/>
          <w:lang w:val="en-GB"/>
        </w:rPr>
        <w:drawing>
          <wp:inline distT="0" distB="0" distL="0" distR="0" wp14:anchorId="0ABCAA96" wp14:editId="02E8FDD5">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14:paraId="7FF7C57A" w14:textId="77777777"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083077">
        <w:rPr>
          <w:noProof/>
        </w:rPr>
        <w:t>22</w:t>
      </w:r>
      <w:r>
        <w:fldChar w:fldCharType="end"/>
      </w:r>
      <w:r>
        <w:t>. Visualization of the weights of the first autoencoder.</w:t>
      </w:r>
    </w:p>
    <w:p w14:paraId="5F5FDF84" w14:textId="77777777"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ng th</w:t>
      </w:r>
      <w:r w:rsidR="002433D9">
        <w:rPr>
          <w:lang w:val="en-GB"/>
        </w:rPr>
        <w:t>ese</w:t>
      </w:r>
      <w:r>
        <w:rPr>
          <w:lang w:val="en-GB"/>
        </w:rPr>
        <w:t xml:space="preserve"> specific digits</w:t>
      </w:r>
      <w:r w:rsidR="00FD14C1">
        <w:rPr>
          <w:lang w:val="en-GB"/>
        </w:rPr>
        <w:t>, thus giving more importance to them by outputting a bigger numerical value due to its weight</w:t>
      </w:r>
      <w:r>
        <w:rPr>
          <w:lang w:val="en-GB"/>
        </w:rPr>
        <w:t xml:space="preserve">. </w:t>
      </w:r>
    </w:p>
    <w:p w14:paraId="7C0EB114" w14:textId="77777777" w:rsidR="006A2E52" w:rsidRDefault="006A2E52" w:rsidP="0036575B">
      <w:pPr>
        <w:rPr>
          <w:lang w:val="en-GB"/>
        </w:rPr>
      </w:pPr>
    </w:p>
    <w:p w14:paraId="5AAC3C35" w14:textId="77777777" w:rsidR="006A2E52" w:rsidRDefault="006A2E52" w:rsidP="002E5192">
      <w:pPr>
        <w:rPr>
          <w:lang w:val="en-GB"/>
        </w:rPr>
      </w:pPr>
      <w:r>
        <w:rPr>
          <w:lang w:val="en-GB"/>
        </w:rPr>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14:paraId="1C8EA57B" w14:textId="77777777" w:rsidR="006A2E52" w:rsidRDefault="006A2E52" w:rsidP="0036575B">
      <w:pPr>
        <w:rPr>
          <w:lang w:val="en-GB"/>
        </w:rPr>
      </w:pPr>
    </w:p>
    <w:p w14:paraId="276F2C90" w14:textId="78EA2C89" w:rsidR="006A2E52" w:rsidRDefault="002E5192" w:rsidP="0036575B">
      <w:pPr>
        <w:rPr>
          <w:lang w:val="en-GB"/>
        </w:rPr>
      </w:pPr>
      <w:r w:rsidRPr="00223CE0">
        <w:rPr>
          <w:noProof/>
          <w:lang w:val="en-GB"/>
        </w:rPr>
        <w:drawing>
          <wp:anchor distT="0" distB="0" distL="114300" distR="114300" simplePos="0" relativeHeight="251692032" behindDoc="0" locked="0" layoutInCell="1" allowOverlap="1" wp14:anchorId="3F5E96D7" wp14:editId="2ACD945F">
            <wp:simplePos x="0" y="0"/>
            <wp:positionH relativeFrom="column">
              <wp:posOffset>3734065</wp:posOffset>
            </wp:positionH>
            <wp:positionV relativeFrom="paragraph">
              <wp:posOffset>20532</wp:posOffset>
            </wp:positionV>
            <wp:extent cx="2717800" cy="2802112"/>
            <wp:effectExtent l="0" t="0" r="0" b="5080"/>
            <wp:wrapThrough wrapText="bothSides">
              <wp:wrapPolygon edited="0">
                <wp:start x="0" y="0"/>
                <wp:lineTo x="0" y="21541"/>
                <wp:lineTo x="21499" y="21541"/>
                <wp:lineTo x="2149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800" cy="2802112"/>
                    </a:xfrm>
                    <a:prstGeom prst="rect">
                      <a:avLst/>
                    </a:prstGeom>
                  </pic:spPr>
                </pic:pic>
              </a:graphicData>
            </a:graphic>
            <wp14:sizeRelH relativeFrom="page">
              <wp14:pctWidth>0</wp14:pctWidth>
            </wp14:sizeRelH>
            <wp14:sizeRelV relativeFrom="page">
              <wp14:pctHeight>0</wp14:pctHeight>
            </wp14:sizeRelV>
          </wp:anchor>
        </w:drawing>
      </w:r>
      <w:r w:rsidR="006A2E52">
        <w:rPr>
          <w:lang w:val="en-GB"/>
        </w:rPr>
        <w:t>Fine</w:t>
      </w:r>
      <w:r w:rsidR="00930C35">
        <w:rPr>
          <w:lang w:val="en-GB"/>
        </w:rPr>
        <w:t>-</w:t>
      </w:r>
      <w:r w:rsidR="006A2E52">
        <w:rPr>
          <w:lang w:val="en-GB"/>
        </w:rPr>
        <w:t>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14:paraId="6F0D51B9" w14:textId="77777777" w:rsidR="00223CE0" w:rsidRDefault="00223CE0" w:rsidP="0036575B">
      <w:pPr>
        <w:rPr>
          <w:lang w:val="en-GB"/>
        </w:rPr>
      </w:pPr>
    </w:p>
    <w:p w14:paraId="6D0515FF" w14:textId="77777777" w:rsidR="00223CE0" w:rsidRDefault="00223CE0" w:rsidP="0036575B">
      <w:pPr>
        <w:rPr>
          <w:lang w:val="en-GB"/>
        </w:rPr>
      </w:pPr>
      <w:r>
        <w:rPr>
          <w:lang w:val="en-GB"/>
        </w:rPr>
        <w:t>The results can be seen on the confusion matrix</w:t>
      </w:r>
      <w:r w:rsidR="00BA78D0">
        <w:rPr>
          <w:lang w:val="en-GB"/>
        </w:rPr>
        <w:t xml:space="preserve"> in Figure 23.</w:t>
      </w:r>
    </w:p>
    <w:p w14:paraId="7729D823" w14:textId="77777777" w:rsidR="002E5192" w:rsidRDefault="002E5192" w:rsidP="0036575B">
      <w:pPr>
        <w:rPr>
          <w:lang w:val="en-GB"/>
        </w:rPr>
      </w:pPr>
    </w:p>
    <w:p w14:paraId="1B55A456" w14:textId="77777777"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14:paraId="3F8E4731" w14:textId="77777777" w:rsidR="0036575B" w:rsidRDefault="0036575B" w:rsidP="0036575B">
      <w:pPr>
        <w:rPr>
          <w:lang w:val="en-GB"/>
        </w:rPr>
      </w:pPr>
    </w:p>
    <w:p w14:paraId="504DF55F" w14:textId="161EE0A7" w:rsidR="0036575B" w:rsidRDefault="002E5192" w:rsidP="0036575B">
      <w:pPr>
        <w:rPr>
          <w:lang w:val="en-GB"/>
        </w:rPr>
      </w:pPr>
      <w:r>
        <w:rPr>
          <w:noProof/>
        </w:rPr>
        <mc:AlternateContent>
          <mc:Choice Requires="wps">
            <w:drawing>
              <wp:anchor distT="0" distB="0" distL="114300" distR="114300" simplePos="0" relativeHeight="251694080" behindDoc="0" locked="0" layoutInCell="1" allowOverlap="1" wp14:anchorId="2BC1B7F6" wp14:editId="41BB1BBA">
                <wp:simplePos x="0" y="0"/>
                <wp:positionH relativeFrom="column">
                  <wp:posOffset>3733800</wp:posOffset>
                </wp:positionH>
                <wp:positionV relativeFrom="paragraph">
                  <wp:posOffset>701675</wp:posOffset>
                </wp:positionV>
                <wp:extent cx="2717800" cy="143510"/>
                <wp:effectExtent l="0" t="0" r="0" b="0"/>
                <wp:wrapThrough wrapText="bothSides">
                  <wp:wrapPolygon edited="0">
                    <wp:start x="0" y="0"/>
                    <wp:lineTo x="0" y="19115"/>
                    <wp:lineTo x="21499" y="19115"/>
                    <wp:lineTo x="21499"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717800" cy="143510"/>
                        </a:xfrm>
                        <a:prstGeom prst="rect">
                          <a:avLst/>
                        </a:prstGeom>
                        <a:solidFill>
                          <a:prstClr val="white"/>
                        </a:solidFill>
                        <a:ln>
                          <a:noFill/>
                        </a:ln>
                      </wps:spPr>
                      <wps:txbx>
                        <w:txbxContent>
                          <w:p w14:paraId="71FFB06D" w14:textId="77777777" w:rsidR="00AE0FCD" w:rsidRPr="00626600" w:rsidRDefault="00AE0FCD" w:rsidP="002E519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23</w:t>
                            </w:r>
                            <w:r>
                              <w:fldChar w:fldCharType="end"/>
                            </w:r>
                            <w: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1B7F6" id="Text Box 12" o:spid="_x0000_s1027" type="#_x0000_t202" style="position:absolute;left:0;text-align:left;margin-left:294pt;margin-top:55.25pt;width:214pt;height:11.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" stroked="f">
                <v:textbox inset="0,0,0,0">
                  <w:txbxContent>
                    <w:p w14:paraId="71FFB06D" w14:textId="77777777" w:rsidR="00AE0FCD" w:rsidRPr="00626600" w:rsidRDefault="00AE0FCD" w:rsidP="002E519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23</w:t>
                      </w:r>
                      <w:r>
                        <w:fldChar w:fldCharType="end"/>
                      </w:r>
                      <w:r>
                        <w:t>. Confusion matrix.</w:t>
                      </w:r>
                    </w:p>
                  </w:txbxContent>
                </v:textbox>
                <w10:wrap type="through"/>
              </v:shape>
            </w:pict>
          </mc:Fallback>
        </mc:AlternateContent>
      </w:r>
      <w:r w:rsidR="0036575B">
        <w:rPr>
          <w:lang w:val="en-GB"/>
        </w:rPr>
        <w:t xml:space="preserve">But why should autoencoders be used instead of multilayer neural networks? To answer this </w:t>
      </w:r>
      <w:proofErr w:type="gramStart"/>
      <w:r w:rsidR="0036575B">
        <w:rPr>
          <w:lang w:val="en-GB"/>
        </w:rPr>
        <w:t>question</w:t>
      </w:r>
      <w:proofErr w:type="gramEnd"/>
      <w:r w:rsidR="0036575B">
        <w:rPr>
          <w:lang w:val="en-GB"/>
        </w:rPr>
        <w:t xml:space="preserve"> we build several networ</w:t>
      </w:r>
      <w:r w:rsidR="002B2571">
        <w:rPr>
          <w:lang w:val="en-GB"/>
        </w:rPr>
        <w:t>k</w:t>
      </w:r>
      <w:r w:rsidR="0036575B">
        <w:rPr>
          <w:lang w:val="en-GB"/>
        </w:rPr>
        <w:t>s using different number of layer, epochs and hidden units. In summary, the fine</w:t>
      </w:r>
      <w:r w:rsidR="00930C35">
        <w:rPr>
          <w:lang w:val="en-GB"/>
        </w:rPr>
        <w:t>-</w:t>
      </w:r>
      <w:r w:rsidR="0036575B">
        <w:rPr>
          <w:lang w:val="en-GB"/>
        </w:rPr>
        <w:t>tuned stacked autoencoders perform better than every other neural network combination.</w:t>
      </w:r>
    </w:p>
    <w:p w14:paraId="59CB1DCB" w14:textId="77777777" w:rsidR="0036575B" w:rsidRDefault="0036575B" w:rsidP="0036575B">
      <w:pPr>
        <w:rPr>
          <w:lang w:val="en-GB"/>
        </w:rPr>
      </w:pPr>
    </w:p>
    <w:p w14:paraId="6042DE3E" w14:textId="77777777" w:rsidR="007B7FD5" w:rsidRDefault="0036575B" w:rsidP="0036575B">
      <w:pPr>
        <w:rPr>
          <w:lang w:val="en-GB"/>
        </w:rPr>
      </w:pPr>
      <w:r>
        <w:rPr>
          <w:lang w:val="en-GB"/>
        </w:rPr>
        <w:lastRenderedPageBreak/>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14:paraId="0054E724" w14:textId="77777777" w:rsidR="00944749" w:rsidRDefault="0036575B" w:rsidP="00944749">
      <w:pPr>
        <w:keepNext/>
        <w:jc w:val="center"/>
      </w:pPr>
      <w:r w:rsidRPr="0036575B">
        <w:rPr>
          <w:noProof/>
          <w:lang w:val="en-GB"/>
        </w:rPr>
        <w:drawing>
          <wp:inline distT="0" distB="0" distL="0" distR="0" wp14:anchorId="422393B9" wp14:editId="69E70249">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14:paraId="5433F1CC" w14:textId="77777777" w:rsidR="0036575B" w:rsidRDefault="00944749" w:rsidP="00944749">
      <w:pPr>
        <w:pStyle w:val="Caption"/>
        <w:jc w:val="center"/>
        <w:rPr>
          <w:lang w:val="en-GB"/>
        </w:rPr>
      </w:pPr>
      <w:r>
        <w:t xml:space="preserve">Figure </w:t>
      </w:r>
      <w:r>
        <w:fldChar w:fldCharType="begin"/>
      </w:r>
      <w:r>
        <w:instrText xml:space="preserve"> SEQ Figure \* ARABIC </w:instrText>
      </w:r>
      <w:r>
        <w:fldChar w:fldCharType="separate"/>
      </w:r>
      <w:r w:rsidR="00083077">
        <w:rPr>
          <w:noProof/>
        </w:rPr>
        <w:t>24</w:t>
      </w:r>
      <w:r>
        <w:fldChar w:fldCharType="end"/>
      </w:r>
      <w:r>
        <w:t xml:space="preserve">. </w:t>
      </w:r>
      <w:proofErr w:type="spellStart"/>
      <w:r>
        <w:t>patter</w:t>
      </w:r>
      <w:r w:rsidR="00960CF0">
        <w:t>n</w:t>
      </w:r>
      <w:r>
        <w:t>net</w:t>
      </w:r>
      <w:proofErr w:type="spellEnd"/>
      <w:r>
        <w:t xml:space="preserve"> architecture.</w:t>
      </w:r>
    </w:p>
    <w:p w14:paraId="67CFEEE8" w14:textId="77777777"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trained the network 10 times and averaged the resulting accuracy. After </w:t>
      </w:r>
      <w:proofErr w:type="gramStart"/>
      <w:r>
        <w:rPr>
          <w:lang w:val="en-GB"/>
        </w:rPr>
        <w:t>this 10 runs</w:t>
      </w:r>
      <w:proofErr w:type="gramEnd"/>
      <w:r>
        <w:rPr>
          <w:lang w:val="en-GB"/>
        </w:rPr>
        <w:t>, the average accuracy of the network was 96.79%.</w:t>
      </w:r>
    </w:p>
    <w:p w14:paraId="2F0D33AB" w14:textId="77777777" w:rsidR="0036575B" w:rsidRDefault="0036575B" w:rsidP="0036575B">
      <w:pPr>
        <w:rPr>
          <w:lang w:val="en-GB"/>
        </w:rPr>
      </w:pPr>
    </w:p>
    <w:p w14:paraId="2883E47D" w14:textId="399D2C5A" w:rsidR="0036575B" w:rsidRDefault="0036575B" w:rsidP="0036575B">
      <w:pPr>
        <w:rPr>
          <w:lang w:val="en-GB"/>
        </w:rPr>
      </w:pPr>
      <w:r>
        <w:rPr>
          <w:lang w:val="en-GB"/>
        </w:rPr>
        <w:t>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Therefore</w:t>
      </w:r>
      <w:r w:rsidR="00930C35">
        <w:rPr>
          <w:lang w:val="en-GB"/>
        </w:rPr>
        <w:t>,</w:t>
      </w:r>
      <w:r>
        <w:rPr>
          <w:lang w:val="en-GB"/>
        </w:rPr>
        <w:t xml:space="preserve"> we can say that stacked autoencoders are better suited for this kind of classification task.</w:t>
      </w:r>
    </w:p>
    <w:p w14:paraId="66E1602E" w14:textId="77777777" w:rsidR="0036575B" w:rsidRDefault="0036575B" w:rsidP="0036575B">
      <w:pPr>
        <w:rPr>
          <w:lang w:val="en-GB"/>
        </w:rPr>
      </w:pPr>
    </w:p>
    <w:p w14:paraId="6F33BD91" w14:textId="77777777" w:rsidR="0036575B" w:rsidRPr="001F392B" w:rsidRDefault="0036575B" w:rsidP="0036575B">
      <w:pPr>
        <w:rPr>
          <w:lang w:val="en-GB"/>
        </w:rPr>
      </w:pPr>
      <w:r>
        <w:rPr>
          <w:lang w:val="en-GB"/>
        </w:rPr>
        <w:t>Several other parameter combinations were tested, but all of them yielded worse results.</w:t>
      </w:r>
    </w:p>
    <w:p w14:paraId="2EFC635B" w14:textId="77777777" w:rsidR="0036575B" w:rsidRPr="0036575B" w:rsidRDefault="004F2995" w:rsidP="0036575B">
      <w:pPr>
        <w:pStyle w:val="Heading2"/>
        <w:rPr>
          <w:lang w:val="en-GB"/>
        </w:rPr>
      </w:pPr>
      <w:r>
        <w:rPr>
          <w:lang w:val="en-GB"/>
        </w:rPr>
        <w:t>Convolutional Neural Networks</w:t>
      </w:r>
    </w:p>
    <w:p w14:paraId="237C6151" w14:textId="77777777"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w:t>
      </w:r>
      <w:r w:rsidR="00013C12">
        <w:rPr>
          <w:lang w:val="en-GB"/>
        </w:rPr>
        <w:t>are</w:t>
      </w:r>
      <w:r>
        <w:rPr>
          <w:lang w:val="en-GB"/>
        </w:rPr>
        <w:t xml:space="preserve">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closer together having a bigger impact on each other than pixel which are more distant, i.e. pixels which are close may represent the same object, while distant pixels might represent a different object.</w:t>
      </w:r>
    </w:p>
    <w:p w14:paraId="75AE304C" w14:textId="77777777" w:rsidR="0036575B" w:rsidRDefault="0036575B" w:rsidP="0036575B">
      <w:pPr>
        <w:rPr>
          <w:lang w:val="en-GB"/>
        </w:rPr>
      </w:pPr>
    </w:p>
    <w:p w14:paraId="367FC594" w14:textId="77777777"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networks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b</w:t>
      </w:r>
      <w:r w:rsidR="00960CF0">
        <w:rPr>
          <w:lang w:val="en-GB"/>
        </w:rPr>
        <w:t>y</w:t>
      </w:r>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14:paraId="5ECB7CE1" w14:textId="77777777" w:rsidR="0036575B" w:rsidRDefault="0036575B" w:rsidP="0036575B">
      <w:pPr>
        <w:rPr>
          <w:lang w:val="en-GB"/>
        </w:rPr>
      </w:pPr>
    </w:p>
    <w:p w14:paraId="3F82B3D5" w14:textId="77777777"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14:paraId="1439C208" w14:textId="77777777" w:rsidR="0036575B" w:rsidRDefault="0036575B" w:rsidP="0036575B">
      <w:pPr>
        <w:rPr>
          <w:lang w:val="en-GB"/>
        </w:rPr>
      </w:pPr>
    </w:p>
    <w:p w14:paraId="06D5639C" w14:textId="77777777"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14:paraId="435AFBB6" w14:textId="77777777" w:rsidR="0036575B" w:rsidRDefault="0036575B" w:rsidP="0036575B">
      <w:pPr>
        <w:rPr>
          <w:lang w:val="en-GB"/>
        </w:rPr>
      </w:pPr>
    </w:p>
    <w:p w14:paraId="14775D1F" w14:textId="77777777"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14:paraId="423C263C" w14:textId="77777777" w:rsidR="00CA00F9" w:rsidRPr="00D911C3" w:rsidRDefault="00CA00F9" w:rsidP="00CA00F9">
      <w:pPr>
        <w:pStyle w:val="Heading3"/>
        <w:rPr>
          <w:lang w:val="en-GB"/>
        </w:rPr>
      </w:pPr>
      <w:proofErr w:type="spellStart"/>
      <w:r>
        <w:rPr>
          <w:lang w:val="en-GB"/>
        </w:rPr>
        <w:lastRenderedPageBreak/>
        <w:t>CNNex</w:t>
      </w:r>
      <w:proofErr w:type="spellEnd"/>
      <w:r>
        <w:rPr>
          <w:lang w:val="en-GB"/>
        </w:rPr>
        <w:t xml:space="preserve"> exercise</w:t>
      </w:r>
    </w:p>
    <w:p w14:paraId="18939993" w14:textId="77777777"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14:paraId="717764B5" w14:textId="77777777"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r w:rsidR="00E51906">
        <w:rPr>
          <w:lang w:val="en-GB"/>
        </w:rPr>
        <w:t>.</w:t>
      </w:r>
    </w:p>
    <w:p w14:paraId="0C5F5876" w14:textId="77777777"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r w:rsidR="00E51906">
        <w:rPr>
          <w:lang w:val="en-GB"/>
        </w:rPr>
        <w:t>.</w:t>
      </w:r>
    </w:p>
    <w:p w14:paraId="40D15F23" w14:textId="77777777" w:rsidR="00CA00F9" w:rsidRDefault="00CA00F9" w:rsidP="00CA00F9">
      <w:pPr>
        <w:pStyle w:val="ListParagraph"/>
        <w:numPr>
          <w:ilvl w:val="0"/>
          <w:numId w:val="15"/>
        </w:numPr>
        <w:rPr>
          <w:lang w:val="en-GB"/>
        </w:rPr>
      </w:pPr>
      <w:r>
        <w:rPr>
          <w:lang w:val="en-GB"/>
        </w:rPr>
        <w:t>Visualize layer weights</w:t>
      </w:r>
      <w:r w:rsidR="00E51906">
        <w:rPr>
          <w:lang w:val="en-GB"/>
        </w:rPr>
        <w:t>.</w:t>
      </w:r>
    </w:p>
    <w:p w14:paraId="3B3BAB5D" w14:textId="77777777" w:rsidR="00CA00F9" w:rsidRPr="00DF6639" w:rsidRDefault="00CA00F9" w:rsidP="00DF6639">
      <w:pPr>
        <w:pStyle w:val="ListParagraph"/>
        <w:numPr>
          <w:ilvl w:val="0"/>
          <w:numId w:val="15"/>
        </w:numPr>
        <w:rPr>
          <w:lang w:val="en-GB"/>
        </w:rPr>
      </w:pPr>
      <w:r>
        <w:rPr>
          <w:lang w:val="en-GB"/>
        </w:rPr>
        <w:t>Train and evaluate a classifier based on these weights</w:t>
      </w:r>
      <w:r w:rsidR="00E51906">
        <w:rPr>
          <w:lang w:val="en-GB"/>
        </w:rPr>
        <w:t>.</w:t>
      </w:r>
    </w:p>
    <w:p w14:paraId="7B29ECF7" w14:textId="77777777" w:rsidR="00734FAB" w:rsidRDefault="00734FAB" w:rsidP="00734FAB">
      <w:pPr>
        <w:ind w:firstLine="0"/>
        <w:rPr>
          <w:lang w:val="en-GB"/>
        </w:rPr>
      </w:pPr>
    </w:p>
    <w:p w14:paraId="1274CC4D" w14:textId="77777777" w:rsidR="00CA00F9" w:rsidRPr="00CA00F9" w:rsidRDefault="00CA00F9" w:rsidP="00CA00F9">
      <w:pPr>
        <w:rPr>
          <w:lang w:val="en-GB"/>
        </w:rPr>
      </w:pPr>
      <w:r>
        <w:rPr>
          <w:lang w:val="en-GB"/>
        </w:rPr>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14:paraId="25CE5029" w14:textId="77777777" w:rsidR="00C0105B" w:rsidRDefault="00734FAB" w:rsidP="00C0105B">
      <w:pPr>
        <w:keepNext/>
        <w:ind w:firstLine="0"/>
        <w:jc w:val="center"/>
      </w:pPr>
      <w:r w:rsidRPr="00734FAB">
        <w:rPr>
          <w:rFonts w:ascii="Calibri" w:hAnsi="Calibri"/>
          <w:noProof/>
          <w:lang w:val="en-GB"/>
        </w:rPr>
        <w:drawing>
          <wp:inline distT="0" distB="0" distL="0" distR="0" wp14:anchorId="5E4FA1CE" wp14:editId="2FFF3C45">
            <wp:extent cx="2921000" cy="299562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072" cy="3029541"/>
                    </a:xfrm>
                    <a:prstGeom prst="rect">
                      <a:avLst/>
                    </a:prstGeom>
                  </pic:spPr>
                </pic:pic>
              </a:graphicData>
            </a:graphic>
          </wp:inline>
        </w:drawing>
      </w:r>
    </w:p>
    <w:p w14:paraId="76E5F27C" w14:textId="77777777" w:rsidR="00734FAB" w:rsidRDefault="00C0105B" w:rsidP="00C0105B">
      <w:pPr>
        <w:pStyle w:val="Caption"/>
        <w:jc w:val="center"/>
        <w:rPr>
          <w:rFonts w:ascii="Calibri" w:hAnsi="Calibri"/>
          <w:lang w:val="en-GB"/>
        </w:rPr>
      </w:pPr>
      <w:r>
        <w:t xml:space="preserve">Figure </w:t>
      </w:r>
      <w:r>
        <w:fldChar w:fldCharType="begin"/>
      </w:r>
      <w:r>
        <w:instrText xml:space="preserve"> SEQ Figure \* ARABIC </w:instrText>
      </w:r>
      <w:r>
        <w:fldChar w:fldCharType="separate"/>
      </w:r>
      <w:r w:rsidR="00083077">
        <w:rPr>
          <w:noProof/>
        </w:rPr>
        <w:t>25</w:t>
      </w:r>
      <w:r>
        <w:fldChar w:fldCharType="end"/>
      </w:r>
      <w:r>
        <w:t>. First convolutional layer weights.</w:t>
      </w:r>
    </w:p>
    <w:p w14:paraId="6E9464B9" w14:textId="77777777" w:rsidR="00734FAB" w:rsidRDefault="00734FAB" w:rsidP="00734FAB">
      <w:pPr>
        <w:rPr>
          <w:lang w:val="en-GB"/>
        </w:rPr>
      </w:pPr>
      <w:r>
        <w:rPr>
          <w:lang w:val="en-GB"/>
        </w:rPr>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th</w:t>
      </w:r>
      <w:r w:rsidR="00C0105B">
        <w:rPr>
          <w:lang w:val="en-GB"/>
        </w:rPr>
        <w:t>e</w:t>
      </w:r>
      <w:r>
        <w:rPr>
          <w:lang w:val="en-GB"/>
        </w:rPr>
        <w:t>s</w:t>
      </w:r>
      <w:r w:rsidR="00C0105B">
        <w:rPr>
          <w:lang w:val="en-GB"/>
        </w:rPr>
        <w:t>e</w:t>
      </w:r>
      <w:r>
        <w:rPr>
          <w:lang w:val="en-GB"/>
        </w:rPr>
        <w:t xml:space="preserve"> weights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14:paraId="4DE8F9C7" w14:textId="77777777" w:rsidR="00E3741C" w:rsidRDefault="00E3741C" w:rsidP="00734FAB">
      <w:pPr>
        <w:rPr>
          <w:lang w:val="en-GB"/>
        </w:rPr>
      </w:pPr>
    </w:p>
    <w:p w14:paraId="7DC328C5" w14:textId="77777777" w:rsidR="00E3741C" w:rsidRDefault="00E3741C" w:rsidP="00734FAB">
      <w:pPr>
        <w:rPr>
          <w:lang w:val="en-GB"/>
        </w:rPr>
      </w:pPr>
      <w:r>
        <w:rPr>
          <w:lang w:val="en-GB"/>
        </w:rPr>
        <w:t>One can also take a look at the first 5 layers of the network. Specifically, they are:</w:t>
      </w:r>
    </w:p>
    <w:p w14:paraId="430019D5" w14:textId="77777777" w:rsidR="00E3741C" w:rsidRDefault="00E3741C" w:rsidP="00E3741C">
      <w:pPr>
        <w:pStyle w:val="ListParagraph"/>
        <w:numPr>
          <w:ilvl w:val="0"/>
          <w:numId w:val="16"/>
        </w:numPr>
        <w:rPr>
          <w:lang w:val="en-GB"/>
        </w:rPr>
      </w:pPr>
      <w:proofErr w:type="spellStart"/>
      <w:r>
        <w:rPr>
          <w:lang w:val="en-GB"/>
        </w:rPr>
        <w:t>ImageInputLayer</w:t>
      </w:r>
      <w:proofErr w:type="spellEnd"/>
    </w:p>
    <w:p w14:paraId="75EBDB6A" w14:textId="77777777" w:rsidR="00E3741C" w:rsidRDefault="00E3741C" w:rsidP="00E3741C">
      <w:pPr>
        <w:pStyle w:val="ListParagraph"/>
        <w:numPr>
          <w:ilvl w:val="0"/>
          <w:numId w:val="16"/>
        </w:numPr>
        <w:rPr>
          <w:lang w:val="en-GB"/>
        </w:rPr>
      </w:pPr>
      <w:r>
        <w:rPr>
          <w:lang w:val="en-GB"/>
        </w:rPr>
        <w:t>Convolution2DLayer</w:t>
      </w:r>
    </w:p>
    <w:p w14:paraId="744D65F2" w14:textId="77777777" w:rsidR="00E3741C" w:rsidRDefault="00E3741C" w:rsidP="00E3741C">
      <w:pPr>
        <w:pStyle w:val="ListParagraph"/>
        <w:numPr>
          <w:ilvl w:val="0"/>
          <w:numId w:val="16"/>
        </w:numPr>
        <w:rPr>
          <w:lang w:val="en-GB"/>
        </w:rPr>
      </w:pPr>
      <w:proofErr w:type="spellStart"/>
      <w:r>
        <w:rPr>
          <w:lang w:val="en-GB"/>
        </w:rPr>
        <w:t>ReLULayer</w:t>
      </w:r>
      <w:proofErr w:type="spellEnd"/>
    </w:p>
    <w:p w14:paraId="584CD93E" w14:textId="77777777" w:rsidR="00E3741C" w:rsidRDefault="00E3741C" w:rsidP="00E3741C">
      <w:pPr>
        <w:pStyle w:val="ListParagraph"/>
        <w:numPr>
          <w:ilvl w:val="0"/>
          <w:numId w:val="16"/>
        </w:numPr>
        <w:rPr>
          <w:lang w:val="en-GB"/>
        </w:rPr>
      </w:pPr>
      <w:proofErr w:type="spellStart"/>
      <w:r>
        <w:rPr>
          <w:lang w:val="en-GB"/>
        </w:rPr>
        <w:t>CrossChannelNormalizationLayer</w:t>
      </w:r>
      <w:proofErr w:type="spellEnd"/>
    </w:p>
    <w:p w14:paraId="173701C2" w14:textId="77777777" w:rsidR="00E3741C" w:rsidRPr="00E3741C" w:rsidRDefault="00E3741C" w:rsidP="00E3741C">
      <w:pPr>
        <w:pStyle w:val="ListParagraph"/>
        <w:numPr>
          <w:ilvl w:val="0"/>
          <w:numId w:val="16"/>
        </w:numPr>
        <w:rPr>
          <w:lang w:val="en-GB"/>
        </w:rPr>
      </w:pPr>
      <w:r>
        <w:rPr>
          <w:lang w:val="en-GB"/>
        </w:rPr>
        <w:t>MaxPooling2DLayer</w:t>
      </w:r>
    </w:p>
    <w:p w14:paraId="344B27F9" w14:textId="77777777" w:rsidR="00E3741C" w:rsidRDefault="00E3741C" w:rsidP="00E3741C">
      <w:pPr>
        <w:rPr>
          <w:lang w:val="en-GB"/>
        </w:rPr>
      </w:pPr>
    </w:p>
    <w:p w14:paraId="424953A6" w14:textId="77777777"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14:paraId="121AD921" w14:textId="77777777" w:rsidR="00E3741C" w:rsidRDefault="00E3741C" w:rsidP="00E3741C">
      <w:pPr>
        <w:rPr>
          <w:lang w:val="en-GB"/>
        </w:rPr>
      </w:pPr>
    </w:p>
    <w:p w14:paraId="2B0887F4" w14:textId="77777777"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14:paraId="015461A1" w14:textId="77777777" w:rsidR="00200453" w:rsidRDefault="00200453" w:rsidP="00E3741C">
      <w:pPr>
        <w:rPr>
          <w:b/>
          <w:bCs/>
          <w:lang w:val="en-GB"/>
        </w:rPr>
      </w:pPr>
    </w:p>
    <w:p w14:paraId="1D3203A1" w14:textId="77777777" w:rsidR="00200453" w:rsidRDefault="00F63860" w:rsidP="00E3741C">
      <w:pPr>
        <w:rPr>
          <w:lang w:val="en-GB"/>
        </w:rPr>
      </w:pPr>
      <w:r>
        <w:rPr>
          <w:lang w:val="en-GB"/>
        </w:rPr>
        <w:lastRenderedPageBreak/>
        <w:t>These</w:t>
      </w:r>
      <w:r w:rsidR="00200453">
        <w:rPr>
          <w:lang w:val="en-GB"/>
        </w:rPr>
        <w:t xml:space="preserve"> calculations have been made using the following formulas:</w:t>
      </w:r>
    </w:p>
    <w:p w14:paraId="22C1FC6D" w14:textId="77777777" w:rsidR="00200453" w:rsidRDefault="00200453" w:rsidP="00E3741C">
      <w:pPr>
        <w:rPr>
          <w:lang w:val="en-GB"/>
        </w:rPr>
      </w:pPr>
    </w:p>
    <w:p w14:paraId="06FDA4C6" w14:textId="77777777"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14:paraId="4BA7007B" w14:textId="77777777"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14:paraId="60CA47E2" w14:textId="77777777" w:rsidR="00E3741C" w:rsidRDefault="00E3741C" w:rsidP="00E3741C">
      <w:pPr>
        <w:rPr>
          <w:lang w:val="en-GB"/>
        </w:rPr>
      </w:pPr>
    </w:p>
    <w:p w14:paraId="4B349F7D" w14:textId="77777777"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14:paraId="3CD757F3" w14:textId="77777777" w:rsidR="00200453" w:rsidRDefault="00200453" w:rsidP="00E3741C">
      <w:pPr>
        <w:rPr>
          <w:lang w:val="en-GB"/>
        </w:rPr>
      </w:pPr>
    </w:p>
    <w:p w14:paraId="2C55E171" w14:textId="77777777" w:rsidR="00200453" w:rsidRDefault="00200453" w:rsidP="00E3741C">
      <w:pPr>
        <w:rPr>
          <w:lang w:val="en-GB"/>
        </w:rPr>
      </w:pPr>
    </w:p>
    <w:p w14:paraId="75B66F8F" w14:textId="77777777" w:rsidR="00200453" w:rsidRDefault="00200453" w:rsidP="00E3741C">
      <w:pPr>
        <w:rPr>
          <w:lang w:val="en-GB"/>
        </w:rPr>
      </w:pPr>
      <w:r>
        <w:rPr>
          <w:lang w:val="en-GB"/>
        </w:rPr>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14:paraId="72E2B409" w14:textId="77777777" w:rsidR="00E3741C" w:rsidRDefault="00E3741C" w:rsidP="00E3741C">
      <w:pPr>
        <w:pStyle w:val="Heading3"/>
        <w:rPr>
          <w:lang w:val="en-GB"/>
        </w:rPr>
      </w:pPr>
      <w:proofErr w:type="spellStart"/>
      <w:r>
        <w:rPr>
          <w:lang w:val="en-GB"/>
        </w:rPr>
        <w:t>CNNDigits</w:t>
      </w:r>
      <w:proofErr w:type="spellEnd"/>
      <w:r>
        <w:rPr>
          <w:lang w:val="en-GB"/>
        </w:rPr>
        <w:t xml:space="preserve"> exercise</w:t>
      </w:r>
    </w:p>
    <w:p w14:paraId="7E21BD78" w14:textId="77777777" w:rsidR="00F05EC8" w:rsidRDefault="00F05EC8" w:rsidP="00F05EC8">
      <w:pPr>
        <w:pStyle w:val="Firstparagraph"/>
        <w:rPr>
          <w:lang w:val="en-GB"/>
        </w:rPr>
      </w:pPr>
    </w:p>
    <w:p w14:paraId="6F6E9CB4" w14:textId="77777777"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14:paraId="017E85D4" w14:textId="77777777" w:rsidR="00200453" w:rsidRDefault="00304012" w:rsidP="00F05EC8">
      <w:pPr>
        <w:rPr>
          <w:lang w:val="en-GB"/>
        </w:rPr>
      </w:pPr>
      <w:r>
        <w:rPr>
          <w:noProof/>
        </w:rPr>
        <mc:AlternateContent>
          <mc:Choice Requires="wps">
            <w:drawing>
              <wp:anchor distT="0" distB="0" distL="114300" distR="114300" simplePos="0" relativeHeight="251696128" behindDoc="0" locked="0" layoutInCell="1" allowOverlap="1" wp14:anchorId="6DB7F423" wp14:editId="451DD116">
                <wp:simplePos x="0" y="0"/>
                <wp:positionH relativeFrom="column">
                  <wp:posOffset>2861310</wp:posOffset>
                </wp:positionH>
                <wp:positionV relativeFrom="paragraph">
                  <wp:posOffset>2559050</wp:posOffset>
                </wp:positionV>
                <wp:extent cx="3187700" cy="635"/>
                <wp:effectExtent l="0" t="0" r="0" b="12065"/>
                <wp:wrapThrough wrapText="bothSides">
                  <wp:wrapPolygon edited="0">
                    <wp:start x="0" y="0"/>
                    <wp:lineTo x="0" y="0"/>
                    <wp:lineTo x="21514" y="0"/>
                    <wp:lineTo x="2151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14:paraId="65BB1FE0" w14:textId="77777777" w:rsidR="00AE0FCD" w:rsidRPr="00837E35" w:rsidRDefault="00AE0FCD" w:rsidP="0030401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26</w:t>
                            </w:r>
                            <w:r>
                              <w:fldChar w:fldCharType="end"/>
                            </w:r>
                            <w:r>
                              <w:t>. Learning curve of architecture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7F423" id="Text Box 26" o:spid="_x0000_s1028" type="#_x0000_t202" style="position:absolute;left:0;text-align:left;margin-left:225.3pt;margin-top:201.5pt;width:25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iPLgIAAGYEAAAOAAAAZHJzL2Uyb0RvYy54bWysVMFu2zAMvQ/YPwi6L05SLC2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" stroked="f">
                <v:textbox style="mso-fit-shape-to-text:t" inset="0,0,0,0">
                  <w:txbxContent>
                    <w:p w14:paraId="65BB1FE0" w14:textId="77777777" w:rsidR="00AE0FCD" w:rsidRPr="00837E35" w:rsidRDefault="00AE0FCD" w:rsidP="00304012">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26</w:t>
                      </w:r>
                      <w:r>
                        <w:fldChar w:fldCharType="end"/>
                      </w:r>
                      <w:r>
                        <w:t>. Learning curve of architecture 1.</w:t>
                      </w:r>
                    </w:p>
                  </w:txbxContent>
                </v:textbox>
                <w10:wrap type="through"/>
              </v:shape>
            </w:pict>
          </mc:Fallback>
        </mc:AlternateContent>
      </w:r>
      <w:r w:rsidR="0074467F" w:rsidRPr="0074467F">
        <w:rPr>
          <w:noProof/>
          <w:lang w:val="en-GB"/>
        </w:rPr>
        <w:drawing>
          <wp:anchor distT="0" distB="0" distL="114300" distR="114300" simplePos="0" relativeHeight="251660288" behindDoc="0" locked="0" layoutInCell="1" allowOverlap="1" wp14:anchorId="23EB01E6" wp14:editId="09B4A448">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14:paraId="6DE0C0CC" w14:textId="77777777" w:rsidR="00200453" w:rsidRPr="00AF0618" w:rsidRDefault="00200453" w:rsidP="00200453">
      <w:pPr>
        <w:pStyle w:val="ListParagraph"/>
        <w:numPr>
          <w:ilvl w:val="0"/>
          <w:numId w:val="17"/>
        </w:numPr>
        <w:rPr>
          <w:u w:val="single"/>
          <w:lang w:val="en-GB"/>
        </w:rPr>
      </w:pPr>
      <w:r w:rsidRPr="00AF0618">
        <w:rPr>
          <w:u w:val="single"/>
          <w:lang w:val="en-GB"/>
        </w:rPr>
        <w:t>Architecture 1</w:t>
      </w:r>
    </w:p>
    <w:p w14:paraId="62514772" w14:textId="77777777"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14:paraId="632ED706" w14:textId="77777777"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14:paraId="16FBEFA0" w14:textId="77777777" w:rsidR="00200453" w:rsidRDefault="00200453" w:rsidP="00200453">
      <w:pPr>
        <w:pStyle w:val="ListParagraph"/>
        <w:numPr>
          <w:ilvl w:val="1"/>
          <w:numId w:val="17"/>
        </w:numPr>
        <w:rPr>
          <w:lang w:val="en-GB"/>
        </w:rPr>
      </w:pPr>
      <w:proofErr w:type="spellStart"/>
      <w:r>
        <w:rPr>
          <w:lang w:val="en-GB"/>
        </w:rPr>
        <w:t>relu</w:t>
      </w:r>
      <w:proofErr w:type="spellEnd"/>
    </w:p>
    <w:p w14:paraId="5A249CEC" w14:textId="77777777"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14:paraId="49A4F4BB" w14:textId="77777777"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14:paraId="584D9275" w14:textId="77777777" w:rsidR="00200453" w:rsidRDefault="00200453" w:rsidP="00200453">
      <w:pPr>
        <w:pStyle w:val="ListParagraph"/>
        <w:numPr>
          <w:ilvl w:val="1"/>
          <w:numId w:val="17"/>
        </w:numPr>
        <w:rPr>
          <w:lang w:val="en-GB"/>
        </w:rPr>
      </w:pPr>
      <w:proofErr w:type="spellStart"/>
      <w:r>
        <w:rPr>
          <w:lang w:val="en-GB"/>
        </w:rPr>
        <w:t>relu</w:t>
      </w:r>
      <w:proofErr w:type="spellEnd"/>
    </w:p>
    <w:p w14:paraId="32F87B41" w14:textId="77777777"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14:paraId="019D43E9" w14:textId="77777777" w:rsidR="00200453" w:rsidRDefault="00200453" w:rsidP="00200453">
      <w:pPr>
        <w:pStyle w:val="ListParagraph"/>
        <w:numPr>
          <w:ilvl w:val="1"/>
          <w:numId w:val="17"/>
        </w:numPr>
        <w:rPr>
          <w:lang w:val="en-GB"/>
        </w:rPr>
      </w:pPr>
      <w:proofErr w:type="spellStart"/>
      <w:r>
        <w:rPr>
          <w:lang w:val="en-GB"/>
        </w:rPr>
        <w:t>softMax</w:t>
      </w:r>
      <w:proofErr w:type="spellEnd"/>
    </w:p>
    <w:p w14:paraId="0942E637" w14:textId="77777777" w:rsidR="00200453" w:rsidRDefault="00200453" w:rsidP="00200453">
      <w:pPr>
        <w:pStyle w:val="ListParagraph"/>
        <w:numPr>
          <w:ilvl w:val="1"/>
          <w:numId w:val="17"/>
        </w:numPr>
        <w:rPr>
          <w:lang w:val="en-GB"/>
        </w:rPr>
      </w:pPr>
      <w:proofErr w:type="spellStart"/>
      <w:r>
        <w:rPr>
          <w:lang w:val="en-GB"/>
        </w:rPr>
        <w:t>classificationLayer</w:t>
      </w:r>
      <w:proofErr w:type="spellEnd"/>
    </w:p>
    <w:p w14:paraId="668671AB" w14:textId="77777777"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14:paraId="4EC3A079" w14:textId="77777777" w:rsidR="00200453" w:rsidRDefault="00200453" w:rsidP="00200453">
      <w:pPr>
        <w:rPr>
          <w:lang w:val="en-GB"/>
        </w:rPr>
      </w:pPr>
    </w:p>
    <w:p w14:paraId="41F020F7" w14:textId="77777777" w:rsidR="00200453" w:rsidRDefault="00200453" w:rsidP="00200453">
      <w:pPr>
        <w:rPr>
          <w:lang w:val="en-GB"/>
        </w:rPr>
      </w:pPr>
    </w:p>
    <w:p w14:paraId="342D89DC" w14:textId="77777777" w:rsidR="00200453" w:rsidRDefault="00200453" w:rsidP="00200453">
      <w:pPr>
        <w:rPr>
          <w:lang w:val="en-GB"/>
        </w:rPr>
      </w:pPr>
    </w:p>
    <w:p w14:paraId="520E8680" w14:textId="77777777" w:rsidR="00200453" w:rsidRDefault="00200453" w:rsidP="00200453">
      <w:pPr>
        <w:rPr>
          <w:lang w:val="en-GB"/>
        </w:rPr>
      </w:pPr>
    </w:p>
    <w:p w14:paraId="124AC494" w14:textId="77777777" w:rsidR="00200453" w:rsidRPr="00AF0618" w:rsidRDefault="00304012" w:rsidP="00200453">
      <w:pPr>
        <w:pStyle w:val="ListParagraph"/>
        <w:numPr>
          <w:ilvl w:val="0"/>
          <w:numId w:val="17"/>
        </w:numPr>
        <w:rPr>
          <w:u w:val="single"/>
          <w:lang w:val="en-GB"/>
        </w:rPr>
      </w:pPr>
      <w:r>
        <w:rPr>
          <w:noProof/>
        </w:rPr>
        <w:lastRenderedPageBreak/>
        <mc:AlternateContent>
          <mc:Choice Requires="wps">
            <w:drawing>
              <wp:anchor distT="0" distB="0" distL="114300" distR="114300" simplePos="0" relativeHeight="251698176" behindDoc="0" locked="0" layoutInCell="1" allowOverlap="1" wp14:anchorId="720F1BD2" wp14:editId="48AB33EF">
                <wp:simplePos x="0" y="0"/>
                <wp:positionH relativeFrom="column">
                  <wp:posOffset>2861310</wp:posOffset>
                </wp:positionH>
                <wp:positionV relativeFrom="paragraph">
                  <wp:posOffset>2701290</wp:posOffset>
                </wp:positionV>
                <wp:extent cx="3234690" cy="635"/>
                <wp:effectExtent l="0" t="0" r="3810" b="12065"/>
                <wp:wrapThrough wrapText="bothSides">
                  <wp:wrapPolygon edited="0">
                    <wp:start x="0" y="0"/>
                    <wp:lineTo x="0" y="0"/>
                    <wp:lineTo x="21541" y="0"/>
                    <wp:lineTo x="2154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14:paraId="05DBC312" w14:textId="77777777" w:rsidR="00AE0FCD" w:rsidRPr="00475B4F" w:rsidRDefault="00AE0FCD"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083077">
                              <w:rPr>
                                <w:noProof/>
                              </w:rPr>
                              <w:t>27</w:t>
                            </w:r>
                            <w:r>
                              <w:fldChar w:fldCharType="end"/>
                            </w:r>
                            <w:r>
                              <w:t>. Learning curve of architecture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F1BD2" id="Text Box 27" o:spid="_x0000_s1029" type="#_x0000_t202" style="position:absolute;left:0;text-align:left;margin-left:225.3pt;margin-top:212.7pt;width:25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" stroked="f">
                <v:textbox style="mso-fit-shape-to-text:t" inset="0,0,0,0">
                  <w:txbxContent>
                    <w:p w14:paraId="05DBC312" w14:textId="77777777" w:rsidR="00AE0FCD" w:rsidRPr="00475B4F" w:rsidRDefault="00AE0FCD"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083077">
                        <w:rPr>
                          <w:noProof/>
                        </w:rPr>
                        <w:t>27</w:t>
                      </w:r>
                      <w:r>
                        <w:fldChar w:fldCharType="end"/>
                      </w:r>
                      <w:r>
                        <w:t>. Learning curve of architecture 2.</w:t>
                      </w:r>
                    </w:p>
                  </w:txbxContent>
                </v:textbox>
                <w10:wrap type="through"/>
              </v:shape>
            </w:pict>
          </mc:Fallback>
        </mc:AlternateContent>
      </w:r>
      <w:r w:rsidR="00200453" w:rsidRPr="00AF0618">
        <w:rPr>
          <w:noProof/>
          <w:u w:val="single"/>
          <w:lang w:val="en-GB"/>
        </w:rPr>
        <w:drawing>
          <wp:anchor distT="0" distB="0" distL="114300" distR="114300" simplePos="0" relativeHeight="251659264" behindDoc="0" locked="0" layoutInCell="1" allowOverlap="1" wp14:anchorId="6AF44059" wp14:editId="37557F1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00200453" w:rsidRPr="00AF0618">
        <w:rPr>
          <w:u w:val="single"/>
          <w:lang w:val="en-GB"/>
        </w:rPr>
        <w:t>Architecture 2</w:t>
      </w:r>
    </w:p>
    <w:p w14:paraId="596420B4" w14:textId="77777777"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14:paraId="71478968" w14:textId="77777777"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5, 20)</w:t>
      </w:r>
    </w:p>
    <w:p w14:paraId="606F49D3" w14:textId="77777777" w:rsidR="00200453" w:rsidRDefault="00200453" w:rsidP="00200453">
      <w:pPr>
        <w:pStyle w:val="ListParagraph"/>
        <w:numPr>
          <w:ilvl w:val="1"/>
          <w:numId w:val="17"/>
        </w:numPr>
        <w:rPr>
          <w:lang w:val="en-GB"/>
        </w:rPr>
      </w:pPr>
      <w:proofErr w:type="spellStart"/>
      <w:r>
        <w:rPr>
          <w:lang w:val="en-GB"/>
        </w:rPr>
        <w:t>relu</w:t>
      </w:r>
      <w:proofErr w:type="spellEnd"/>
    </w:p>
    <w:p w14:paraId="287004FC" w14:textId="77777777"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14:paraId="6C7C0F83" w14:textId="77777777"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14:paraId="6E6BF7DE" w14:textId="77777777" w:rsidR="00200453" w:rsidRDefault="00200453" w:rsidP="00200453">
      <w:pPr>
        <w:pStyle w:val="ListParagraph"/>
        <w:numPr>
          <w:ilvl w:val="1"/>
          <w:numId w:val="17"/>
        </w:numPr>
        <w:rPr>
          <w:lang w:val="en-GB"/>
        </w:rPr>
      </w:pPr>
      <w:proofErr w:type="spellStart"/>
      <w:r>
        <w:rPr>
          <w:lang w:val="en-GB"/>
        </w:rPr>
        <w:t>softMax</w:t>
      </w:r>
      <w:proofErr w:type="spellEnd"/>
    </w:p>
    <w:p w14:paraId="3F10F36A" w14:textId="77777777" w:rsidR="00200453" w:rsidRDefault="00200453" w:rsidP="00200453">
      <w:pPr>
        <w:pStyle w:val="ListParagraph"/>
        <w:numPr>
          <w:ilvl w:val="1"/>
          <w:numId w:val="17"/>
        </w:numPr>
        <w:rPr>
          <w:lang w:val="en-GB"/>
        </w:rPr>
      </w:pPr>
      <w:proofErr w:type="spellStart"/>
      <w:r>
        <w:rPr>
          <w:lang w:val="en-GB"/>
        </w:rPr>
        <w:t>classificationLayer</w:t>
      </w:r>
      <w:proofErr w:type="spellEnd"/>
    </w:p>
    <w:p w14:paraId="0856F56A" w14:textId="77777777" w:rsidR="00200453" w:rsidRDefault="00200453" w:rsidP="00200453">
      <w:pPr>
        <w:ind w:left="380"/>
        <w:rPr>
          <w:noProof/>
        </w:rPr>
      </w:pPr>
      <w:r>
        <w:rPr>
          <w:lang w:val="en-GB"/>
        </w:rPr>
        <w:t>Accuracy: 95.96%</w:t>
      </w:r>
      <w:r w:rsidRPr="00200453">
        <w:rPr>
          <w:noProof/>
        </w:rPr>
        <w:t xml:space="preserve"> </w:t>
      </w:r>
    </w:p>
    <w:p w14:paraId="0B119710" w14:textId="77777777" w:rsidR="00200453" w:rsidRDefault="00200453" w:rsidP="00200453">
      <w:pPr>
        <w:rPr>
          <w:noProof/>
        </w:rPr>
      </w:pPr>
    </w:p>
    <w:p w14:paraId="3CDCF317" w14:textId="77777777"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14:paraId="03668EA1" w14:textId="77777777"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14:paraId="107A5EBA" w14:textId="77777777" w:rsidR="00E236B2" w:rsidRPr="00200453" w:rsidRDefault="00E236B2" w:rsidP="00200453">
      <w:pPr>
        <w:rPr>
          <w:lang w:val="en-GB"/>
        </w:rPr>
      </w:pPr>
    </w:p>
    <w:p w14:paraId="4190CDCD" w14:textId="77777777" w:rsidR="00200453" w:rsidRPr="00200453" w:rsidRDefault="00200453" w:rsidP="00200453">
      <w:pPr>
        <w:rPr>
          <w:lang w:val="en-GB"/>
        </w:rPr>
      </w:pPr>
    </w:p>
    <w:p w14:paraId="6B340F35" w14:textId="77777777" w:rsidR="00034B04" w:rsidRDefault="00034B04" w:rsidP="00034B04">
      <w:pPr>
        <w:pStyle w:val="Heading1"/>
        <w:rPr>
          <w:noProof/>
        </w:rPr>
      </w:pPr>
      <w:r>
        <w:rPr>
          <w:lang w:val="en-GB"/>
        </w:rPr>
        <w:t>Generative models</w:t>
      </w:r>
      <w:r w:rsidR="00E503F9" w:rsidRPr="00E503F9">
        <w:rPr>
          <w:noProof/>
        </w:rPr>
        <w:t xml:space="preserve"> </w:t>
      </w:r>
    </w:p>
    <w:p w14:paraId="47384702" w14:textId="77777777"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14:paraId="55090126" w14:textId="77777777" w:rsidR="00560D36" w:rsidRDefault="00560D36" w:rsidP="00560D36"/>
    <w:p w14:paraId="557DFE72" w14:textId="77777777" w:rsidR="00560D36" w:rsidRPr="00560D36" w:rsidRDefault="00560D36" w:rsidP="00560D36">
      <w:r>
        <w:t>There are several options for Generative Model learning, so we will analyze and experiment with some of them.</w:t>
      </w:r>
    </w:p>
    <w:p w14:paraId="5D974DFA" w14:textId="77777777" w:rsidR="005D387F" w:rsidRDefault="005D387F" w:rsidP="005D387F">
      <w:pPr>
        <w:pStyle w:val="Heading2"/>
      </w:pPr>
      <w:r>
        <w:t>Restricted Boltzmann Machines</w:t>
      </w:r>
    </w:p>
    <w:p w14:paraId="1097659C" w14:textId="77777777" w:rsidR="00D675F5" w:rsidRDefault="00D675F5" w:rsidP="00D675F5">
      <w:pPr>
        <w:pStyle w:val="Firstparagraph"/>
      </w:pPr>
    </w:p>
    <w:p w14:paraId="1B21D9D5" w14:textId="16D14552"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data. After successfully learning this, a</w:t>
      </w:r>
      <w:r w:rsidR="00BA7DDB">
        <w:t>n</w:t>
      </w:r>
      <w:r>
        <w:t xml:space="preserve"> RBM provides a representation of the distribution underlying the observations, and thus can generate data points which follow this distribution by sampling. For example, it can be used to reconstruct missing parts of an image.</w:t>
      </w:r>
    </w:p>
    <w:p w14:paraId="7CAE70C7" w14:textId="77777777" w:rsidR="00F63860" w:rsidRDefault="00F63860" w:rsidP="00CB1CE9"/>
    <w:p w14:paraId="4B298F88" w14:textId="77777777"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14:paraId="14743D62" w14:textId="77777777" w:rsidR="004F6899" w:rsidRDefault="00CB1CE9" w:rsidP="00CB1CE9">
      <w:pPr>
        <w:pStyle w:val="Heading3"/>
      </w:pPr>
      <w:r>
        <w:t>Training the model</w:t>
      </w:r>
    </w:p>
    <w:p w14:paraId="4A639E6F" w14:textId="77777777" w:rsidR="004F6899" w:rsidRPr="004F6899" w:rsidRDefault="004F6899" w:rsidP="004F6899">
      <w:r>
        <w:t>In order to experiment with RBMs, we loaded a dataset consisting on images of handwritten digits and trained the model with this data.</w:t>
      </w:r>
    </w:p>
    <w:p w14:paraId="6AC1ED40" w14:textId="77777777" w:rsidR="00F8214A" w:rsidRDefault="00F8214A" w:rsidP="00F8214A">
      <w:pPr>
        <w:keepNext/>
        <w:spacing w:line="240" w:lineRule="auto"/>
        <w:ind w:firstLine="0"/>
        <w:jc w:val="center"/>
      </w:pPr>
    </w:p>
    <w:p w14:paraId="2CB7A3CA" w14:textId="77777777" w:rsidR="004F6899" w:rsidRDefault="004F6899" w:rsidP="00D675F5">
      <w:r>
        <w:t>The RBM accepts 2 parameters whose effect we want to analyze: number of components and number of iterations. The following images were all generated using Gibbs sampling with 1 step.</w:t>
      </w:r>
    </w:p>
    <w:p w14:paraId="1C1359AC" w14:textId="77777777" w:rsidR="004F6899" w:rsidRDefault="004F6899" w:rsidP="00D675F5"/>
    <w:p w14:paraId="2D63D46E" w14:textId="77777777" w:rsidR="004F6899" w:rsidRDefault="00651474" w:rsidP="00100C61">
      <w:r w:rsidRPr="004F6899">
        <w:rPr>
          <w:rFonts w:ascii="Cambria Math" w:hAnsi="Cambria Math" w:hint="eastAsia"/>
          <w:noProof/>
          <w:lang w:eastAsia="ja-JP"/>
        </w:rPr>
        <w:lastRenderedPageBreak/>
        <w:drawing>
          <wp:anchor distT="0" distB="0" distL="114300" distR="114300" simplePos="0" relativeHeight="251661312" behindDoc="0" locked="0" layoutInCell="1" allowOverlap="1" wp14:anchorId="65F92011" wp14:editId="21502B68">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14:anchorId="1B9DF898" wp14:editId="1656A175">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14:paraId="69D95B99" w14:textId="77777777" w:rsidR="004F6899" w:rsidRDefault="00CB1CE9" w:rsidP="00100C61">
      <w:r w:rsidRPr="00100C61">
        <w:rPr>
          <w:noProof/>
        </w:rPr>
        <w:drawing>
          <wp:anchor distT="0" distB="0" distL="114300" distR="114300" simplePos="0" relativeHeight="251663360" behindDoc="0" locked="0" layoutInCell="1" allowOverlap="1" wp14:anchorId="147CCEDD" wp14:editId="1318A118">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14:anchorId="32E8E106" wp14:editId="2B0D6BB6">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w:t>
      </w:r>
      <w:r w:rsidR="0068508D">
        <w:t>3</w:t>
      </w:r>
      <w:r w:rsidR="00100C61">
        <w:t>0 iterations</w:t>
      </w:r>
    </w:p>
    <w:p w14:paraId="529BDC0A" w14:textId="77777777" w:rsidR="00100C61" w:rsidRPr="00CB1CE9" w:rsidRDefault="00F8214A" w:rsidP="00CB1CE9">
      <w:pPr>
        <w:spacing w:line="240" w:lineRule="auto"/>
        <w:ind w:firstLine="0"/>
        <w:jc w:val="left"/>
        <w:rPr>
          <w:rFonts w:ascii="Times New Roman" w:eastAsia="Times New Roman" w:hAnsi="Times New Roman"/>
          <w:sz w:val="24"/>
          <w:lang w:eastAsia="en-GB"/>
        </w:rPr>
      </w:pPr>
      <w:r>
        <w:rPr>
          <w:noProof/>
        </w:rPr>
        <mc:AlternateContent>
          <mc:Choice Requires="wps">
            <w:drawing>
              <wp:anchor distT="0" distB="0" distL="114300" distR="114300" simplePos="0" relativeHeight="251700224" behindDoc="0" locked="0" layoutInCell="1" allowOverlap="1" wp14:anchorId="3CE9F85D" wp14:editId="76E9DA0E">
                <wp:simplePos x="0" y="0"/>
                <wp:positionH relativeFrom="column">
                  <wp:posOffset>1253066</wp:posOffset>
                </wp:positionH>
                <wp:positionV relativeFrom="paragraph">
                  <wp:posOffset>915670</wp:posOffset>
                </wp:positionV>
                <wp:extent cx="3581400" cy="635"/>
                <wp:effectExtent l="0" t="0" r="0" b="0"/>
                <wp:wrapThrough wrapText="bothSides">
                  <wp:wrapPolygon edited="0">
                    <wp:start x="0" y="0"/>
                    <wp:lineTo x="0" y="20066"/>
                    <wp:lineTo x="21523" y="20066"/>
                    <wp:lineTo x="215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0D60DEBC" w14:textId="77777777" w:rsidR="00AE0FCD" w:rsidRPr="00F94FA9" w:rsidRDefault="00AE0FCD" w:rsidP="00F8214A">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28</w:t>
                            </w:r>
                            <w:r>
                              <w:fldChar w:fldCharType="end"/>
                            </w:r>
                            <w:r>
                              <w:t>. Comparison of the effect of components and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E9F85D" id="Text Box 28" o:spid="_x0000_s1030" type="#_x0000_t202" style="position:absolute;margin-left:98.65pt;margin-top:72.1pt;width:28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" stroked="f">
                <v:textbox style="mso-fit-shape-to-text:t" inset="0,0,0,0">
                  <w:txbxContent>
                    <w:p w14:paraId="0D60DEBC" w14:textId="77777777" w:rsidR="00AE0FCD" w:rsidRPr="00F94FA9" w:rsidRDefault="00AE0FCD" w:rsidP="00F8214A">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28</w:t>
                      </w:r>
                      <w:r>
                        <w:fldChar w:fldCharType="end"/>
                      </w:r>
                      <w:r>
                        <w:t>. Comparison of the effect of components and iterations.</w:t>
                      </w:r>
                    </w:p>
                  </w:txbxContent>
                </v:textbox>
                <w10:wrap type="through"/>
              </v:shape>
            </w:pict>
          </mc:Fallback>
        </mc:AlternateContent>
      </w:r>
    </w:p>
    <w:p w14:paraId="40555535" w14:textId="77777777" w:rsidR="00F8214A" w:rsidRDefault="00F8214A" w:rsidP="00100C61"/>
    <w:p w14:paraId="24B2A979" w14:textId="77777777" w:rsidR="00CB1CE9" w:rsidRDefault="004F6899" w:rsidP="00100C61">
      <w:r>
        <w:t xml:space="preserve">With 100 components and 30 iterations the results are </w:t>
      </w:r>
      <w:r w:rsidR="00C22707">
        <w:t>pretty good</w:t>
      </w:r>
      <w:r w:rsidR="00CB1CE9">
        <w:t xml:space="preserve"> when compared to the original images</w:t>
      </w:r>
      <w:r w:rsidR="0003293D">
        <w:t xml:space="preserve">, plotted in Figure </w:t>
      </w:r>
      <w:r w:rsidR="00083077">
        <w:t>29</w:t>
      </w:r>
      <w:r w:rsidR="0003293D">
        <w:t>.</w:t>
      </w:r>
    </w:p>
    <w:p w14:paraId="751C4AEA" w14:textId="77777777" w:rsidR="00620A31" w:rsidRDefault="00CB1CE9" w:rsidP="00620A31">
      <w:pPr>
        <w:keepNext/>
        <w:jc w:val="center"/>
      </w:pPr>
      <w:r>
        <w:rPr>
          <w:noProof/>
        </w:rPr>
        <w:drawing>
          <wp:inline distT="0" distB="0" distL="0" distR="0" wp14:anchorId="045F35DD" wp14:editId="53A20C9E">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5">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14:paraId="5972E98B" w14:textId="77777777" w:rsidR="00CB1CE9" w:rsidRDefault="00620A31" w:rsidP="00620A31">
      <w:pPr>
        <w:pStyle w:val="Caption"/>
        <w:jc w:val="center"/>
      </w:pPr>
      <w:r>
        <w:t xml:space="preserve">Figure </w:t>
      </w:r>
      <w:r>
        <w:fldChar w:fldCharType="begin"/>
      </w:r>
      <w:r>
        <w:instrText xml:space="preserve"> SEQ Figure \* ARABIC </w:instrText>
      </w:r>
      <w:r>
        <w:fldChar w:fldCharType="separate"/>
      </w:r>
      <w:r w:rsidR="00083077">
        <w:rPr>
          <w:noProof/>
        </w:rPr>
        <w:t>29</w:t>
      </w:r>
      <w:r>
        <w:fldChar w:fldCharType="end"/>
      </w:r>
      <w:r>
        <w:t>. Predictions with 100 components and 30 iterations.</w:t>
      </w:r>
    </w:p>
    <w:p w14:paraId="28766120" w14:textId="77777777" w:rsidR="00100C61" w:rsidRDefault="00CB1CE9" w:rsidP="00D675F5">
      <w:r>
        <w:t>However,</w:t>
      </w:r>
      <w:r w:rsidR="004F6899">
        <w:t xml:space="preserve"> using so many components increases the computational complexity significantly. For example, 10 components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14:paraId="6078C41E" w14:textId="77777777" w:rsidR="00100C61" w:rsidRDefault="00100C61" w:rsidP="00D675F5"/>
    <w:p w14:paraId="14089548" w14:textId="755D1B26" w:rsidR="004F6899" w:rsidRDefault="00100C61" w:rsidP="00A16A0D">
      <w:r>
        <w:t xml:space="preserve">Finally, </w:t>
      </w:r>
      <w:r w:rsidR="00F01421">
        <w:t>we analyze the effect of the number of Gibbs steps. For this specific exercise</w:t>
      </w:r>
      <w:r>
        <w:t xml:space="preserve">,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w:t>
      </w:r>
      <w:r w:rsidR="00F01421">
        <w:t>existing literature</w:t>
      </w:r>
      <w:r w:rsidR="00316BB4">
        <w:t xml:space="preserve"> and papers,</w:t>
      </w:r>
      <w:r w:rsidR="00CE616C">
        <w:t xml:space="preserve"> which we can corroborate,</w:t>
      </w:r>
      <w:r w:rsidR="00316BB4">
        <w:t xml:space="preserve"> a single sampling step gives surprisingly good results.</w:t>
      </w:r>
      <w:r w:rsidR="00530F7A">
        <w:t xml:space="preserve"> </w:t>
      </w:r>
    </w:p>
    <w:p w14:paraId="2853B197" w14:textId="77777777" w:rsidR="00CB1CE9" w:rsidRDefault="00A16A0D" w:rsidP="00A16A0D">
      <w:pPr>
        <w:pStyle w:val="Heading3"/>
      </w:pPr>
      <w:r>
        <w:t>Reconstructing images</w:t>
      </w:r>
    </w:p>
    <w:p w14:paraId="2DD0BDCE" w14:textId="77777777" w:rsidR="00A16A0D" w:rsidRDefault="00A16A0D" w:rsidP="00A16A0D">
      <w:r>
        <w:t xml:space="preserve">With the model already trained, </w:t>
      </w:r>
      <w:r w:rsidR="00030A36">
        <w:t>it can be used to</w:t>
      </w:r>
      <w:r>
        <w:t xml:space="preserve"> reconstruct unseen images which are missing some pixel rows.</w:t>
      </w:r>
      <w:r w:rsidR="00A66DB7">
        <w:t xml:space="preserve"> In the following tests, 10 rows of pixels were </w:t>
      </w:r>
      <w:proofErr w:type="gramStart"/>
      <w:r w:rsidR="00A66DB7">
        <w:t>removed(</w:t>
      </w:r>
      <w:proofErr w:type="gramEnd"/>
      <w:r w:rsidR="00A66DB7">
        <w:t>the images are 28x28), similar results were obtained after removing 15 rows, but removing 20 rows gives produces unreliable reconstructions.</w:t>
      </w:r>
    </w:p>
    <w:p w14:paraId="3C0E5A68" w14:textId="77777777" w:rsidR="00C45C9B" w:rsidRDefault="00900BCF" w:rsidP="006965DE">
      <w:pPr>
        <w:ind w:firstLine="0"/>
      </w:pPr>
      <w:r>
        <w:rPr>
          <w:noProof/>
        </w:rPr>
        <mc:AlternateContent>
          <mc:Choice Requires="wps">
            <w:drawing>
              <wp:anchor distT="0" distB="0" distL="114300" distR="114300" simplePos="0" relativeHeight="251702272" behindDoc="0" locked="0" layoutInCell="1" allowOverlap="1" wp14:anchorId="0ACADF1F" wp14:editId="23DE53F2">
                <wp:simplePos x="0" y="0"/>
                <wp:positionH relativeFrom="column">
                  <wp:posOffset>406188</wp:posOffset>
                </wp:positionH>
                <wp:positionV relativeFrom="paragraph">
                  <wp:posOffset>1464522</wp:posOffset>
                </wp:positionV>
                <wp:extent cx="5189855" cy="211455"/>
                <wp:effectExtent l="0" t="0" r="4445" b="4445"/>
                <wp:wrapThrough wrapText="bothSides">
                  <wp:wrapPolygon edited="0">
                    <wp:start x="0" y="0"/>
                    <wp:lineTo x="0" y="20757"/>
                    <wp:lineTo x="21566" y="20757"/>
                    <wp:lineTo x="2156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189855" cy="211455"/>
                        </a:xfrm>
                        <a:prstGeom prst="rect">
                          <a:avLst/>
                        </a:prstGeom>
                        <a:solidFill>
                          <a:prstClr val="white"/>
                        </a:solidFill>
                        <a:ln>
                          <a:noFill/>
                        </a:ln>
                      </wps:spPr>
                      <wps:txbx>
                        <w:txbxContent>
                          <w:p w14:paraId="2FE6DC0D" w14:textId="77777777" w:rsidR="00AE0FCD" w:rsidRPr="00167BD8" w:rsidRDefault="00AE0FCD" w:rsidP="00900BCF">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30</w:t>
                            </w:r>
                            <w:r>
                              <w:fldChar w:fldCharType="end"/>
                            </w:r>
                            <w:r>
                              <w:t>. Comparison of removed rows. Original(top), incomplete(middle), predicted(bottom).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DF1F" id="Text Box 29" o:spid="_x0000_s1031" type="#_x0000_t202" style="position:absolute;left:0;text-align:left;margin-left:32pt;margin-top:115.3pt;width:408.65pt;height:1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" stroked="f">
                <v:textbox inset="0,0,0,0">
                  <w:txbxContent>
                    <w:p w14:paraId="2FE6DC0D" w14:textId="77777777" w:rsidR="00AE0FCD" w:rsidRPr="00167BD8" w:rsidRDefault="00AE0FCD" w:rsidP="00900BCF">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30</w:t>
                      </w:r>
                      <w:r>
                        <w:fldChar w:fldCharType="end"/>
                      </w:r>
                      <w:r>
                        <w:t>. Comparison of removed rows. Original(top), incomplete(middle), predicted(bottom).</w:t>
                      </w:r>
                    </w:p>
                  </w:txbxContent>
                </v:textbox>
                <w10:wrap type="through"/>
              </v:shape>
            </w:pict>
          </mc:Fallback>
        </mc:AlternateContent>
      </w:r>
      <w:r w:rsidR="006965DE">
        <w:rPr>
          <w:noProof/>
        </w:rPr>
        <w:drawing>
          <wp:anchor distT="0" distB="0" distL="114300" distR="114300" simplePos="0" relativeHeight="251666432" behindDoc="0" locked="0" layoutInCell="1" allowOverlap="1" wp14:anchorId="234740C9" wp14:editId="7F8D18A3">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sidR="006965DE">
        <w:rPr>
          <w:noProof/>
        </w:rPr>
        <w:drawing>
          <wp:anchor distT="0" distB="0" distL="114300" distR="114300" simplePos="0" relativeHeight="251665408" behindDoc="0" locked="0" layoutInCell="1" allowOverlap="1" wp14:anchorId="62F71934" wp14:editId="3C8EC0A0">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006965DE" w:rsidRPr="00A16A0D">
        <w:rPr>
          <w:noProof/>
        </w:rPr>
        <w:drawing>
          <wp:anchor distT="0" distB="0" distL="114300" distR="114300" simplePos="0" relativeHeight="251673600" behindDoc="0" locked="0" layoutInCell="1" allowOverlap="1" wp14:anchorId="4B8080B5" wp14:editId="1BD67DA4">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AF2811" w14:textId="77777777" w:rsidR="00900BCF" w:rsidRDefault="00C45C9B" w:rsidP="00C45C9B">
      <w:pPr>
        <w:ind w:firstLine="0"/>
      </w:pPr>
      <w:r>
        <w:t xml:space="preserve">     </w:t>
      </w:r>
    </w:p>
    <w:p w14:paraId="13A0D751" w14:textId="77777777" w:rsidR="00C45C9B" w:rsidRPr="00D675F5" w:rsidRDefault="00900BCF" w:rsidP="00900BCF">
      <w:pPr>
        <w:ind w:firstLine="0"/>
      </w:pPr>
      <w:r>
        <w:lastRenderedPageBreak/>
        <w:t xml:space="preserve">      </w:t>
      </w:r>
      <w:r w:rsidR="00C45C9B">
        <w:t>As we can see, the model does not provide perfect reconstructions, although the results are normally quite accurate</w:t>
      </w:r>
      <w:r w:rsidR="00B77F90">
        <w:t>.</w:t>
      </w:r>
    </w:p>
    <w:p w14:paraId="1C70E850" w14:textId="77777777" w:rsidR="00A84030" w:rsidRDefault="005D387F" w:rsidP="00A84030">
      <w:pPr>
        <w:pStyle w:val="Heading2"/>
      </w:pPr>
      <w:r>
        <w:t>Deep Boltzmann Machines</w:t>
      </w:r>
    </w:p>
    <w:p w14:paraId="328D0D25" w14:textId="77777777"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r w:rsidR="00726773">
        <w:t>. Results can be seen in Figure 3</w:t>
      </w:r>
      <w:r w:rsidR="00083077">
        <w:t>1</w:t>
      </w:r>
      <w:r w:rsidR="00726773">
        <w:t>.</w:t>
      </w:r>
    </w:p>
    <w:p w14:paraId="683E143D" w14:textId="77777777" w:rsidR="00455EAF" w:rsidRPr="006965DE" w:rsidRDefault="00455EAF" w:rsidP="00A84030">
      <w:pPr>
        <w:rPr>
          <w:sz w:val="16"/>
          <w:szCs w:val="20"/>
        </w:rPr>
      </w:pPr>
    </w:p>
    <w:p w14:paraId="309B5329" w14:textId="77777777" w:rsidR="00C05296" w:rsidRPr="00C05296" w:rsidRDefault="00726773" w:rsidP="00C05296">
      <w:pPr>
        <w:ind w:firstLine="0"/>
        <w:rPr>
          <w:sz w:val="16"/>
          <w:szCs w:val="20"/>
        </w:rPr>
      </w:pPr>
      <w:r>
        <w:rPr>
          <w:noProof/>
        </w:rPr>
        <mc:AlternateContent>
          <mc:Choice Requires="wps">
            <w:drawing>
              <wp:anchor distT="0" distB="0" distL="114300" distR="114300" simplePos="0" relativeHeight="251704320" behindDoc="0" locked="0" layoutInCell="1" allowOverlap="1" wp14:anchorId="0E9EC6E9" wp14:editId="7C41934F">
                <wp:simplePos x="0" y="0"/>
                <wp:positionH relativeFrom="column">
                  <wp:posOffset>304800</wp:posOffset>
                </wp:positionH>
                <wp:positionV relativeFrom="paragraph">
                  <wp:posOffset>1807210</wp:posOffset>
                </wp:positionV>
                <wp:extent cx="5410200" cy="635"/>
                <wp:effectExtent l="0" t="0" r="0" b="0"/>
                <wp:wrapThrough wrapText="bothSides">
                  <wp:wrapPolygon edited="0">
                    <wp:start x="0" y="0"/>
                    <wp:lineTo x="0" y="20066"/>
                    <wp:lineTo x="21549" y="20066"/>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364F361" w14:textId="77777777" w:rsidR="00AE0FCD" w:rsidRPr="001F515A" w:rsidRDefault="00AE0FCD" w:rsidP="00726773">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31</w:t>
                            </w:r>
                            <w:r>
                              <w:fldChar w:fldCharType="end"/>
                            </w:r>
                            <w:r>
                              <w:t>. Comparison of extracted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EC6E9" id="Text Box 30" o:spid="_x0000_s1032" type="#_x0000_t202" style="position:absolute;left:0;text-align:left;margin-left:24pt;margin-top:142.3pt;width:42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" stroked="f">
                <v:textbox style="mso-fit-shape-to-text:t" inset="0,0,0,0">
                  <w:txbxContent>
                    <w:p w14:paraId="5364F361" w14:textId="77777777" w:rsidR="00AE0FCD" w:rsidRPr="001F515A" w:rsidRDefault="00AE0FCD" w:rsidP="00726773">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31</w:t>
                      </w:r>
                      <w:r>
                        <w:fldChar w:fldCharType="end"/>
                      </w:r>
                      <w:r>
                        <w:t>. Comparison of extracted components.</w:t>
                      </w:r>
                    </w:p>
                  </w:txbxContent>
                </v:textbox>
                <w10:wrap type="through"/>
              </v:shape>
            </w:pict>
          </mc:Fallback>
        </mc:AlternateContent>
      </w:r>
      <w:r w:rsidR="00C05296" w:rsidRPr="00455EAF">
        <w:rPr>
          <w:noProof/>
        </w:rPr>
        <w:drawing>
          <wp:anchor distT="0" distB="0" distL="114300" distR="114300" simplePos="0" relativeHeight="251669504" behindDoc="0" locked="0" layoutInCell="1" allowOverlap="1" wp14:anchorId="7ABD4684" wp14:editId="4A4729DE">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96"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14:anchorId="271E037D" wp14:editId="4578A415">
            <wp:simplePos x="0" y="0"/>
            <wp:positionH relativeFrom="column">
              <wp:posOffset>4004310</wp:posOffset>
            </wp:positionH>
            <wp:positionV relativeFrom="paragraph">
              <wp:posOffset>25400</wp:posOffset>
            </wp:positionV>
            <wp:extent cx="1659255" cy="1757045"/>
            <wp:effectExtent l="0" t="0" r="0" b="1905"/>
            <wp:wrapThrough wrapText="bothSides">
              <wp:wrapPolygon edited="0">
                <wp:start x="1941" y="0"/>
                <wp:lineTo x="0" y="2016"/>
                <wp:lineTo x="0" y="21444"/>
                <wp:lineTo x="21348" y="21444"/>
                <wp:lineTo x="21348" y="1833"/>
                <wp:lineTo x="18825" y="0"/>
                <wp:lineTo x="1941"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05296" w:rsidRPr="00455EAF">
        <w:rPr>
          <w:noProof/>
        </w:rPr>
        <w:drawing>
          <wp:anchor distT="0" distB="0" distL="114300" distR="114300" simplePos="0" relativeHeight="251667456" behindDoc="1" locked="0" layoutInCell="1" allowOverlap="1" wp14:anchorId="403B9305" wp14:editId="4883F50B">
            <wp:simplePos x="0" y="0"/>
            <wp:positionH relativeFrom="column">
              <wp:posOffset>2141855</wp:posOffset>
            </wp:positionH>
            <wp:positionV relativeFrom="paragraph">
              <wp:posOffset>33655</wp:posOffset>
            </wp:positionV>
            <wp:extent cx="1644650" cy="1741170"/>
            <wp:effectExtent l="0" t="0" r="4445" b="0"/>
            <wp:wrapThrough wrapText="bothSides">
              <wp:wrapPolygon edited="0">
                <wp:start x="1952" y="0"/>
                <wp:lineTo x="0" y="2028"/>
                <wp:lineTo x="0" y="21388"/>
                <wp:lineTo x="21473" y="21388"/>
                <wp:lineTo x="21473" y="1844"/>
                <wp:lineTo x="18935" y="0"/>
                <wp:lineTo x="195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14:paraId="51D20E0E" w14:textId="77777777" w:rsidR="00C22707" w:rsidRPr="00C22707" w:rsidRDefault="000E779C" w:rsidP="006965DE">
      <w:r>
        <w:rPr>
          <w:noProof/>
        </w:rPr>
        <w:drawing>
          <wp:anchor distT="0" distB="0" distL="114300" distR="114300" simplePos="0" relativeHeight="251712512" behindDoc="0" locked="0" layoutInCell="1" allowOverlap="1" wp14:anchorId="095C72C1" wp14:editId="3AAAFBBA">
            <wp:simplePos x="0" y="0"/>
            <wp:positionH relativeFrom="column">
              <wp:posOffset>4944533</wp:posOffset>
            </wp:positionH>
            <wp:positionV relativeFrom="paragraph">
              <wp:posOffset>2627841</wp:posOffset>
            </wp:positionV>
            <wp:extent cx="1628188" cy="1715135"/>
            <wp:effectExtent l="0" t="0" r="0" b="0"/>
            <wp:wrapThrough wrapText="bothSides">
              <wp:wrapPolygon edited="0">
                <wp:start x="0" y="0"/>
                <wp:lineTo x="168" y="21432"/>
                <wp:lineTo x="21398" y="21432"/>
                <wp:lineTo x="21398" y="1280"/>
                <wp:lineTo x="20555" y="160"/>
                <wp:lineTo x="19376"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8188" cy="1715135"/>
                    </a:xfrm>
                    <a:prstGeom prst="rect">
                      <a:avLst/>
                    </a:prstGeom>
                  </pic:spPr>
                </pic:pic>
              </a:graphicData>
            </a:graphic>
            <wp14:sizeRelH relativeFrom="page">
              <wp14:pctWidth>0</wp14:pctWidth>
            </wp14:sizeRelH>
            <wp14:sizeRelV relativeFrom="page">
              <wp14:pctHeight>0</wp14:pctHeight>
            </wp14:sizeRelV>
          </wp:anchor>
        </w:drawing>
      </w:r>
      <w:r w:rsidR="00223A2F">
        <w:t>It can be seen that the weights of the RBM are similar to the weights of the first layer of the DBM. These weights represent top-level knowledge, and thus look very abstract. They learn thi</w:t>
      </w:r>
      <w:r w:rsidR="00784A4E">
        <w:t>n</w:t>
      </w:r>
      <w:r w:rsidR="00223A2F">
        <w:t>gs 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rsidR="00223A2F">
        <w:t>Seeing these layers, one could expect much better accuracy from the DBM model.</w:t>
      </w:r>
    </w:p>
    <w:p w14:paraId="027217D7" w14:textId="77777777" w:rsidR="00455EAF" w:rsidRDefault="00455EAF" w:rsidP="00A84030"/>
    <w:p w14:paraId="6E094408" w14:textId="77777777" w:rsidR="00C22707" w:rsidRDefault="00C22707" w:rsidP="00A84030">
      <w:r>
        <w:t>To test this assumption, some samples were generated in the same way as they were generated with the RBM model</w:t>
      </w:r>
      <w:r w:rsidR="000E779C">
        <w:t>, they can be seen in Figure 3</w:t>
      </w:r>
      <w:r w:rsidR="00083077">
        <w:t>2</w:t>
      </w:r>
      <w:r w:rsidR="000E779C">
        <w:t>.</w:t>
      </w:r>
    </w:p>
    <w:p w14:paraId="7483D833" w14:textId="77777777" w:rsidR="000D1DD3" w:rsidRDefault="000D1DD3" w:rsidP="000D1DD3">
      <w:pPr>
        <w:keepNext/>
        <w:jc w:val="center"/>
      </w:pPr>
    </w:p>
    <w:p w14:paraId="0109FFA9" w14:textId="77777777" w:rsidR="00455EAF" w:rsidRPr="00A84030" w:rsidRDefault="00C22707" w:rsidP="00C7065B">
      <w:pPr>
        <w:jc w:val="left"/>
      </w:pPr>
      <w:r>
        <w:t xml:space="preserve">It is really noticeable how much </w:t>
      </w:r>
      <w:r w:rsidR="009E007F">
        <w:t xml:space="preserve">more </w:t>
      </w:r>
      <w:r>
        <w:t>precise th</w:t>
      </w:r>
      <w:r w:rsidR="009E007F">
        <w:t>e</w:t>
      </w:r>
      <w:r>
        <w:t>s</w:t>
      </w:r>
      <w:r w:rsidR="009E007F">
        <w:t>e</w:t>
      </w:r>
      <w:r>
        <w:t xml:space="preserve"> samples are. The line tracing is better defined are more realistic. There are </w:t>
      </w:r>
      <w:proofErr w:type="gramStart"/>
      <w:r>
        <w:t>less</w:t>
      </w:r>
      <w:proofErr w:type="gramEnd"/>
      <w:r>
        <w:t xml:space="preserve"> missing spots, and </w:t>
      </w:r>
      <w:r w:rsidR="00C7065B">
        <w:t xml:space="preserve">almost all generated images are </w:t>
      </w:r>
      <w:r w:rsidR="004F5689">
        <w:t>legible</w:t>
      </w:r>
      <w:r w:rsidR="00C7065B">
        <w:t xml:space="preserve">. </w:t>
      </w:r>
    </w:p>
    <w:p w14:paraId="77A1B5DB" w14:textId="77777777" w:rsidR="002D3AB1" w:rsidRDefault="006D37EF" w:rsidP="002D3AB1">
      <w:pPr>
        <w:pStyle w:val="Heading2"/>
      </w:pPr>
      <w:r>
        <w:rPr>
          <w:noProof/>
        </w:rPr>
        <mc:AlternateContent>
          <mc:Choice Requires="wps">
            <w:drawing>
              <wp:anchor distT="0" distB="0" distL="114300" distR="114300" simplePos="0" relativeHeight="251714560" behindDoc="0" locked="0" layoutInCell="1" allowOverlap="1" wp14:anchorId="4C87EF74" wp14:editId="15FA09AA">
                <wp:simplePos x="0" y="0"/>
                <wp:positionH relativeFrom="column">
                  <wp:posOffset>4944110</wp:posOffset>
                </wp:positionH>
                <wp:positionV relativeFrom="paragraph">
                  <wp:posOffset>347980</wp:posOffset>
                </wp:positionV>
                <wp:extent cx="1675765" cy="635"/>
                <wp:effectExtent l="0" t="0" r="635" b="0"/>
                <wp:wrapThrough wrapText="bothSides">
                  <wp:wrapPolygon edited="0">
                    <wp:start x="0" y="0"/>
                    <wp:lineTo x="0" y="20066"/>
                    <wp:lineTo x="21444" y="20066"/>
                    <wp:lineTo x="21444"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1675765" cy="635"/>
                        </a:xfrm>
                        <a:prstGeom prst="rect">
                          <a:avLst/>
                        </a:prstGeom>
                        <a:solidFill>
                          <a:prstClr val="white"/>
                        </a:solidFill>
                        <a:ln>
                          <a:noFill/>
                        </a:ln>
                      </wps:spPr>
                      <wps:txbx>
                        <w:txbxContent>
                          <w:p w14:paraId="5467070A" w14:textId="77777777" w:rsidR="000E779C" w:rsidRPr="00C12454" w:rsidRDefault="000E779C" w:rsidP="000E779C">
                            <w:pPr>
                              <w:pStyle w:val="Caption"/>
                              <w:rPr>
                                <w:noProof/>
                                <w:sz w:val="21"/>
                              </w:rPr>
                            </w:pPr>
                            <w:r>
                              <w:t xml:space="preserve">Figure </w:t>
                            </w:r>
                            <w:r>
                              <w:fldChar w:fldCharType="begin"/>
                            </w:r>
                            <w:r>
                              <w:instrText xml:space="preserve"> SEQ Figure \* ARABIC </w:instrText>
                            </w:r>
                            <w:r>
                              <w:fldChar w:fldCharType="separate"/>
                            </w:r>
                            <w:r w:rsidR="00083077">
                              <w:rPr>
                                <w:noProof/>
                              </w:rPr>
                              <w:t>32</w:t>
                            </w:r>
                            <w:r>
                              <w:fldChar w:fldCharType="end"/>
                            </w:r>
                            <w:r>
                              <w:t xml:space="preserve">. </w:t>
                            </w:r>
                            <w:r w:rsidR="006D37EF">
                              <w:t>DBM samples.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7EF74" id="Text Box 46" o:spid="_x0000_s1033" type="#_x0000_t202" style="position:absolute;left:0;text-align:left;margin-left:389.3pt;margin-top:27.4pt;width:131.9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Q1hLwIAAGYEAAAOAAAAZHJzL2Uyb0RvYy54bWysVMFu2zAMvQ/YPwi6L066JS2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" stroked="f">
                <v:textbox style="mso-fit-shape-to-text:t" inset="0,0,0,0">
                  <w:txbxContent>
                    <w:p w14:paraId="5467070A" w14:textId="77777777" w:rsidR="000E779C" w:rsidRPr="00C12454" w:rsidRDefault="000E779C" w:rsidP="000E779C">
                      <w:pPr>
                        <w:pStyle w:val="Caption"/>
                        <w:rPr>
                          <w:noProof/>
                          <w:sz w:val="21"/>
                        </w:rPr>
                      </w:pPr>
                      <w:r>
                        <w:t xml:space="preserve">Figure </w:t>
                      </w:r>
                      <w:r>
                        <w:fldChar w:fldCharType="begin"/>
                      </w:r>
                      <w:r>
                        <w:instrText xml:space="preserve"> SEQ Figure \* ARABIC </w:instrText>
                      </w:r>
                      <w:r>
                        <w:fldChar w:fldCharType="separate"/>
                      </w:r>
                      <w:r w:rsidR="00083077">
                        <w:rPr>
                          <w:noProof/>
                        </w:rPr>
                        <w:t>32</w:t>
                      </w:r>
                      <w:r>
                        <w:fldChar w:fldCharType="end"/>
                      </w:r>
                      <w:r>
                        <w:t xml:space="preserve">. </w:t>
                      </w:r>
                      <w:r w:rsidR="006D37EF">
                        <w:t>DBM samples.</w:t>
                      </w:r>
                    </w:p>
                  </w:txbxContent>
                </v:textbox>
                <w10:wrap type="through"/>
              </v:shape>
            </w:pict>
          </mc:Fallback>
        </mc:AlternateContent>
      </w:r>
      <w:r w:rsidR="005D387F">
        <w:t xml:space="preserve">Generative Adversarial </w:t>
      </w:r>
      <w:proofErr w:type="gramStart"/>
      <w:r w:rsidR="005D387F">
        <w:t>Networks(</w:t>
      </w:r>
      <w:proofErr w:type="gramEnd"/>
      <w:r w:rsidR="005D387F">
        <w:t>GANs)</w:t>
      </w:r>
    </w:p>
    <w:p w14:paraId="11CA8CFF" w14:textId="77777777" w:rsidR="002D3AB1" w:rsidRDefault="009E007F" w:rsidP="002D3AB1">
      <w:r w:rsidRPr="002D3AB1">
        <w:rPr>
          <w:rFonts w:ascii="Cambria Math" w:hAnsi="Cambria Math" w:hint="eastAsia"/>
          <w:noProof/>
          <w:lang w:eastAsia="ja-JP"/>
        </w:rPr>
        <w:drawing>
          <wp:anchor distT="0" distB="0" distL="114300" distR="114300" simplePos="0" relativeHeight="251674624" behindDoc="0" locked="0" layoutInCell="1" allowOverlap="1" wp14:anchorId="34516E0A" wp14:editId="32F740B6">
            <wp:simplePos x="0" y="0"/>
            <wp:positionH relativeFrom="column">
              <wp:posOffset>4318000</wp:posOffset>
            </wp:positionH>
            <wp:positionV relativeFrom="paragraph">
              <wp:posOffset>654050</wp:posOffset>
            </wp:positionV>
            <wp:extent cx="1921510" cy="1548130"/>
            <wp:effectExtent l="0" t="0" r="0" b="0"/>
            <wp:wrapThrough wrapText="bothSides">
              <wp:wrapPolygon edited="0">
                <wp:start x="1285" y="0"/>
                <wp:lineTo x="1142" y="886"/>
                <wp:lineTo x="1570" y="3012"/>
                <wp:lineTo x="714" y="3189"/>
                <wp:lineTo x="714" y="4075"/>
                <wp:lineTo x="1856" y="6025"/>
                <wp:lineTo x="714" y="6202"/>
                <wp:lineTo x="714" y="6911"/>
                <wp:lineTo x="1856" y="8860"/>
                <wp:lineTo x="714" y="9214"/>
                <wp:lineTo x="714" y="9746"/>
                <wp:lineTo x="1856" y="11695"/>
                <wp:lineTo x="714" y="12049"/>
                <wp:lineTo x="714" y="12935"/>
                <wp:lineTo x="1856" y="14530"/>
                <wp:lineTo x="286" y="15062"/>
                <wp:lineTo x="286" y="15947"/>
                <wp:lineTo x="1856" y="17365"/>
                <wp:lineTo x="286" y="17897"/>
                <wp:lineTo x="286" y="18960"/>
                <wp:lineTo x="1856" y="20200"/>
                <wp:lineTo x="1999" y="21263"/>
                <wp:lineTo x="19558" y="21263"/>
                <wp:lineTo x="19558" y="20200"/>
                <wp:lineTo x="20843" y="20200"/>
                <wp:lineTo x="21414" y="19314"/>
                <wp:lineTo x="21414" y="532"/>
                <wp:lineTo x="20558" y="354"/>
                <wp:lineTo x="1999" y="0"/>
                <wp:lineTo x="1285"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151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AB1">
        <w:t>GANs are a special network architecture in which two separate neural network</w:t>
      </w:r>
      <w:r w:rsidR="00784A4E">
        <w:t>s</w:t>
      </w:r>
      <w:r w:rsidR="002D3AB1">
        <w:t xml:space="preserve"> are competing with each other. One of them, called </w:t>
      </w:r>
      <w:r w:rsidR="002D3AB1" w:rsidRPr="002D3AB1">
        <w:rPr>
          <w:i/>
          <w:iCs/>
        </w:rPr>
        <w:t>generator</w:t>
      </w:r>
      <w:r w:rsidR="002D3AB1">
        <w:t xml:space="preserve">, creates new data </w:t>
      </w:r>
      <w:proofErr w:type="gramStart"/>
      <w:r w:rsidR="002D3AB1">
        <w:t>instances(</w:t>
      </w:r>
      <w:proofErr w:type="gramEnd"/>
      <w:r w:rsidR="002D3AB1">
        <w:t xml:space="preserve">e.g. images) and feeds this data besides some data points of the real dataset to the other network, called </w:t>
      </w:r>
      <w:r w:rsidR="002D3AB1" w:rsidRPr="002D3AB1">
        <w:rPr>
          <w:i/>
          <w:iCs/>
        </w:rPr>
        <w:t>discriminator</w:t>
      </w:r>
      <w:r w:rsidR="002D3AB1">
        <w:t>. The discriminator then tries to guess if the input data is real or fake, and assigns a probability to each instance. Finally, the generator updates its weights in order to increase the probability of fooling the discriminator.</w:t>
      </w:r>
    </w:p>
    <w:p w14:paraId="228FCA03" w14:textId="77777777" w:rsidR="002D3AB1" w:rsidRDefault="002D3AB1" w:rsidP="002D3AB1"/>
    <w:p w14:paraId="0145917C" w14:textId="77777777" w:rsidR="002D3AB1" w:rsidRDefault="002D3AB1" w:rsidP="002D3AB1">
      <w:r>
        <w:t>We will train a DGAN architecture on the CIFAR dataset, which contains 32x32 color images from different categories. Specifically, we selected category 7, which corresponds to horses.</w:t>
      </w:r>
    </w:p>
    <w:p w14:paraId="64EB04F5" w14:textId="77777777" w:rsidR="002D3AB1" w:rsidRDefault="002D3AB1" w:rsidP="002D3AB1">
      <w:pPr>
        <w:spacing w:line="240" w:lineRule="auto"/>
        <w:ind w:firstLine="0"/>
        <w:jc w:val="center"/>
        <w:rPr>
          <w:rFonts w:ascii="Times New Roman" w:eastAsia="Times New Roman" w:hAnsi="Times New Roman"/>
          <w:sz w:val="24"/>
          <w:lang w:val="en-GB" w:eastAsia="en-GB"/>
        </w:rPr>
      </w:pPr>
    </w:p>
    <w:p w14:paraId="272A0CB7" w14:textId="77777777" w:rsidR="00AD4749" w:rsidRPr="006965DE" w:rsidRDefault="009E007F" w:rsidP="006965DE">
      <w:pPr>
        <w:rPr>
          <w:lang w:val="en-GB" w:eastAsia="en-GB"/>
        </w:rPr>
      </w:pPr>
      <w:r>
        <w:rPr>
          <w:noProof/>
        </w:rPr>
        <mc:AlternateContent>
          <mc:Choice Requires="wps">
            <w:drawing>
              <wp:anchor distT="0" distB="0" distL="114300" distR="114300" simplePos="0" relativeHeight="251706368" behindDoc="0" locked="0" layoutInCell="1" allowOverlap="1" wp14:anchorId="527A601B" wp14:editId="3BC5CB6B">
                <wp:simplePos x="0" y="0"/>
                <wp:positionH relativeFrom="column">
                  <wp:posOffset>4148667</wp:posOffset>
                </wp:positionH>
                <wp:positionV relativeFrom="paragraph">
                  <wp:posOffset>490855</wp:posOffset>
                </wp:positionV>
                <wp:extent cx="2235200" cy="635"/>
                <wp:effectExtent l="0" t="0" r="0" b="0"/>
                <wp:wrapThrough wrapText="bothSides">
                  <wp:wrapPolygon edited="0">
                    <wp:start x="0" y="0"/>
                    <wp:lineTo x="0" y="20066"/>
                    <wp:lineTo x="21477" y="20066"/>
                    <wp:lineTo x="21477"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14:paraId="1F3600A6" w14:textId="77777777" w:rsidR="00AE0FCD" w:rsidRPr="00591A80" w:rsidRDefault="00AE0FCD"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33</w:t>
                            </w:r>
                            <w:r>
                              <w:fldChar w:fldCharType="end"/>
                            </w:r>
                            <w:r>
                              <w:t>. Images from the horse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A601B" id="Text Box 34" o:spid="_x0000_s1034" type="#_x0000_t202" style="position:absolute;left:0;text-align:left;margin-left:326.65pt;margin-top:38.65pt;width:17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BtSLw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" stroked="f">
                <v:textbox style="mso-fit-shape-to-text:t" inset="0,0,0,0">
                  <w:txbxContent>
                    <w:p w14:paraId="1F3600A6" w14:textId="77777777" w:rsidR="00AE0FCD" w:rsidRPr="00591A80" w:rsidRDefault="00AE0FCD"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33</w:t>
                      </w:r>
                      <w:r>
                        <w:fldChar w:fldCharType="end"/>
                      </w:r>
                      <w:r>
                        <w:t>. Images from the horse class.</w:t>
                      </w:r>
                    </w:p>
                  </w:txbxContent>
                </v:textbox>
                <w10:wrap type="through"/>
              </v:shape>
            </w:pict>
          </mc:Fallback>
        </mc:AlternateContent>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14:paraId="13368207" w14:textId="77777777" w:rsidR="00AD4749" w:rsidRDefault="009E007F" w:rsidP="0093009E">
      <w:pPr>
        <w:spacing w:line="240" w:lineRule="auto"/>
        <w:ind w:firstLine="0"/>
        <w:jc w:val="left"/>
        <w:rPr>
          <w:rFonts w:ascii="Times New Roman" w:eastAsia="Times New Roman" w:hAnsi="Times New Roman"/>
          <w:sz w:val="24"/>
          <w:lang w:val="en-GB" w:eastAsia="en-GB"/>
        </w:rPr>
      </w:pPr>
      <w:r w:rsidRPr="0093009E">
        <w:rPr>
          <w:rFonts w:ascii="Times New Roman" w:hAnsi="Times New Roman"/>
          <w:noProof/>
          <w:sz w:val="24"/>
          <w:lang w:val="en-GB" w:eastAsia="en-GB"/>
        </w:rPr>
        <w:lastRenderedPageBreak/>
        <w:drawing>
          <wp:anchor distT="0" distB="0" distL="114300" distR="114300" simplePos="0" relativeHeight="251671552" behindDoc="0" locked="0" layoutInCell="1" allowOverlap="1" wp14:anchorId="2E199905" wp14:editId="271023CB">
            <wp:simplePos x="0" y="0"/>
            <wp:positionH relativeFrom="column">
              <wp:posOffset>-34078</wp:posOffset>
            </wp:positionH>
            <wp:positionV relativeFrom="paragraph">
              <wp:posOffset>140335</wp:posOffset>
            </wp:positionV>
            <wp:extent cx="3140710" cy="1681480"/>
            <wp:effectExtent l="0" t="0" r="0" b="0"/>
            <wp:wrapThrough wrapText="bothSides">
              <wp:wrapPolygon edited="0">
                <wp:start x="1048" y="326"/>
                <wp:lineTo x="1048" y="979"/>
                <wp:lineTo x="1572" y="3263"/>
                <wp:lineTo x="699" y="3263"/>
                <wp:lineTo x="699" y="4242"/>
                <wp:lineTo x="1660" y="5873"/>
                <wp:lineTo x="699" y="6363"/>
                <wp:lineTo x="699" y="6852"/>
                <wp:lineTo x="1660" y="8483"/>
                <wp:lineTo x="699" y="9136"/>
                <wp:lineTo x="699" y="9952"/>
                <wp:lineTo x="1660" y="11094"/>
                <wp:lineTo x="699" y="11909"/>
                <wp:lineTo x="699" y="12725"/>
                <wp:lineTo x="1660" y="13704"/>
                <wp:lineTo x="349" y="14683"/>
                <wp:lineTo x="349" y="15498"/>
                <wp:lineTo x="1660" y="16314"/>
                <wp:lineTo x="349" y="17456"/>
                <wp:lineTo x="349" y="18435"/>
                <wp:lineTo x="1660" y="18924"/>
                <wp:lineTo x="1660" y="20719"/>
                <wp:lineTo x="21224" y="20719"/>
                <wp:lineTo x="21399" y="979"/>
                <wp:lineTo x="20700" y="816"/>
                <wp:lineTo x="1572" y="326"/>
                <wp:lineTo x="1048" y="32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071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hint="eastAsia"/>
          <w:noProof/>
          <w:lang w:eastAsia="ja-JP"/>
        </w:rPr>
        <w:drawing>
          <wp:anchor distT="0" distB="0" distL="114300" distR="114300" simplePos="0" relativeHeight="251672576" behindDoc="0" locked="0" layoutInCell="1" allowOverlap="1" wp14:anchorId="3139E775" wp14:editId="15713CA3">
            <wp:simplePos x="0" y="0"/>
            <wp:positionH relativeFrom="column">
              <wp:posOffset>3039110</wp:posOffset>
            </wp:positionH>
            <wp:positionV relativeFrom="paragraph">
              <wp:posOffset>139912</wp:posOffset>
            </wp:positionV>
            <wp:extent cx="3149600" cy="1686560"/>
            <wp:effectExtent l="0" t="0" r="0" b="0"/>
            <wp:wrapThrough wrapText="bothSides">
              <wp:wrapPolygon edited="0">
                <wp:start x="1045" y="325"/>
                <wp:lineTo x="1045" y="976"/>
                <wp:lineTo x="1568" y="3253"/>
                <wp:lineTo x="697" y="3253"/>
                <wp:lineTo x="697" y="4229"/>
                <wp:lineTo x="1655" y="5855"/>
                <wp:lineTo x="697" y="6343"/>
                <wp:lineTo x="697" y="6994"/>
                <wp:lineTo x="1655" y="8458"/>
                <wp:lineTo x="697" y="9108"/>
                <wp:lineTo x="697" y="9922"/>
                <wp:lineTo x="1655" y="11060"/>
                <wp:lineTo x="697" y="11873"/>
                <wp:lineTo x="697" y="12849"/>
                <wp:lineTo x="1655" y="13663"/>
                <wp:lineTo x="348" y="14801"/>
                <wp:lineTo x="348" y="15452"/>
                <wp:lineTo x="1655" y="16265"/>
                <wp:lineTo x="348" y="17404"/>
                <wp:lineTo x="348" y="18542"/>
                <wp:lineTo x="1655" y="18867"/>
                <wp:lineTo x="1655" y="20819"/>
                <wp:lineTo x="21252" y="20819"/>
                <wp:lineTo x="21426" y="976"/>
                <wp:lineTo x="20729" y="813"/>
                <wp:lineTo x="1568" y="325"/>
                <wp:lineTo x="1045" y="325"/>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5">
                      <a:extLst>
                        <a:ext uri="{28A0092B-C50C-407E-A947-70E740481C1C}">
                          <a14:useLocalDpi xmlns:a14="http://schemas.microsoft.com/office/drawing/2010/main" val="0"/>
                        </a:ext>
                      </a:extLst>
                    </a:blip>
                    <a:stretch>
                      <a:fillRect/>
                    </a:stretch>
                  </pic:blipFill>
                  <pic:spPr>
                    <a:xfrm>
                      <a:off x="0" y="0"/>
                      <a:ext cx="3149600"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342FF77B" wp14:editId="2F36015A">
                <wp:simplePos x="0" y="0"/>
                <wp:positionH relativeFrom="column">
                  <wp:posOffset>1120563</wp:posOffset>
                </wp:positionH>
                <wp:positionV relativeFrom="paragraph">
                  <wp:posOffset>1852295</wp:posOffset>
                </wp:positionV>
                <wp:extent cx="3625215" cy="635"/>
                <wp:effectExtent l="0" t="0" r="0" b="12065"/>
                <wp:wrapThrough wrapText="bothSides">
                  <wp:wrapPolygon edited="0">
                    <wp:start x="0" y="0"/>
                    <wp:lineTo x="0" y="0"/>
                    <wp:lineTo x="21490" y="0"/>
                    <wp:lineTo x="2149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14:paraId="6C1D24E9" w14:textId="77777777" w:rsidR="00AE0FCD" w:rsidRPr="00BB7D59" w:rsidRDefault="00AE0FCD"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34</w:t>
                            </w:r>
                            <w:r>
                              <w:fldChar w:fldCharType="end"/>
                            </w:r>
                            <w:r>
                              <w:t>. Generated images after 1(left) and 20.000(right) batches.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FF77B" id="Text Box 39" o:spid="_x0000_s1035" type="#_x0000_t202" style="position:absolute;margin-left:88.25pt;margin-top:145.85pt;width:28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" stroked="f">
                <v:textbox style="mso-fit-shape-to-text:t" inset="0,0,0,0">
                  <w:txbxContent>
                    <w:p w14:paraId="6C1D24E9" w14:textId="77777777" w:rsidR="00AE0FCD" w:rsidRPr="00BB7D59" w:rsidRDefault="00AE0FCD"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083077">
                        <w:rPr>
                          <w:noProof/>
                        </w:rPr>
                        <w:t>34</w:t>
                      </w:r>
                      <w:r>
                        <w:fldChar w:fldCharType="end"/>
                      </w:r>
                      <w:r>
                        <w:t>. Generated images after 1(left) and 20.000(right) batches.</w:t>
                      </w:r>
                    </w:p>
                  </w:txbxContent>
                </v:textbox>
                <w10:wrap type="through"/>
              </v:shape>
            </w:pict>
          </mc:Fallback>
        </mc:AlternateContent>
      </w:r>
    </w:p>
    <w:p w14:paraId="2D270D34" w14:textId="77777777" w:rsidR="000E779C" w:rsidRDefault="00AD4749" w:rsidP="003B75B5">
      <w:pPr>
        <w:rPr>
          <w:rFonts w:eastAsia="Times New Roman"/>
          <w:szCs w:val="21"/>
          <w:lang w:val="en-GB" w:eastAsia="en-GB"/>
        </w:rPr>
      </w:pPr>
      <w:r>
        <w:rPr>
          <w:rFonts w:eastAsia="Times New Roman"/>
          <w:szCs w:val="21"/>
          <w:lang w:val="en-GB" w:eastAsia="en-GB"/>
        </w:rPr>
        <w:t xml:space="preserve">            </w:t>
      </w:r>
    </w:p>
    <w:p w14:paraId="4E324261" w14:textId="77777777" w:rsidR="000E779C" w:rsidRDefault="000E779C" w:rsidP="003B75B5">
      <w:pPr>
        <w:rPr>
          <w:rFonts w:eastAsia="Times New Roman"/>
          <w:szCs w:val="21"/>
          <w:lang w:val="en-GB" w:eastAsia="en-GB"/>
        </w:rPr>
      </w:pPr>
    </w:p>
    <w:p w14:paraId="79296FCE" w14:textId="77777777" w:rsidR="0033670E" w:rsidRDefault="00870F29" w:rsidP="003B75B5">
      <w:pPr>
        <w:rPr>
          <w:lang w:val="en-GB" w:eastAsia="en-GB"/>
        </w:rPr>
      </w:pPr>
      <w:r>
        <w:rPr>
          <w:lang w:val="en-GB" w:eastAsia="en-GB"/>
        </w:rPr>
        <w:t>Although some of the generated images are blurry or distorted, we can observe how, generally, results are good and realistic when compared to the original dataset.</w:t>
      </w:r>
    </w:p>
    <w:p w14:paraId="45B3399B" w14:textId="77777777" w:rsidR="00870F29" w:rsidRDefault="00870F29" w:rsidP="00870F29">
      <w:pPr>
        <w:rPr>
          <w:lang w:val="en-GB" w:eastAsia="en-GB"/>
        </w:rPr>
      </w:pPr>
    </w:p>
    <w:p w14:paraId="07B5CE3F" w14:textId="77777777" w:rsidR="00870F29" w:rsidRDefault="00870F29" w:rsidP="00870F29">
      <w:pPr>
        <w:rPr>
          <w:lang w:val="en-GB" w:eastAsia="en-GB"/>
        </w:rPr>
      </w:pPr>
      <w:r>
        <w:rPr>
          <w:lang w:val="en-GB" w:eastAsia="en-GB"/>
        </w:rPr>
        <w:t>When monitoring the loss and accuracy values of both networks, we obtain the following data:</w:t>
      </w:r>
    </w:p>
    <w:p w14:paraId="64B5FFAE" w14:textId="77777777" w:rsidR="00BC6A7C" w:rsidRPr="00BC6A7C" w:rsidRDefault="003B75B5" w:rsidP="003B75B5">
      <w:pPr>
        <w:spacing w:line="240" w:lineRule="auto"/>
        <w:ind w:firstLine="0"/>
        <w:jc w:val="center"/>
        <w:rPr>
          <w:rFonts w:ascii="Times New Roman" w:eastAsia="Times New Roman" w:hAnsi="Times New Roman"/>
          <w:sz w:val="24"/>
          <w:lang w:val="en-GB" w:eastAsia="en-GB"/>
        </w:rPr>
      </w:pPr>
      <w:r w:rsidRPr="003B75B5">
        <w:rPr>
          <w:rFonts w:ascii="Times New Roman" w:eastAsia="Times New Roman" w:hAnsi="Times New Roman"/>
          <w:noProof/>
          <w:sz w:val="24"/>
          <w:lang w:val="en-GB" w:eastAsia="en-GB"/>
        </w:rPr>
        <w:drawing>
          <wp:inline distT="0" distB="0" distL="0" distR="0" wp14:anchorId="45DEA11A" wp14:editId="08D74042">
            <wp:extent cx="4064000" cy="2068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9008" cy="2086379"/>
                    </a:xfrm>
                    <a:prstGeom prst="rect">
                      <a:avLst/>
                    </a:prstGeom>
                    <a:noFill/>
                    <a:ln>
                      <a:noFill/>
                    </a:ln>
                  </pic:spPr>
                </pic:pic>
              </a:graphicData>
            </a:graphic>
          </wp:inline>
        </w:drawing>
      </w:r>
    </w:p>
    <w:p w14:paraId="351EAA47" w14:textId="77777777" w:rsidR="006B5310" w:rsidRPr="00BC6A7C" w:rsidRDefault="006B5310" w:rsidP="006B5310">
      <w:pPr>
        <w:keepNext/>
        <w:ind w:firstLine="0"/>
        <w:jc w:val="center"/>
        <w:rPr>
          <w:lang w:val="en-GB"/>
        </w:rPr>
      </w:pPr>
    </w:p>
    <w:p w14:paraId="74772721" w14:textId="77777777" w:rsidR="00386A60" w:rsidRDefault="006B5310" w:rsidP="006B5310">
      <w:pPr>
        <w:pStyle w:val="Caption"/>
        <w:jc w:val="center"/>
        <w:rPr>
          <w:rFonts w:ascii="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35</w:t>
      </w:r>
      <w:r>
        <w:fldChar w:fldCharType="end"/>
      </w:r>
      <w:r>
        <w:t xml:space="preserve">. Plot of the accuracies and losses of the </w:t>
      </w:r>
      <w:r w:rsidR="002B25B0">
        <w:t>DC</w:t>
      </w:r>
      <w:r>
        <w:t>GAN.</w:t>
      </w:r>
    </w:p>
    <w:p w14:paraId="1A2505D1" w14:textId="77777777" w:rsidR="003B75B5" w:rsidRDefault="003B75B5" w:rsidP="006A27EE">
      <w:pPr>
        <w:rPr>
          <w:lang w:val="en-GB" w:eastAsia="en-GB"/>
        </w:rPr>
      </w:pPr>
      <w:r>
        <w:rPr>
          <w:lang w:val="en-GB" w:eastAsia="en-GB"/>
        </w:rPr>
        <w:t>As it can be seen in the quality of the generated images, the training accuracies of both the generator and the discriminator reach a relatively stable point around 5.000 epochs, and training the model any further does not seem to have a real impact on the resulting accuracy</w:t>
      </w:r>
      <w:r w:rsidR="006A27EE">
        <w:rPr>
          <w:lang w:val="en-GB" w:eastAsia="en-GB"/>
        </w:rPr>
        <w:t>.</w:t>
      </w:r>
    </w:p>
    <w:p w14:paraId="195CDAE6" w14:textId="77777777" w:rsidR="003B75B5" w:rsidRDefault="003B75B5" w:rsidP="006A27EE">
      <w:pPr>
        <w:rPr>
          <w:lang w:val="en-GB" w:eastAsia="en-GB"/>
        </w:rPr>
      </w:pPr>
    </w:p>
    <w:p w14:paraId="1A467755" w14:textId="77777777" w:rsidR="006A27EE" w:rsidRDefault="003B75B5" w:rsidP="006A27EE">
      <w:pPr>
        <w:rPr>
          <w:lang w:val="en-GB" w:eastAsia="en-GB"/>
        </w:rPr>
      </w:pPr>
      <w:r>
        <w:rPr>
          <w:lang w:val="en-GB" w:eastAsia="en-GB"/>
        </w:rPr>
        <w:t xml:space="preserve">The discriminator accuracy is higher than the generator accuracy. </w:t>
      </w:r>
      <w:r w:rsidR="006A27EE">
        <w:rPr>
          <w:lang w:val="en-GB" w:eastAsia="en-GB"/>
        </w:rPr>
        <w:t xml:space="preserve">As expected, the losses are inversely proportional to the accuracies, so </w:t>
      </w:r>
      <w:r>
        <w:rPr>
          <w:lang w:val="en-GB" w:eastAsia="en-GB"/>
        </w:rPr>
        <w:t xml:space="preserve">the discriminator loss is lower </w:t>
      </w:r>
      <w:proofErr w:type="spellStart"/>
      <w:r>
        <w:rPr>
          <w:lang w:val="en-GB" w:eastAsia="en-GB"/>
        </w:rPr>
        <w:t>tha</w:t>
      </w:r>
      <w:proofErr w:type="spellEnd"/>
      <w:r w:rsidR="006A27EE">
        <w:rPr>
          <w:lang w:val="en-GB" w:eastAsia="en-GB"/>
        </w:rPr>
        <w:t>.</w:t>
      </w:r>
      <w:r w:rsidR="006C4EDA">
        <w:rPr>
          <w:lang w:val="en-GB" w:eastAsia="en-GB"/>
        </w:rPr>
        <w:t xml:space="preserve"> </w:t>
      </w:r>
    </w:p>
    <w:p w14:paraId="1C5CC030" w14:textId="77777777" w:rsidR="00530F7A" w:rsidRDefault="00530F7A" w:rsidP="002672D3">
      <w:pPr>
        <w:ind w:firstLine="0"/>
        <w:rPr>
          <w:lang w:val="en-GB" w:eastAsia="en-GB"/>
        </w:rPr>
      </w:pPr>
    </w:p>
    <w:p w14:paraId="2D45AFC8" w14:textId="160A5624"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w:t>
      </w:r>
      <w:r w:rsidR="00BA7DDB">
        <w:rPr>
          <w:lang w:val="en-GB" w:eastAsia="en-GB"/>
        </w:rPr>
        <w:t>, a</w:t>
      </w:r>
      <w:r>
        <w:rPr>
          <w:lang w:val="en-GB" w:eastAsia="en-GB"/>
        </w:rPr>
        <w:t xml:space="preserve">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14:paraId="657543ED" w14:textId="77777777" w:rsidR="00D14EE8" w:rsidRDefault="005D387F" w:rsidP="00D14EE8">
      <w:pPr>
        <w:pStyle w:val="Heading2"/>
      </w:pPr>
      <w:r>
        <w:t>Optimal Transport</w:t>
      </w:r>
    </w:p>
    <w:p w14:paraId="5EBBC4BF" w14:textId="77777777"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14:paraId="6477B192" w14:textId="77777777" w:rsidR="00863B6D" w:rsidRDefault="00863B6D" w:rsidP="00D14EE8"/>
    <w:p w14:paraId="5EE4143D" w14:textId="77777777"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14:paraId="6EE95F12" w14:textId="77777777" w:rsidR="00863B6D" w:rsidRDefault="00863B6D" w:rsidP="00D14EE8">
      <w:pPr>
        <w:jc w:val="left"/>
        <w:rPr>
          <w:noProof/>
        </w:rPr>
      </w:pPr>
    </w:p>
    <w:p w14:paraId="09F1197F" w14:textId="77777777"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14:paraId="016BDC9B" w14:textId="77777777" w:rsidR="00863B6D" w:rsidRDefault="00863B6D" w:rsidP="00D14EE8">
      <w:pPr>
        <w:jc w:val="left"/>
        <w:rPr>
          <w:noProof/>
        </w:rPr>
      </w:pPr>
    </w:p>
    <w:p w14:paraId="21FAD404" w14:textId="0D061B77" w:rsidR="00D14EE8" w:rsidRDefault="00B7633C" w:rsidP="00D14EE8">
      <w:pPr>
        <w:jc w:val="left"/>
      </w:pPr>
      <w:r>
        <w:t>The extracted colors can be seen in Figure 3</w:t>
      </w:r>
      <w:r w:rsidR="00083077">
        <w:t>6</w:t>
      </w:r>
      <w:r>
        <w:t>.</w:t>
      </w:r>
      <w:r w:rsidR="00E7739C">
        <w:t xml:space="preserve"> We can see how the da</w:t>
      </w:r>
      <w:r w:rsidR="00395970">
        <w:t>y</w:t>
      </w:r>
      <w:r w:rsidR="00E7739C">
        <w:t>light picture contains some yellow and brown colors whereas the night picture has only dark blue tones.</w:t>
      </w:r>
    </w:p>
    <w:p w14:paraId="2EA46FA7" w14:textId="77777777" w:rsidR="00B7633C" w:rsidRDefault="00D14EE8" w:rsidP="00B7633C">
      <w:pPr>
        <w:keepNext/>
        <w:spacing w:line="240" w:lineRule="auto"/>
        <w:ind w:firstLine="0"/>
        <w:jc w:val="center"/>
      </w:pPr>
      <w:r>
        <w:rPr>
          <w:noProof/>
        </w:rPr>
        <w:drawing>
          <wp:inline distT="0" distB="0" distL="0" distR="0" wp14:anchorId="44C8E756" wp14:editId="6A5FB365">
            <wp:extent cx="2878667" cy="13216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7">
                      <a:extLst>
                        <a:ext uri="{28A0092B-C50C-407E-A947-70E740481C1C}">
                          <a14:useLocalDpi xmlns:a14="http://schemas.microsoft.com/office/drawing/2010/main" val="0"/>
                        </a:ext>
                      </a:extLst>
                    </a:blip>
                    <a:stretch>
                      <a:fillRect/>
                    </a:stretch>
                  </pic:blipFill>
                  <pic:spPr>
                    <a:xfrm>
                      <a:off x="0" y="0"/>
                      <a:ext cx="2987151" cy="1371455"/>
                    </a:xfrm>
                    <a:prstGeom prst="rect">
                      <a:avLst/>
                    </a:prstGeom>
                  </pic:spPr>
                </pic:pic>
              </a:graphicData>
            </a:graphic>
          </wp:inline>
        </w:drawing>
      </w:r>
    </w:p>
    <w:p w14:paraId="755C229C" w14:textId="77777777"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36</w:t>
      </w:r>
      <w:r>
        <w:fldChar w:fldCharType="end"/>
      </w:r>
      <w:r>
        <w:t>. Extracted colors.</w:t>
      </w:r>
    </w:p>
    <w:p w14:paraId="6AA8A10F" w14:textId="77777777" w:rsidR="001967F4" w:rsidRDefault="00B7633C" w:rsidP="001967F4">
      <w:pPr>
        <w:rPr>
          <w:lang w:val="en-GB" w:eastAsia="en-GB"/>
        </w:rPr>
      </w:pPr>
      <w:r>
        <w:rPr>
          <w:lang w:val="en-GB" w:eastAsia="en-GB"/>
        </w:rPr>
        <w:t>Figure 3</w:t>
      </w:r>
      <w:r w:rsidR="00083077">
        <w:rPr>
          <w:lang w:val="en-GB" w:eastAsia="en-GB"/>
        </w:rPr>
        <w:t>7</w:t>
      </w:r>
      <w:r>
        <w:rPr>
          <w:lang w:val="en-GB" w:eastAsia="en-GB"/>
        </w:rPr>
        <w:t xml:space="preserve"> shows</w:t>
      </w:r>
      <w:r w:rsidR="001967F4">
        <w:rPr>
          <w:lang w:val="en-GB" w:eastAsia="en-GB"/>
        </w:rPr>
        <w:t xml:space="preserve"> the</w:t>
      </w:r>
      <w:r w:rsidR="009131BF">
        <w:rPr>
          <w:lang w:val="en-GB" w:eastAsia="en-GB"/>
        </w:rPr>
        <w:t xml:space="preserve"> input images next to the</w:t>
      </w:r>
      <w:r w:rsidR="001967F4">
        <w:rPr>
          <w:lang w:val="en-GB" w:eastAsia="en-GB"/>
        </w:rPr>
        <w:t xml:space="preserve"> resulting transformations</w:t>
      </w:r>
      <w:r>
        <w:rPr>
          <w:lang w:val="en-GB" w:eastAsia="en-GB"/>
        </w:rPr>
        <w:t>.</w:t>
      </w:r>
    </w:p>
    <w:p w14:paraId="6237B1B6" w14:textId="77777777" w:rsidR="00B7633C" w:rsidRDefault="001967F4" w:rsidP="00B7633C">
      <w:pPr>
        <w:keepNext/>
        <w:spacing w:line="240" w:lineRule="auto"/>
        <w:ind w:firstLine="0"/>
        <w:jc w:val="center"/>
      </w:pPr>
      <w:r w:rsidRPr="001967F4">
        <w:rPr>
          <w:noProof/>
        </w:rPr>
        <w:drawing>
          <wp:inline distT="0" distB="0" distL="0" distR="0" wp14:anchorId="74720BC5" wp14:editId="563A7BDA">
            <wp:extent cx="4064000" cy="196040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9411" cy="1996786"/>
                    </a:xfrm>
                    <a:prstGeom prst="rect">
                      <a:avLst/>
                    </a:prstGeom>
                    <a:noFill/>
                    <a:ln>
                      <a:noFill/>
                    </a:ln>
                  </pic:spPr>
                </pic:pic>
              </a:graphicData>
            </a:graphic>
          </wp:inline>
        </w:drawing>
      </w:r>
    </w:p>
    <w:p w14:paraId="5E267C7E" w14:textId="656DB125"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083077">
        <w:rPr>
          <w:noProof/>
        </w:rPr>
        <w:t>37</w:t>
      </w:r>
      <w:r>
        <w:fldChar w:fldCharType="end"/>
      </w:r>
      <w:r>
        <w:t xml:space="preserve">. Image transformations. Original(left), </w:t>
      </w:r>
      <w:proofErr w:type="gramStart"/>
      <w:r>
        <w:t>EMD(</w:t>
      </w:r>
      <w:proofErr w:type="gramEnd"/>
      <w:r w:rsidR="00C41028">
        <w:t>middle</w:t>
      </w:r>
      <w:r>
        <w:t>), OT(right).</w:t>
      </w:r>
    </w:p>
    <w:p w14:paraId="0582E883" w14:textId="77777777"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14:paraId="0A1E8AF0" w14:textId="77777777" w:rsidR="00B521C6" w:rsidRDefault="00B521C6" w:rsidP="00761474">
      <w:pPr>
        <w:pStyle w:val="Heading3"/>
        <w:jc w:val="both"/>
        <w:rPr>
          <w:lang w:val="en-GB" w:eastAsia="en-GB"/>
        </w:rPr>
      </w:pPr>
      <w:r>
        <w:rPr>
          <w:lang w:val="en-GB" w:eastAsia="en-GB"/>
        </w:rPr>
        <w:t>Wasserstein GAN</w:t>
      </w:r>
    </w:p>
    <w:p w14:paraId="50C4C625" w14:textId="77777777"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Wasser</w:t>
      </w:r>
      <w:r w:rsidR="004F5689">
        <w:rPr>
          <w:lang w:val="en-GB" w:eastAsia="en-GB"/>
        </w:rPr>
        <w:t>s</w:t>
      </w:r>
      <w:r w:rsidR="00D1300F">
        <w:rPr>
          <w:lang w:val="en-GB" w:eastAsia="en-GB"/>
        </w:rPr>
        <w:t>tein distance as loss function for the networks.</w:t>
      </w:r>
      <w:r w:rsidR="00D74E65">
        <w:rPr>
          <w:lang w:val="en-GB" w:eastAsia="en-GB"/>
        </w:rPr>
        <w:t xml:space="preserve"> WGANs are </w:t>
      </w:r>
      <w:r w:rsidR="00D74E65" w:rsidRPr="00D74E65">
        <w:rPr>
          <w:lang w:val="en-GB" w:eastAsia="en-GB"/>
        </w:rPr>
        <w:t xml:space="preserve">an alternative to traditional GAN training. </w:t>
      </w:r>
      <w:r w:rsidR="00D74E65">
        <w:rPr>
          <w:lang w:val="en-GB" w:eastAsia="en-GB"/>
        </w:rPr>
        <w:t xml:space="preserve">They can </w:t>
      </w:r>
      <w:r w:rsidR="00D74E65" w:rsidRPr="00D74E65">
        <w:rPr>
          <w:lang w:val="en-GB" w:eastAsia="en-GB"/>
        </w:rPr>
        <w:t xml:space="preserve">improve the stability of learning </w:t>
      </w:r>
      <w:r w:rsidR="00D74E65">
        <w:rPr>
          <w:lang w:val="en-GB" w:eastAsia="en-GB"/>
        </w:rPr>
        <w:t xml:space="preserve">and </w:t>
      </w:r>
      <w:r w:rsidR="00D74E65" w:rsidRPr="00D74E65">
        <w:rPr>
          <w:lang w:val="en-GB" w:eastAsia="en-GB"/>
        </w:rPr>
        <w:t>get rid of problems like mode collapse</w:t>
      </w:r>
      <w:r w:rsidR="00D74E65">
        <w:rPr>
          <w:lang w:val="en-GB" w:eastAsia="en-GB"/>
        </w:rPr>
        <w:t>.</w:t>
      </w:r>
    </w:p>
    <w:p w14:paraId="27F252AF" w14:textId="77777777" w:rsidR="00863B6D" w:rsidRDefault="00863B6D" w:rsidP="00761474">
      <w:pPr>
        <w:rPr>
          <w:lang w:val="en-GB" w:eastAsia="en-GB"/>
        </w:rPr>
      </w:pPr>
    </w:p>
    <w:p w14:paraId="165AC3DE" w14:textId="77777777" w:rsidR="00D74E65" w:rsidRDefault="00863B6D" w:rsidP="00761474">
      <w:pPr>
        <w:rPr>
          <w:lang w:val="en-GB" w:eastAsia="en-GB"/>
        </w:rPr>
      </w:pPr>
      <w:r>
        <w:rPr>
          <w:lang w:val="en-GB" w:eastAsia="en-GB"/>
        </w:rPr>
        <w:t xml:space="preserve">All these models have a relatively simple architecture, so they will inevitably produce </w:t>
      </w:r>
      <w:r w:rsidR="00D74E65">
        <w:rPr>
          <w:lang w:val="en-GB" w:eastAsia="en-GB"/>
        </w:rPr>
        <w:t>less realistic</w:t>
      </w:r>
      <w:r>
        <w:rPr>
          <w:lang w:val="en-GB" w:eastAsia="en-GB"/>
        </w:rPr>
        <w:t xml:space="preserve"> results than the DCGAN that was </w:t>
      </w:r>
      <w:proofErr w:type="spellStart"/>
      <w:r>
        <w:rPr>
          <w:lang w:val="en-GB" w:eastAsia="en-GB"/>
        </w:rPr>
        <w:t>analy</w:t>
      </w:r>
      <w:r w:rsidR="00C41028">
        <w:rPr>
          <w:lang w:val="en-GB" w:eastAsia="en-GB"/>
        </w:rPr>
        <w:t>z</w:t>
      </w:r>
      <w:r>
        <w:rPr>
          <w:lang w:val="en-GB" w:eastAsia="en-GB"/>
        </w:rPr>
        <w:t>ed</w:t>
      </w:r>
      <w:proofErr w:type="spellEnd"/>
      <w:r>
        <w:rPr>
          <w:lang w:val="en-GB" w:eastAsia="en-GB"/>
        </w:rPr>
        <w:t xml:space="preserve"> earlier.</w:t>
      </w:r>
      <w:r w:rsidR="00D1300F">
        <w:rPr>
          <w:lang w:val="en-GB" w:eastAsia="en-GB"/>
        </w:rPr>
        <w:t xml:space="preserve"> </w:t>
      </w:r>
    </w:p>
    <w:p w14:paraId="3318C948" w14:textId="77777777" w:rsidR="00D74E65" w:rsidRDefault="00D74E65" w:rsidP="00761474">
      <w:pPr>
        <w:rPr>
          <w:lang w:val="en-GB" w:eastAsia="en-GB"/>
        </w:rPr>
      </w:pPr>
    </w:p>
    <w:p w14:paraId="58EE9A62" w14:textId="77777777" w:rsidR="00D74E65" w:rsidRDefault="00D74E65" w:rsidP="00761474">
      <w:pPr>
        <w:rPr>
          <w:lang w:val="en-GB" w:eastAsia="en-GB"/>
        </w:rPr>
      </w:pPr>
      <w:r>
        <w:rPr>
          <w:lang w:val="en-GB" w:eastAsia="en-GB"/>
        </w:rPr>
        <w:t>However, we expect the WGAN to produce more varied results, as we can see that the traditional GAN has stability problems. As we saw earlier</w:t>
      </w:r>
      <w:r w:rsidR="001174FE">
        <w:rPr>
          <w:lang w:val="en-GB" w:eastAsia="en-GB"/>
        </w:rPr>
        <w:t xml:space="preserve"> with RBM</w:t>
      </w:r>
      <w:r>
        <w:rPr>
          <w:lang w:val="en-GB" w:eastAsia="en-GB"/>
        </w:rPr>
        <w:t>, traditional GANs outputs the same shapes over and over again. Shapes similar to a 1 or a 7.</w:t>
      </w:r>
    </w:p>
    <w:p w14:paraId="54A58987" w14:textId="77777777" w:rsidR="00D74E65" w:rsidRDefault="00D74E65" w:rsidP="00761474">
      <w:pPr>
        <w:rPr>
          <w:lang w:val="en-GB" w:eastAsia="en-GB"/>
        </w:rPr>
      </w:pPr>
    </w:p>
    <w:p w14:paraId="6D99D768" w14:textId="77777777" w:rsidR="0009086E" w:rsidRDefault="00D74E65" w:rsidP="00761474">
      <w:pPr>
        <w:rPr>
          <w:lang w:val="en-GB" w:eastAsia="en-GB"/>
        </w:rPr>
      </w:pPr>
      <w:r>
        <w:rPr>
          <w:lang w:val="en-GB" w:eastAsia="en-GB"/>
        </w:rPr>
        <w:t xml:space="preserve"> </w:t>
      </w:r>
      <w:r w:rsidR="00D1300F">
        <w:rPr>
          <w:lang w:val="en-GB" w:eastAsia="en-GB"/>
        </w:rPr>
        <w:t>The models were trained for 20.000 epochs.</w:t>
      </w:r>
    </w:p>
    <w:p w14:paraId="41E9A90B" w14:textId="77777777" w:rsidR="00B21624" w:rsidRPr="00CF0280" w:rsidRDefault="0009086E" w:rsidP="00CF0280">
      <w:pPr>
        <w:ind w:firstLine="0"/>
        <w:rPr>
          <w:lang w:val="en-GB" w:eastAsia="en-GB"/>
        </w:rPr>
      </w:pPr>
      <w:r>
        <w:rPr>
          <w:noProof/>
        </w:rPr>
        <w:lastRenderedPageBreak/>
        <w:drawing>
          <wp:anchor distT="0" distB="0" distL="114300" distR="114300" simplePos="0" relativeHeight="251675648" behindDoc="0" locked="0" layoutInCell="1" allowOverlap="1" wp14:anchorId="1CAE3AA1" wp14:editId="630C038F">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59">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14:anchorId="5EF17351" wp14:editId="6FE1D99E">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0">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14:anchorId="46667184" wp14:editId="631DBD2D">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1">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14:paraId="3C06D301" w14:textId="77777777" w:rsidR="00B21624" w:rsidRDefault="00C41028" w:rsidP="00D14EE8">
      <w:pPr>
        <w:jc w:val="center"/>
      </w:pPr>
      <w:r>
        <w:rPr>
          <w:noProof/>
        </w:rPr>
        <mc:AlternateContent>
          <mc:Choice Requires="wps">
            <w:drawing>
              <wp:anchor distT="0" distB="0" distL="114300" distR="114300" simplePos="0" relativeHeight="251710464" behindDoc="0" locked="0" layoutInCell="1" allowOverlap="1" wp14:anchorId="06EF5A97" wp14:editId="27731445">
                <wp:simplePos x="0" y="0"/>
                <wp:positionH relativeFrom="column">
                  <wp:posOffset>499110</wp:posOffset>
                </wp:positionH>
                <wp:positionV relativeFrom="paragraph">
                  <wp:posOffset>6774</wp:posOffset>
                </wp:positionV>
                <wp:extent cx="4631055" cy="635"/>
                <wp:effectExtent l="0" t="0" r="4445" b="0"/>
                <wp:wrapThrough wrapText="bothSides">
                  <wp:wrapPolygon edited="0">
                    <wp:start x="0" y="0"/>
                    <wp:lineTo x="0" y="20066"/>
                    <wp:lineTo x="21561" y="20066"/>
                    <wp:lineTo x="2156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14:paraId="4776BEC2" w14:textId="4671A910" w:rsidR="00AE0FCD" w:rsidRPr="00C03113" w:rsidRDefault="00AE0FCD" w:rsidP="00C41028">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38</w:t>
                            </w:r>
                            <w:r>
                              <w:fldChar w:fldCharType="end"/>
                            </w:r>
                            <w:r>
                              <w:t xml:space="preserve">. Generated digits. </w:t>
                            </w:r>
                            <w:proofErr w:type="gramStart"/>
                            <w:r>
                              <w:t>GAN(</w:t>
                            </w:r>
                            <w:proofErr w:type="gramEnd"/>
                            <w:r>
                              <w:t>left), WGAN-WC(middle), WGAN-GP(right).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F5A97" id="Text Box 45" o:spid="_x0000_s1036" type="#_x0000_t202" style="position:absolute;left:0;text-align:left;margin-left:39.3pt;margin-top:.55pt;width:364.6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" stroked="f">
                <v:textbox style="mso-fit-shape-to-text:t" inset="0,0,0,0">
                  <w:txbxContent>
                    <w:p w14:paraId="4776BEC2" w14:textId="4671A910" w:rsidR="00AE0FCD" w:rsidRPr="00C03113" w:rsidRDefault="00AE0FCD" w:rsidP="00C41028">
                      <w:pPr>
                        <w:pStyle w:val="Caption"/>
                        <w:jc w:val="center"/>
                        <w:rPr>
                          <w:noProof/>
                          <w:sz w:val="21"/>
                        </w:rPr>
                      </w:pPr>
                      <w:r>
                        <w:t xml:space="preserve">Figure </w:t>
                      </w:r>
                      <w:r>
                        <w:fldChar w:fldCharType="begin"/>
                      </w:r>
                      <w:r>
                        <w:instrText xml:space="preserve"> SEQ Figure \* ARABIC </w:instrText>
                      </w:r>
                      <w:r>
                        <w:fldChar w:fldCharType="separate"/>
                      </w:r>
                      <w:r w:rsidR="00083077">
                        <w:rPr>
                          <w:noProof/>
                        </w:rPr>
                        <w:t>38</w:t>
                      </w:r>
                      <w:r>
                        <w:fldChar w:fldCharType="end"/>
                      </w:r>
                      <w:r>
                        <w:t xml:space="preserve">. Generated digits. </w:t>
                      </w:r>
                      <w:proofErr w:type="gramStart"/>
                      <w:r>
                        <w:t>GAN(</w:t>
                      </w:r>
                      <w:proofErr w:type="gramEnd"/>
                      <w:r>
                        <w:t>left), WGAN-WC(middle), WGAN-GP(right).</w:t>
                      </w:r>
                    </w:p>
                  </w:txbxContent>
                </v:textbox>
                <w10:wrap type="through"/>
              </v:shape>
            </w:pict>
          </mc:Fallback>
        </mc:AlternateContent>
      </w:r>
    </w:p>
    <w:p w14:paraId="6CD99631" w14:textId="77777777" w:rsidR="00C41028" w:rsidRDefault="00C41028" w:rsidP="00761474"/>
    <w:p w14:paraId="7263C4EB" w14:textId="77777777" w:rsidR="00761474" w:rsidRDefault="00B21624" w:rsidP="00761474">
      <w:r>
        <w:t xml:space="preserve">The results after 20.000 are pretty similar for the three models, although weight clipping produces more </w:t>
      </w:r>
      <w:r w:rsidR="004F5689">
        <w:t>legible</w:t>
      </w:r>
      <w:r>
        <w:t xml:space="preserve"> results. Using</w:t>
      </w:r>
      <w:r w:rsidR="003970CE">
        <w:t xml:space="preserve"> the</w:t>
      </w:r>
      <w:r>
        <w:t xml:space="preserve"> Wasserstein </w:t>
      </w:r>
      <w:r w:rsidR="003970CE">
        <w:t xml:space="preserve">distance </w:t>
      </w:r>
      <w:r>
        <w:t xml:space="preserve">as </w:t>
      </w:r>
      <w:r w:rsidR="00DB3F8A">
        <w:t>the metric to minimize</w:t>
      </w:r>
      <w:r>
        <w:t xml:space="preserve"> results in better stability, as generated samples do not converge to a unique solution. </w:t>
      </w:r>
      <w:r w:rsidR="00D74E65">
        <w:t xml:space="preserve">This confirms what is stated in the original Wasserstein paper. </w:t>
      </w:r>
      <w:r>
        <w:t xml:space="preserve">However, we could not determine a clear increase in </w:t>
      </w:r>
      <w:proofErr w:type="gramStart"/>
      <w:r>
        <w:t>quality</w:t>
      </w:r>
      <w:r w:rsidR="003970CE">
        <w:t>(</w:t>
      </w:r>
      <w:proofErr w:type="gramEnd"/>
      <w:r w:rsidR="003970CE">
        <w:t>traditional GANs produce more natural results)</w:t>
      </w:r>
      <w:r>
        <w:t xml:space="preserve">. </w:t>
      </w:r>
    </w:p>
    <w:p w14:paraId="78865398" w14:textId="77777777" w:rsidR="00761474" w:rsidRDefault="00761474" w:rsidP="00761474"/>
    <w:p w14:paraId="5441E188" w14:textId="77777777" w:rsidR="00761474" w:rsidRDefault="00761474" w:rsidP="00761474">
      <w:r>
        <w:t>Here we can see the final training metrics of the three models:</w:t>
      </w:r>
    </w:p>
    <w:p w14:paraId="7E760D39" w14:textId="77777777" w:rsidR="00761474" w:rsidRDefault="00761474" w:rsidP="00761474"/>
    <w:p w14:paraId="11E6365A" w14:textId="77777777" w:rsidR="00761474" w:rsidRPr="003970CE" w:rsidRDefault="003970CE"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18"/>
          <w:szCs w:val="18"/>
          <w:lang w:val="en-GB" w:eastAsia="en-GB"/>
        </w:rPr>
      </w:pPr>
      <w:r w:rsidRPr="003970CE">
        <w:rPr>
          <w:rFonts w:ascii="Courier New" w:eastAsia="Times New Roman" w:hAnsi="Courier New" w:cs="Courier New"/>
          <w:sz w:val="18"/>
          <w:szCs w:val="18"/>
          <w:lang w:val="en-GB" w:eastAsia="en-GB"/>
        </w:rPr>
        <w:t xml:space="preserve">GAN </w:t>
      </w:r>
      <w:r>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Batch 20000,</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D loss: 0.505</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 xml:space="preserve"> D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xml:space="preserve">: 0.7422 G loss: </w:t>
      </w:r>
      <w:proofErr w:type="gramStart"/>
      <w:r w:rsidR="00761474" w:rsidRPr="003970CE">
        <w:rPr>
          <w:rFonts w:ascii="Courier New" w:eastAsia="Times New Roman" w:hAnsi="Courier New" w:cs="Courier New"/>
          <w:sz w:val="18"/>
          <w:szCs w:val="18"/>
          <w:lang w:val="en-GB" w:eastAsia="en-GB"/>
        </w:rPr>
        <w:t>1.4689</w:t>
      </w:r>
      <w:r w:rsidR="00ED5EB8" w:rsidRPr="003970CE">
        <w:rPr>
          <w:rFonts w:ascii="Courier New" w:eastAsia="Times New Roman" w:hAnsi="Courier New" w:cs="Courier New"/>
          <w:sz w:val="18"/>
          <w:szCs w:val="18"/>
          <w:lang w:val="en-GB" w:eastAsia="en-GB"/>
        </w:rPr>
        <w:t xml:space="preserve">  </w:t>
      </w:r>
      <w:r w:rsidR="00761474" w:rsidRPr="003970CE">
        <w:rPr>
          <w:rFonts w:ascii="Courier New" w:eastAsia="Times New Roman" w:hAnsi="Courier New" w:cs="Courier New"/>
          <w:sz w:val="18"/>
          <w:szCs w:val="18"/>
          <w:lang w:val="en-GB" w:eastAsia="en-GB"/>
        </w:rPr>
        <w:t>G</w:t>
      </w:r>
      <w:proofErr w:type="gramEnd"/>
      <w:r w:rsidR="00761474" w:rsidRPr="003970CE">
        <w:rPr>
          <w:rFonts w:ascii="Courier New" w:eastAsia="Times New Roman" w:hAnsi="Courier New" w:cs="Courier New"/>
          <w:sz w:val="18"/>
          <w:szCs w:val="18"/>
          <w:lang w:val="en-GB" w:eastAsia="en-GB"/>
        </w:rPr>
        <w:t xml:space="preserve"> </w:t>
      </w:r>
      <w:proofErr w:type="spellStart"/>
      <w:r w:rsidR="00761474" w:rsidRPr="003970CE">
        <w:rPr>
          <w:rFonts w:ascii="Courier New" w:eastAsia="Times New Roman" w:hAnsi="Courier New" w:cs="Courier New"/>
          <w:sz w:val="18"/>
          <w:szCs w:val="18"/>
          <w:lang w:val="en-GB" w:eastAsia="en-GB"/>
        </w:rPr>
        <w:t>acc</w:t>
      </w:r>
      <w:proofErr w:type="spellEnd"/>
      <w:r w:rsidR="00761474" w:rsidRPr="003970CE">
        <w:rPr>
          <w:rFonts w:ascii="Courier New" w:eastAsia="Times New Roman" w:hAnsi="Courier New" w:cs="Courier New"/>
          <w:sz w:val="18"/>
          <w:szCs w:val="18"/>
          <w:lang w:val="en-GB" w:eastAsia="en-GB"/>
        </w:rPr>
        <w:t>: 0.0703</w:t>
      </w:r>
    </w:p>
    <w:p w14:paraId="47BFCAE0" w14:textId="77777777"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WC </w:t>
      </w:r>
      <w:r>
        <w:rPr>
          <w:sz w:val="18"/>
          <w:szCs w:val="18"/>
        </w:rPr>
        <w:t xml:space="preserve"> </w:t>
      </w:r>
      <w:r w:rsidR="00761474" w:rsidRPr="003970CE">
        <w:rPr>
          <w:sz w:val="18"/>
          <w:szCs w:val="18"/>
        </w:rPr>
        <w:t>Batch</w:t>
      </w:r>
      <w:proofErr w:type="gramEnd"/>
      <w:r w:rsidR="00761474" w:rsidRPr="003970CE">
        <w:rPr>
          <w:sz w:val="18"/>
          <w:szCs w:val="18"/>
        </w:rPr>
        <w:t xml:space="preserve"> 20000, D loss: -0.0006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0.0038 </w:t>
      </w:r>
      <w:r w:rsidR="00ED5EB8" w:rsidRPr="003970CE">
        <w:rPr>
          <w:sz w:val="18"/>
          <w:szCs w:val="18"/>
        </w:rPr>
        <w:t xml:space="preserve"> </w:t>
      </w:r>
      <w:r w:rsidR="00761474" w:rsidRPr="003970CE">
        <w:rPr>
          <w:sz w:val="18"/>
          <w:szCs w:val="18"/>
        </w:rPr>
        <w:t xml:space="preserve">G </w:t>
      </w:r>
      <w:proofErr w:type="spellStart"/>
      <w:r w:rsidR="00761474" w:rsidRPr="003970CE">
        <w:rPr>
          <w:sz w:val="18"/>
          <w:szCs w:val="18"/>
        </w:rPr>
        <w:t>acc</w:t>
      </w:r>
      <w:proofErr w:type="spellEnd"/>
      <w:r w:rsidR="00761474" w:rsidRPr="003970CE">
        <w:rPr>
          <w:sz w:val="18"/>
          <w:szCs w:val="18"/>
        </w:rPr>
        <w:t>: 0.0</w:t>
      </w:r>
    </w:p>
    <w:p w14:paraId="23D6C559" w14:textId="77777777" w:rsidR="00761474" w:rsidRPr="003970CE" w:rsidRDefault="003970CE" w:rsidP="00761474">
      <w:pPr>
        <w:pStyle w:val="HTMLPreformatted"/>
        <w:rPr>
          <w:sz w:val="18"/>
          <w:szCs w:val="18"/>
        </w:rPr>
      </w:pPr>
      <w:r w:rsidRPr="003970CE">
        <w:rPr>
          <w:sz w:val="18"/>
          <w:szCs w:val="18"/>
        </w:rPr>
        <w:t>WGAN-</w:t>
      </w:r>
      <w:proofErr w:type="gramStart"/>
      <w:r w:rsidRPr="003970CE">
        <w:rPr>
          <w:sz w:val="18"/>
          <w:szCs w:val="18"/>
        </w:rPr>
        <w:t xml:space="preserve">GP </w:t>
      </w:r>
      <w:r>
        <w:rPr>
          <w:sz w:val="18"/>
          <w:szCs w:val="18"/>
        </w:rPr>
        <w:t xml:space="preserve"> </w:t>
      </w:r>
      <w:r w:rsidR="00761474" w:rsidRPr="003970CE">
        <w:rPr>
          <w:sz w:val="18"/>
          <w:szCs w:val="18"/>
        </w:rPr>
        <w:t>Batch</w:t>
      </w:r>
      <w:proofErr w:type="gramEnd"/>
      <w:r w:rsidR="00761474" w:rsidRPr="003970CE">
        <w:rPr>
          <w:sz w:val="18"/>
          <w:szCs w:val="18"/>
        </w:rPr>
        <w:t xml:space="preserve"> 20000, D loss: -0.1026 D </w:t>
      </w:r>
      <w:proofErr w:type="spellStart"/>
      <w:r w:rsidR="00761474" w:rsidRPr="003970CE">
        <w:rPr>
          <w:sz w:val="18"/>
          <w:szCs w:val="18"/>
        </w:rPr>
        <w:t>acc</w:t>
      </w:r>
      <w:proofErr w:type="spellEnd"/>
      <w:r w:rsidR="00761474" w:rsidRPr="003970CE">
        <w:rPr>
          <w:sz w:val="18"/>
          <w:szCs w:val="18"/>
        </w:rPr>
        <w:t xml:space="preserve">: 0.0 </w:t>
      </w:r>
      <w:r w:rsidR="00ED5EB8" w:rsidRPr="003970CE">
        <w:rPr>
          <w:sz w:val="18"/>
          <w:szCs w:val="18"/>
        </w:rPr>
        <w:t xml:space="preserve">   </w:t>
      </w:r>
      <w:r w:rsidR="00761474" w:rsidRPr="003970CE">
        <w:rPr>
          <w:sz w:val="18"/>
          <w:szCs w:val="18"/>
        </w:rPr>
        <w:t xml:space="preserve">G loss: -0.1752 G </w:t>
      </w:r>
      <w:proofErr w:type="spellStart"/>
      <w:r w:rsidR="00761474" w:rsidRPr="003970CE">
        <w:rPr>
          <w:sz w:val="18"/>
          <w:szCs w:val="18"/>
        </w:rPr>
        <w:t>acc</w:t>
      </w:r>
      <w:proofErr w:type="spellEnd"/>
      <w:r w:rsidR="00761474" w:rsidRPr="003970CE">
        <w:rPr>
          <w:sz w:val="18"/>
          <w:szCs w:val="18"/>
        </w:rPr>
        <w:t>: 0.0</w:t>
      </w:r>
    </w:p>
    <w:p w14:paraId="015DB63C" w14:textId="77777777" w:rsidR="00761474" w:rsidRPr="00761474" w:rsidRDefault="00761474" w:rsidP="00761474">
      <w:pPr>
        <w:ind w:firstLine="0"/>
        <w:rPr>
          <w:lang w:val="en-GB"/>
        </w:rPr>
      </w:pPr>
    </w:p>
    <w:p w14:paraId="0324D98B" w14:textId="77777777" w:rsidR="002672D3" w:rsidRDefault="002672D3" w:rsidP="002672D3">
      <w:r>
        <w:t>Analyzing accuracy values does not make sense for the 2 Was</w:t>
      </w:r>
      <w:r w:rsidR="004F5689">
        <w:t>s</w:t>
      </w:r>
      <w:r>
        <w:t>erstein GANs,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14:paraId="37BA5063" w14:textId="77777777" w:rsidR="00B21624" w:rsidRDefault="00B21624" w:rsidP="002672D3">
      <w:pPr>
        <w:ind w:firstLine="0"/>
      </w:pPr>
    </w:p>
    <w:p w14:paraId="01AAAF5C" w14:textId="77777777" w:rsidR="00761474" w:rsidRDefault="00761474" w:rsidP="00761474"/>
    <w:p w14:paraId="0C1608EF" w14:textId="77777777" w:rsidR="00B21624" w:rsidRDefault="00B21624" w:rsidP="00B21624">
      <w:pPr>
        <w:jc w:val="left"/>
      </w:pPr>
    </w:p>
    <w:p w14:paraId="44616842" w14:textId="77777777"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bookmarkEnd w:id="2"/>
    <w:bookmarkEnd w:id="3"/>
    <w:bookmarkEnd w:id="4"/>
    <w:bookmarkEnd w:id="5"/>
    <w:p w14:paraId="67E9759F" w14:textId="77777777" w:rsidR="00B21624" w:rsidRPr="00B21624" w:rsidRDefault="00B21624" w:rsidP="00B21624">
      <w:pPr>
        <w:jc w:val="left"/>
        <w:rPr>
          <w:b/>
          <w:bCs/>
          <w:lang w:val="en-GB"/>
        </w:rPr>
      </w:pPr>
    </w:p>
    <w:sectPr w:rsidR="00B21624" w:rsidRPr="00B21624" w:rsidSect="00034B04">
      <w:footerReference w:type="even" r:id="rId62"/>
      <w:footerReference w:type="default" r:id="rId63"/>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42EFA" w14:textId="77777777" w:rsidR="00391A4C" w:rsidRDefault="00391A4C">
      <w:pPr>
        <w:spacing w:line="240" w:lineRule="auto"/>
      </w:pPr>
      <w:r>
        <w:separator/>
      </w:r>
    </w:p>
  </w:endnote>
  <w:endnote w:type="continuationSeparator" w:id="0">
    <w:p w14:paraId="58ADC0F6" w14:textId="77777777" w:rsidR="00391A4C" w:rsidRDefault="00391A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2A3459" w14:textId="77777777" w:rsidR="00AE0FCD" w:rsidRDefault="00AE0F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2711C7" w14:textId="77777777" w:rsidR="00AE0FCD" w:rsidRDefault="00AE0F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6EA2EB" w14:textId="77777777" w:rsidR="00AE0FCD" w:rsidRDefault="00AE0F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86CF9F9" w14:textId="77777777" w:rsidR="00AE0FCD" w:rsidRDefault="00AE0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9FFA1" w14:textId="77777777" w:rsidR="00391A4C" w:rsidRDefault="00391A4C">
      <w:pPr>
        <w:spacing w:line="240" w:lineRule="auto"/>
      </w:pPr>
      <w:r>
        <w:separator/>
      </w:r>
    </w:p>
  </w:footnote>
  <w:footnote w:type="continuationSeparator" w:id="0">
    <w:p w14:paraId="13DF998A" w14:textId="77777777" w:rsidR="00391A4C" w:rsidRDefault="00391A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13C12"/>
    <w:rsid w:val="0002245E"/>
    <w:rsid w:val="00030A36"/>
    <w:rsid w:val="0003293D"/>
    <w:rsid w:val="00034B04"/>
    <w:rsid w:val="000639BB"/>
    <w:rsid w:val="0006701D"/>
    <w:rsid w:val="00083077"/>
    <w:rsid w:val="0009086E"/>
    <w:rsid w:val="00092829"/>
    <w:rsid w:val="000A08BB"/>
    <w:rsid w:val="000A2663"/>
    <w:rsid w:val="000A6746"/>
    <w:rsid w:val="000B7CCB"/>
    <w:rsid w:val="000C787C"/>
    <w:rsid w:val="000D1DD3"/>
    <w:rsid w:val="000E779C"/>
    <w:rsid w:val="000F2819"/>
    <w:rsid w:val="000F550D"/>
    <w:rsid w:val="000F5CC9"/>
    <w:rsid w:val="000F5EBF"/>
    <w:rsid w:val="00100C61"/>
    <w:rsid w:val="0011327D"/>
    <w:rsid w:val="001174FE"/>
    <w:rsid w:val="00125674"/>
    <w:rsid w:val="0013086D"/>
    <w:rsid w:val="001316BA"/>
    <w:rsid w:val="00157172"/>
    <w:rsid w:val="00163493"/>
    <w:rsid w:val="001967F4"/>
    <w:rsid w:val="001A15AA"/>
    <w:rsid w:val="001B204B"/>
    <w:rsid w:val="001B50A6"/>
    <w:rsid w:val="001B6FA9"/>
    <w:rsid w:val="001C0BA6"/>
    <w:rsid w:val="001C2636"/>
    <w:rsid w:val="001D2C80"/>
    <w:rsid w:val="001D359A"/>
    <w:rsid w:val="001E4A64"/>
    <w:rsid w:val="001E5765"/>
    <w:rsid w:val="001F392B"/>
    <w:rsid w:val="00200453"/>
    <w:rsid w:val="00215628"/>
    <w:rsid w:val="00217EB0"/>
    <w:rsid w:val="00223A2F"/>
    <w:rsid w:val="00223CE0"/>
    <w:rsid w:val="00225ED5"/>
    <w:rsid w:val="0024157E"/>
    <w:rsid w:val="002433D9"/>
    <w:rsid w:val="00252127"/>
    <w:rsid w:val="00255CFD"/>
    <w:rsid w:val="00256ED5"/>
    <w:rsid w:val="00263EEC"/>
    <w:rsid w:val="00264752"/>
    <w:rsid w:val="002672D3"/>
    <w:rsid w:val="0027761D"/>
    <w:rsid w:val="002914EC"/>
    <w:rsid w:val="002A7B87"/>
    <w:rsid w:val="002B2571"/>
    <w:rsid w:val="002B25B0"/>
    <w:rsid w:val="002C7C91"/>
    <w:rsid w:val="002D3AB1"/>
    <w:rsid w:val="002D68F8"/>
    <w:rsid w:val="002E5192"/>
    <w:rsid w:val="002E5DE3"/>
    <w:rsid w:val="002F14B8"/>
    <w:rsid w:val="002F63E2"/>
    <w:rsid w:val="00304012"/>
    <w:rsid w:val="003135DD"/>
    <w:rsid w:val="00316BB4"/>
    <w:rsid w:val="00332481"/>
    <w:rsid w:val="003342BD"/>
    <w:rsid w:val="0033670E"/>
    <w:rsid w:val="003446B5"/>
    <w:rsid w:val="00357ECD"/>
    <w:rsid w:val="0036575B"/>
    <w:rsid w:val="0038206B"/>
    <w:rsid w:val="00385A92"/>
    <w:rsid w:val="00386A60"/>
    <w:rsid w:val="00391A4C"/>
    <w:rsid w:val="00395970"/>
    <w:rsid w:val="003970CE"/>
    <w:rsid w:val="003B1990"/>
    <w:rsid w:val="003B75B5"/>
    <w:rsid w:val="003C47B4"/>
    <w:rsid w:val="003D6BCA"/>
    <w:rsid w:val="003E1341"/>
    <w:rsid w:val="003E2478"/>
    <w:rsid w:val="003E58F5"/>
    <w:rsid w:val="00411AAB"/>
    <w:rsid w:val="00413E6E"/>
    <w:rsid w:val="0042432B"/>
    <w:rsid w:val="00425A68"/>
    <w:rsid w:val="00455EAF"/>
    <w:rsid w:val="0047037B"/>
    <w:rsid w:val="00475681"/>
    <w:rsid w:val="004A649C"/>
    <w:rsid w:val="004B47B1"/>
    <w:rsid w:val="004B6530"/>
    <w:rsid w:val="004C1B31"/>
    <w:rsid w:val="004D541C"/>
    <w:rsid w:val="004F2995"/>
    <w:rsid w:val="004F5689"/>
    <w:rsid w:val="004F6899"/>
    <w:rsid w:val="00510FC4"/>
    <w:rsid w:val="00522A03"/>
    <w:rsid w:val="00530F7A"/>
    <w:rsid w:val="00552B46"/>
    <w:rsid w:val="00560D36"/>
    <w:rsid w:val="0056410F"/>
    <w:rsid w:val="00571E6B"/>
    <w:rsid w:val="005976E4"/>
    <w:rsid w:val="005A40F2"/>
    <w:rsid w:val="005A593E"/>
    <w:rsid w:val="005D387F"/>
    <w:rsid w:val="005D5A42"/>
    <w:rsid w:val="005E4A0C"/>
    <w:rsid w:val="005E7ED6"/>
    <w:rsid w:val="005F037D"/>
    <w:rsid w:val="005F5183"/>
    <w:rsid w:val="00614D19"/>
    <w:rsid w:val="00615693"/>
    <w:rsid w:val="00620A31"/>
    <w:rsid w:val="006223E5"/>
    <w:rsid w:val="00637448"/>
    <w:rsid w:val="00645108"/>
    <w:rsid w:val="006507DC"/>
    <w:rsid w:val="00651474"/>
    <w:rsid w:val="006802A7"/>
    <w:rsid w:val="0068508D"/>
    <w:rsid w:val="00686BB2"/>
    <w:rsid w:val="006965DE"/>
    <w:rsid w:val="006A2064"/>
    <w:rsid w:val="006A27EE"/>
    <w:rsid w:val="006A2E52"/>
    <w:rsid w:val="006A66AD"/>
    <w:rsid w:val="006B5310"/>
    <w:rsid w:val="006C2935"/>
    <w:rsid w:val="006C4EDA"/>
    <w:rsid w:val="006C64B7"/>
    <w:rsid w:val="006D23B5"/>
    <w:rsid w:val="006D37EF"/>
    <w:rsid w:val="006D5AA2"/>
    <w:rsid w:val="006D6A57"/>
    <w:rsid w:val="006E3A15"/>
    <w:rsid w:val="006F588A"/>
    <w:rsid w:val="00703026"/>
    <w:rsid w:val="00721716"/>
    <w:rsid w:val="00726773"/>
    <w:rsid w:val="00734FAB"/>
    <w:rsid w:val="00736D42"/>
    <w:rsid w:val="0074467F"/>
    <w:rsid w:val="0074484B"/>
    <w:rsid w:val="00761474"/>
    <w:rsid w:val="00773B98"/>
    <w:rsid w:val="00775065"/>
    <w:rsid w:val="0078401A"/>
    <w:rsid w:val="00784A4E"/>
    <w:rsid w:val="007A0A46"/>
    <w:rsid w:val="007B19DD"/>
    <w:rsid w:val="007B292B"/>
    <w:rsid w:val="007B7FD5"/>
    <w:rsid w:val="007C0202"/>
    <w:rsid w:val="007C0ECD"/>
    <w:rsid w:val="007C1935"/>
    <w:rsid w:val="007D4861"/>
    <w:rsid w:val="007E42DB"/>
    <w:rsid w:val="007F6D8F"/>
    <w:rsid w:val="0081728B"/>
    <w:rsid w:val="00825507"/>
    <w:rsid w:val="008340E1"/>
    <w:rsid w:val="00845F97"/>
    <w:rsid w:val="00863B6D"/>
    <w:rsid w:val="0087062A"/>
    <w:rsid w:val="00870F29"/>
    <w:rsid w:val="00882BC9"/>
    <w:rsid w:val="00885E7F"/>
    <w:rsid w:val="008A783F"/>
    <w:rsid w:val="008B4AF5"/>
    <w:rsid w:val="008B70BC"/>
    <w:rsid w:val="008C3167"/>
    <w:rsid w:val="008D5805"/>
    <w:rsid w:val="008D5E6F"/>
    <w:rsid w:val="00900BCF"/>
    <w:rsid w:val="00904062"/>
    <w:rsid w:val="00910D35"/>
    <w:rsid w:val="009131BF"/>
    <w:rsid w:val="00915095"/>
    <w:rsid w:val="0093009E"/>
    <w:rsid w:val="00930C35"/>
    <w:rsid w:val="00944749"/>
    <w:rsid w:val="00954126"/>
    <w:rsid w:val="0095555D"/>
    <w:rsid w:val="00960CF0"/>
    <w:rsid w:val="0097042F"/>
    <w:rsid w:val="00982ADC"/>
    <w:rsid w:val="0098552C"/>
    <w:rsid w:val="00986647"/>
    <w:rsid w:val="009B1ACE"/>
    <w:rsid w:val="009D7FC0"/>
    <w:rsid w:val="009E007F"/>
    <w:rsid w:val="00A104DD"/>
    <w:rsid w:val="00A12A46"/>
    <w:rsid w:val="00A16A0D"/>
    <w:rsid w:val="00A2434A"/>
    <w:rsid w:val="00A4301E"/>
    <w:rsid w:val="00A43D78"/>
    <w:rsid w:val="00A46010"/>
    <w:rsid w:val="00A52C28"/>
    <w:rsid w:val="00A66DB7"/>
    <w:rsid w:val="00A673E8"/>
    <w:rsid w:val="00A84030"/>
    <w:rsid w:val="00A92B2F"/>
    <w:rsid w:val="00AB10D0"/>
    <w:rsid w:val="00AC054C"/>
    <w:rsid w:val="00AD4749"/>
    <w:rsid w:val="00AE0FCD"/>
    <w:rsid w:val="00AF0618"/>
    <w:rsid w:val="00B12AE1"/>
    <w:rsid w:val="00B13F03"/>
    <w:rsid w:val="00B21624"/>
    <w:rsid w:val="00B23FC1"/>
    <w:rsid w:val="00B30A38"/>
    <w:rsid w:val="00B3136D"/>
    <w:rsid w:val="00B37883"/>
    <w:rsid w:val="00B521C6"/>
    <w:rsid w:val="00B5603A"/>
    <w:rsid w:val="00B63FC5"/>
    <w:rsid w:val="00B70CE2"/>
    <w:rsid w:val="00B7633C"/>
    <w:rsid w:val="00B77727"/>
    <w:rsid w:val="00B77F90"/>
    <w:rsid w:val="00B94408"/>
    <w:rsid w:val="00BA2174"/>
    <w:rsid w:val="00BA78D0"/>
    <w:rsid w:val="00BA7DDB"/>
    <w:rsid w:val="00BC1874"/>
    <w:rsid w:val="00BC2983"/>
    <w:rsid w:val="00BC6A7C"/>
    <w:rsid w:val="00BE23FC"/>
    <w:rsid w:val="00BF4237"/>
    <w:rsid w:val="00C00E65"/>
    <w:rsid w:val="00C0105B"/>
    <w:rsid w:val="00C05296"/>
    <w:rsid w:val="00C205FC"/>
    <w:rsid w:val="00C22707"/>
    <w:rsid w:val="00C23E85"/>
    <w:rsid w:val="00C244A7"/>
    <w:rsid w:val="00C41028"/>
    <w:rsid w:val="00C45C9B"/>
    <w:rsid w:val="00C531C0"/>
    <w:rsid w:val="00C53EA8"/>
    <w:rsid w:val="00C60781"/>
    <w:rsid w:val="00C610A7"/>
    <w:rsid w:val="00C61C49"/>
    <w:rsid w:val="00C6662A"/>
    <w:rsid w:val="00C7065B"/>
    <w:rsid w:val="00C81A61"/>
    <w:rsid w:val="00CA00F9"/>
    <w:rsid w:val="00CA2FC6"/>
    <w:rsid w:val="00CB0B79"/>
    <w:rsid w:val="00CB1CE9"/>
    <w:rsid w:val="00CB384B"/>
    <w:rsid w:val="00CE3B94"/>
    <w:rsid w:val="00CE616C"/>
    <w:rsid w:val="00CF0280"/>
    <w:rsid w:val="00D04096"/>
    <w:rsid w:val="00D06A00"/>
    <w:rsid w:val="00D1296E"/>
    <w:rsid w:val="00D1300F"/>
    <w:rsid w:val="00D14EE8"/>
    <w:rsid w:val="00D249FF"/>
    <w:rsid w:val="00D25D8E"/>
    <w:rsid w:val="00D33BD3"/>
    <w:rsid w:val="00D537AA"/>
    <w:rsid w:val="00D63181"/>
    <w:rsid w:val="00D675F5"/>
    <w:rsid w:val="00D74E65"/>
    <w:rsid w:val="00D750D9"/>
    <w:rsid w:val="00D7597C"/>
    <w:rsid w:val="00D76E1F"/>
    <w:rsid w:val="00D80AEB"/>
    <w:rsid w:val="00D8425C"/>
    <w:rsid w:val="00D85078"/>
    <w:rsid w:val="00D85D97"/>
    <w:rsid w:val="00D911C3"/>
    <w:rsid w:val="00D91336"/>
    <w:rsid w:val="00DA3C43"/>
    <w:rsid w:val="00DA6793"/>
    <w:rsid w:val="00DB3816"/>
    <w:rsid w:val="00DB3F8A"/>
    <w:rsid w:val="00DC387D"/>
    <w:rsid w:val="00DD77C7"/>
    <w:rsid w:val="00DF6639"/>
    <w:rsid w:val="00E12541"/>
    <w:rsid w:val="00E133E7"/>
    <w:rsid w:val="00E230C6"/>
    <w:rsid w:val="00E236B2"/>
    <w:rsid w:val="00E33A2C"/>
    <w:rsid w:val="00E3741C"/>
    <w:rsid w:val="00E503F9"/>
    <w:rsid w:val="00E51906"/>
    <w:rsid w:val="00E61B3E"/>
    <w:rsid w:val="00E7739C"/>
    <w:rsid w:val="00E8711D"/>
    <w:rsid w:val="00EA2684"/>
    <w:rsid w:val="00EA3A06"/>
    <w:rsid w:val="00EA5A02"/>
    <w:rsid w:val="00EC677B"/>
    <w:rsid w:val="00ED4FF3"/>
    <w:rsid w:val="00ED5EB8"/>
    <w:rsid w:val="00F01421"/>
    <w:rsid w:val="00F05EC8"/>
    <w:rsid w:val="00F16C8A"/>
    <w:rsid w:val="00F30413"/>
    <w:rsid w:val="00F30772"/>
    <w:rsid w:val="00F30B14"/>
    <w:rsid w:val="00F32C7F"/>
    <w:rsid w:val="00F44030"/>
    <w:rsid w:val="00F47137"/>
    <w:rsid w:val="00F50F65"/>
    <w:rsid w:val="00F56E80"/>
    <w:rsid w:val="00F63860"/>
    <w:rsid w:val="00F65483"/>
    <w:rsid w:val="00F8214A"/>
    <w:rsid w:val="00FB0A76"/>
    <w:rsid w:val="00FB1414"/>
    <w:rsid w:val="00FB65AD"/>
    <w:rsid w:val="00FC3973"/>
    <w:rsid w:val="00FD14C1"/>
    <w:rsid w:val="00FE6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F1297E"/>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 w:type="paragraph" w:styleId="Caption">
    <w:name w:val="caption"/>
    <w:basedOn w:val="Normal"/>
    <w:next w:val="Normal"/>
    <w:uiPriority w:val="35"/>
    <w:unhideWhenUsed/>
    <w:qFormat/>
    <w:rsid w:val="00F50F6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4484B"/>
    <w:pPr>
      <w:spacing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4484B"/>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359740183">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3370727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4</TotalTime>
  <Pages>24</Pages>
  <Words>6355</Words>
  <Characters>36230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9</cp:revision>
  <cp:lastPrinted>2020-05-26T14:27:00Z</cp:lastPrinted>
  <dcterms:created xsi:type="dcterms:W3CDTF">2020-05-26T14:27:00Z</dcterms:created>
  <dcterms:modified xsi:type="dcterms:W3CDTF">2020-05-26T14:38:00Z</dcterms:modified>
</cp:coreProperties>
</file>